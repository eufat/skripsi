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5F28597" w14:textId="489624D3" w:rsidR="00664214" w:rsidRPr="009720AE" w:rsidRDefault="005246BF" w:rsidP="005246BF">
      <w:pPr>
        <w:spacing w:line="360" w:lineRule="auto"/>
        <w:ind w:left="-567"/>
        <w:jc w:val="center"/>
        <w:rPr>
          <w:rFonts w:eastAsia="Calibri"/>
          <w:szCs w:val="24"/>
          <w:lang w:val="id-ID"/>
        </w:rPr>
      </w:pPr>
      <w:bookmarkStart w:id="0" w:name="_Hlk523694124"/>
      <w:bookmarkEnd w:id="0"/>
      <w:r w:rsidRPr="009720AE">
        <w:rPr>
          <w:rFonts w:eastAsia="Calibri"/>
          <w:noProof/>
          <w:szCs w:val="24"/>
          <w:lang w:val="id-ID"/>
        </w:rPr>
        <w:drawing>
          <wp:inline distT="0" distB="0" distL="0" distR="0" wp14:anchorId="0621B7E3" wp14:editId="0234F8F9">
            <wp:extent cx="902335" cy="902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2335" cy="902335"/>
                    </a:xfrm>
                    <a:prstGeom prst="rect">
                      <a:avLst/>
                    </a:prstGeom>
                    <a:noFill/>
                  </pic:spPr>
                </pic:pic>
              </a:graphicData>
            </a:graphic>
          </wp:inline>
        </w:drawing>
      </w:r>
    </w:p>
    <w:p w14:paraId="63FBB3A4" w14:textId="77777777" w:rsidR="00664214" w:rsidRPr="009720AE" w:rsidRDefault="00664214" w:rsidP="005246BF">
      <w:pPr>
        <w:pStyle w:val="HALAMANSAMPUL"/>
        <w:ind w:left="-567"/>
        <w:rPr>
          <w:noProof/>
        </w:rPr>
      </w:pPr>
      <w:r w:rsidRPr="009720AE">
        <w:rPr>
          <w:noProof/>
        </w:rPr>
        <w:t>UNIVERSITAS INDONESIA</w:t>
      </w:r>
    </w:p>
    <w:p w14:paraId="4A2786D9" w14:textId="77777777" w:rsidR="00664214" w:rsidRPr="009720AE" w:rsidRDefault="00664214" w:rsidP="005246BF">
      <w:pPr>
        <w:pStyle w:val="HALAMANSAMPUL"/>
        <w:ind w:left="-567"/>
        <w:rPr>
          <w:noProof/>
        </w:rPr>
      </w:pPr>
    </w:p>
    <w:p w14:paraId="696D1EBA" w14:textId="77777777" w:rsidR="00664214" w:rsidRPr="009720AE" w:rsidRDefault="00664214" w:rsidP="005246BF">
      <w:pPr>
        <w:pStyle w:val="HALAMANSAMPUL"/>
        <w:ind w:left="-567"/>
        <w:rPr>
          <w:noProof/>
        </w:rPr>
      </w:pPr>
    </w:p>
    <w:p w14:paraId="7F0190CE" w14:textId="33C3A816" w:rsidR="00F60EB6" w:rsidRPr="009720AE" w:rsidRDefault="00F60EB6" w:rsidP="005246BF">
      <w:pPr>
        <w:pStyle w:val="HALAMANSAMPUL"/>
        <w:ind w:left="-567"/>
        <w:rPr>
          <w:noProof/>
        </w:rPr>
      </w:pPr>
      <w:bookmarkStart w:id="1" w:name="_Hlk254506"/>
      <w:r w:rsidRPr="009720AE">
        <w:rPr>
          <w:noProof/>
        </w:rPr>
        <w:t>SISTEM PREDIKSI DENGAN ALGORITMA</w:t>
      </w:r>
      <w:r w:rsidR="00E73C29" w:rsidRPr="009720AE">
        <w:rPr>
          <w:noProof/>
        </w:rPr>
        <w:t xml:space="preserve"> </w:t>
      </w:r>
      <w:r w:rsidRPr="009720AE">
        <w:rPr>
          <w:i/>
          <w:noProof/>
        </w:rPr>
        <w:t>DEEP</w:t>
      </w:r>
      <w:r w:rsidR="00E73C29" w:rsidRPr="009720AE">
        <w:rPr>
          <w:i/>
          <w:noProof/>
        </w:rPr>
        <w:t xml:space="preserve"> NEURAL NETWORK</w:t>
      </w:r>
      <w:r w:rsidRPr="009720AE">
        <w:rPr>
          <w:i/>
          <w:noProof/>
        </w:rPr>
        <w:t>S</w:t>
      </w:r>
      <w:r w:rsidR="00E73C29" w:rsidRPr="009720AE">
        <w:rPr>
          <w:noProof/>
        </w:rPr>
        <w:t xml:space="preserve"> </w:t>
      </w:r>
      <w:r w:rsidRPr="009720AE">
        <w:rPr>
          <w:noProof/>
        </w:rPr>
        <w:t>PADA CITRA HIPERSPEKTRAL: STUDI KASUS KANDUNGAN POLYPHENOL DAUN BISBUL (</w:t>
      </w:r>
      <w:r w:rsidRPr="009720AE">
        <w:rPr>
          <w:i/>
          <w:noProof/>
        </w:rPr>
        <w:t>Diospyros discolor</w:t>
      </w:r>
      <w:r w:rsidR="00E2608F" w:rsidRPr="009720AE">
        <w:rPr>
          <w:i/>
          <w:noProof/>
        </w:rPr>
        <w:t xml:space="preserve"> </w:t>
      </w:r>
      <w:r w:rsidR="00E2608F" w:rsidRPr="009720AE">
        <w:rPr>
          <w:noProof/>
        </w:rPr>
        <w:t>Wild.</w:t>
      </w:r>
      <w:r w:rsidRPr="009720AE">
        <w:rPr>
          <w:noProof/>
        </w:rPr>
        <w:t>)</w:t>
      </w:r>
    </w:p>
    <w:bookmarkEnd w:id="1"/>
    <w:p w14:paraId="43D75952" w14:textId="77777777" w:rsidR="00E73C29" w:rsidRPr="009720AE" w:rsidRDefault="00E73C29" w:rsidP="005246BF">
      <w:pPr>
        <w:pStyle w:val="HALAMANSAMPUL"/>
        <w:ind w:left="-567"/>
        <w:rPr>
          <w:noProof/>
        </w:rPr>
      </w:pPr>
    </w:p>
    <w:p w14:paraId="0D42B2C8" w14:textId="52D15622" w:rsidR="00A55590" w:rsidRPr="009720AE" w:rsidRDefault="00A55590" w:rsidP="005246BF">
      <w:pPr>
        <w:pStyle w:val="HALAMANSAMPUL"/>
        <w:ind w:left="-567"/>
        <w:rPr>
          <w:noProof/>
        </w:rPr>
      </w:pPr>
    </w:p>
    <w:p w14:paraId="43E22806" w14:textId="77777777" w:rsidR="00A55590" w:rsidRPr="009720AE" w:rsidRDefault="00A55590" w:rsidP="005246BF">
      <w:pPr>
        <w:pStyle w:val="HALAMANSAMPUL"/>
        <w:ind w:left="-567"/>
        <w:rPr>
          <w:noProof/>
        </w:rPr>
      </w:pPr>
    </w:p>
    <w:p w14:paraId="7DCBFCB0" w14:textId="77777777" w:rsidR="00664214" w:rsidRPr="009720AE" w:rsidRDefault="00664214" w:rsidP="005246BF">
      <w:pPr>
        <w:pStyle w:val="HALAMANSAMPUL"/>
        <w:ind w:left="-567"/>
        <w:rPr>
          <w:noProof/>
        </w:rPr>
      </w:pPr>
      <w:r w:rsidRPr="009720AE">
        <w:rPr>
          <w:noProof/>
        </w:rPr>
        <w:t>PROPOSAL SKRIPSI</w:t>
      </w:r>
    </w:p>
    <w:p w14:paraId="15A9EA45" w14:textId="56264791" w:rsidR="00664214" w:rsidRPr="009720AE" w:rsidRDefault="00664214" w:rsidP="005246BF">
      <w:pPr>
        <w:pStyle w:val="HALAMANSAMPUL"/>
        <w:ind w:left="-567"/>
        <w:rPr>
          <w:noProof/>
        </w:rPr>
      </w:pPr>
    </w:p>
    <w:p w14:paraId="15947A44" w14:textId="10C05376" w:rsidR="00A55590" w:rsidRPr="009720AE" w:rsidRDefault="00A55590" w:rsidP="005246BF">
      <w:pPr>
        <w:pStyle w:val="HALAMANSAMPUL"/>
        <w:ind w:left="-567"/>
        <w:rPr>
          <w:noProof/>
        </w:rPr>
      </w:pPr>
    </w:p>
    <w:p w14:paraId="3D4E9D93" w14:textId="01376A9E" w:rsidR="00A55590" w:rsidRPr="009720AE" w:rsidRDefault="00A55590" w:rsidP="005246BF">
      <w:pPr>
        <w:pStyle w:val="HALAMANSAMPUL"/>
        <w:ind w:left="-567"/>
        <w:rPr>
          <w:noProof/>
        </w:rPr>
      </w:pPr>
    </w:p>
    <w:p w14:paraId="4601F2C2" w14:textId="53CAE1A1" w:rsidR="005246BF" w:rsidRPr="009720AE" w:rsidRDefault="005246BF" w:rsidP="005246BF">
      <w:pPr>
        <w:pStyle w:val="HALAMANSAMPUL"/>
        <w:ind w:left="-567"/>
        <w:rPr>
          <w:noProof/>
        </w:rPr>
      </w:pPr>
    </w:p>
    <w:p w14:paraId="293ECB09" w14:textId="77777777" w:rsidR="005246BF" w:rsidRPr="009720AE" w:rsidRDefault="005246BF" w:rsidP="005246BF">
      <w:pPr>
        <w:pStyle w:val="HALAMANSAMPUL"/>
        <w:ind w:left="-567"/>
        <w:rPr>
          <w:noProof/>
        </w:rPr>
      </w:pPr>
    </w:p>
    <w:p w14:paraId="7185AA7A" w14:textId="77777777" w:rsidR="00A55590" w:rsidRPr="009720AE" w:rsidRDefault="00A55590" w:rsidP="005246BF">
      <w:pPr>
        <w:pStyle w:val="HALAMANSAMPUL"/>
        <w:ind w:left="-567"/>
        <w:rPr>
          <w:noProof/>
        </w:rPr>
      </w:pPr>
    </w:p>
    <w:p w14:paraId="328D1622" w14:textId="0AE3F16E" w:rsidR="00664214" w:rsidRPr="009720AE" w:rsidRDefault="00C43035" w:rsidP="005246BF">
      <w:pPr>
        <w:pStyle w:val="HALAMANSAMPUL"/>
        <w:ind w:left="-567"/>
        <w:rPr>
          <w:noProof/>
        </w:rPr>
      </w:pPr>
      <w:r w:rsidRPr="009720AE">
        <w:rPr>
          <w:noProof/>
        </w:rPr>
        <w:t>EUFRAT TSAQIB QASTHARI</w:t>
      </w:r>
    </w:p>
    <w:p w14:paraId="6996F19D" w14:textId="647965C6" w:rsidR="00664214" w:rsidRPr="009720AE" w:rsidRDefault="00C43035" w:rsidP="005246BF">
      <w:pPr>
        <w:pStyle w:val="HALAMANSAMPUL"/>
        <w:ind w:left="-567"/>
        <w:rPr>
          <w:noProof/>
        </w:rPr>
      </w:pPr>
      <w:r w:rsidRPr="009720AE">
        <w:rPr>
          <w:noProof/>
        </w:rPr>
        <w:t>1506740332</w:t>
      </w:r>
    </w:p>
    <w:p w14:paraId="5EBFF704" w14:textId="77777777" w:rsidR="00664214" w:rsidRPr="009720AE" w:rsidRDefault="00664214" w:rsidP="005246BF">
      <w:pPr>
        <w:pStyle w:val="HALAMANSAMPUL"/>
        <w:ind w:left="-567"/>
        <w:rPr>
          <w:noProof/>
        </w:rPr>
      </w:pPr>
    </w:p>
    <w:p w14:paraId="05742C46" w14:textId="2FEA11B8" w:rsidR="00664214" w:rsidRPr="009720AE" w:rsidRDefault="00664214" w:rsidP="005246BF">
      <w:pPr>
        <w:pStyle w:val="HALAMANSAMPUL"/>
        <w:ind w:left="-567"/>
        <w:rPr>
          <w:noProof/>
        </w:rPr>
      </w:pPr>
    </w:p>
    <w:p w14:paraId="41B67C03" w14:textId="77777777" w:rsidR="00A55590" w:rsidRPr="009720AE" w:rsidRDefault="00A55590" w:rsidP="005246BF">
      <w:pPr>
        <w:pStyle w:val="HALAMANSAMPUL"/>
        <w:ind w:left="-567"/>
        <w:rPr>
          <w:noProof/>
        </w:rPr>
      </w:pPr>
    </w:p>
    <w:p w14:paraId="3875CB6F" w14:textId="77777777" w:rsidR="00A55590" w:rsidRPr="009720AE" w:rsidRDefault="00A55590" w:rsidP="005246BF">
      <w:pPr>
        <w:pStyle w:val="HALAMANSAMPUL"/>
        <w:ind w:left="-567"/>
        <w:rPr>
          <w:noProof/>
        </w:rPr>
      </w:pPr>
    </w:p>
    <w:p w14:paraId="16DFBCAC" w14:textId="79FD095D" w:rsidR="00A55590" w:rsidRPr="009720AE" w:rsidRDefault="00A55590" w:rsidP="005246BF">
      <w:pPr>
        <w:pStyle w:val="HALAMANSAMPUL"/>
        <w:ind w:left="-567"/>
        <w:rPr>
          <w:noProof/>
        </w:rPr>
      </w:pPr>
    </w:p>
    <w:p w14:paraId="7B5D2DB7" w14:textId="40AFCC47" w:rsidR="005246BF" w:rsidRPr="009720AE" w:rsidRDefault="005246BF" w:rsidP="005246BF">
      <w:pPr>
        <w:pStyle w:val="HALAMANSAMPUL"/>
        <w:ind w:left="-567"/>
        <w:rPr>
          <w:noProof/>
        </w:rPr>
      </w:pPr>
    </w:p>
    <w:p w14:paraId="333C90F1" w14:textId="35913C87" w:rsidR="005246BF" w:rsidRPr="009720AE" w:rsidRDefault="005246BF" w:rsidP="005246BF">
      <w:pPr>
        <w:pStyle w:val="HALAMANSAMPUL"/>
        <w:ind w:left="-567"/>
        <w:rPr>
          <w:noProof/>
        </w:rPr>
      </w:pPr>
    </w:p>
    <w:p w14:paraId="1FCBCBC1" w14:textId="6854743E" w:rsidR="005246BF" w:rsidRPr="009720AE" w:rsidRDefault="005246BF" w:rsidP="005246BF">
      <w:pPr>
        <w:pStyle w:val="HALAMANSAMPUL"/>
        <w:ind w:left="-567"/>
        <w:rPr>
          <w:noProof/>
        </w:rPr>
      </w:pPr>
    </w:p>
    <w:p w14:paraId="0AFC5328" w14:textId="0D0ED6D6" w:rsidR="005246BF" w:rsidRPr="009720AE" w:rsidRDefault="005246BF" w:rsidP="005246BF">
      <w:pPr>
        <w:pStyle w:val="HALAMANSAMPUL"/>
        <w:ind w:left="-567"/>
        <w:rPr>
          <w:noProof/>
        </w:rPr>
      </w:pPr>
    </w:p>
    <w:p w14:paraId="0D549727" w14:textId="77777777" w:rsidR="005246BF" w:rsidRPr="009720AE" w:rsidRDefault="005246BF" w:rsidP="005246BF">
      <w:pPr>
        <w:pStyle w:val="HALAMANSAMPUL"/>
        <w:ind w:left="-567"/>
        <w:rPr>
          <w:noProof/>
        </w:rPr>
      </w:pPr>
    </w:p>
    <w:p w14:paraId="54D32869" w14:textId="1A0A4402" w:rsidR="00664214" w:rsidRPr="009720AE" w:rsidRDefault="00664214" w:rsidP="005246BF">
      <w:pPr>
        <w:pStyle w:val="HALAMANSAMPUL"/>
        <w:ind w:left="-567"/>
        <w:rPr>
          <w:noProof/>
        </w:rPr>
      </w:pPr>
      <w:r w:rsidRPr="009720AE">
        <w:rPr>
          <w:noProof/>
        </w:rPr>
        <w:t>FAKULTAS MATEMATIKA DAN ILMU PENGETAHUAN ALAM</w:t>
      </w:r>
    </w:p>
    <w:p w14:paraId="43C219B6" w14:textId="77777777" w:rsidR="00664214" w:rsidRPr="009720AE" w:rsidRDefault="00664214" w:rsidP="005246BF">
      <w:pPr>
        <w:pStyle w:val="HALAMANSAMPUL"/>
        <w:ind w:left="-567"/>
        <w:rPr>
          <w:noProof/>
        </w:rPr>
      </w:pPr>
      <w:r w:rsidRPr="009720AE">
        <w:rPr>
          <w:noProof/>
        </w:rPr>
        <w:t>PROGRAM STUDI FISIKA</w:t>
      </w:r>
    </w:p>
    <w:p w14:paraId="08614598" w14:textId="77777777" w:rsidR="00664214" w:rsidRPr="009720AE" w:rsidRDefault="00664214" w:rsidP="005246BF">
      <w:pPr>
        <w:pStyle w:val="HALAMANSAMPUL"/>
        <w:ind w:left="-567"/>
        <w:rPr>
          <w:noProof/>
        </w:rPr>
      </w:pPr>
      <w:r w:rsidRPr="009720AE">
        <w:rPr>
          <w:noProof/>
        </w:rPr>
        <w:t>DEPOK</w:t>
      </w:r>
    </w:p>
    <w:p w14:paraId="16B78FF8" w14:textId="77777777" w:rsidR="00664214" w:rsidRPr="009720AE" w:rsidRDefault="00664214" w:rsidP="005246BF">
      <w:pPr>
        <w:pStyle w:val="HALAMANSAMPUL"/>
        <w:ind w:left="-567"/>
        <w:rPr>
          <w:noProof/>
        </w:rPr>
      </w:pPr>
      <w:r w:rsidRPr="009720AE">
        <w:rPr>
          <w:noProof/>
        </w:rPr>
        <w:t>2018</w:t>
      </w:r>
    </w:p>
    <w:p w14:paraId="1B1AD5F8" w14:textId="77777777" w:rsidR="00664214" w:rsidRPr="009720AE" w:rsidRDefault="00664214">
      <w:pPr>
        <w:rPr>
          <w:lang w:val="id-ID"/>
        </w:rPr>
        <w:sectPr w:rsidR="00664214" w:rsidRPr="009720AE" w:rsidSect="005915A1">
          <w:footerReference w:type="default" r:id="rId9"/>
          <w:footerReference w:type="first" r:id="rId10"/>
          <w:pgSz w:w="12242" w:h="15842" w:code="1"/>
          <w:pgMar w:top="1701" w:right="1701" w:bottom="1701" w:left="2268" w:header="708" w:footer="708" w:gutter="0"/>
          <w:pgNumType w:fmt="lowerRoman" w:start="1"/>
          <w:cols w:space="720"/>
          <w:titlePg/>
          <w:docGrid w:linePitch="287"/>
        </w:sectPr>
      </w:pPr>
    </w:p>
    <w:p w14:paraId="6F8F3966" w14:textId="77777777" w:rsidR="00664214" w:rsidRPr="009720AE" w:rsidRDefault="00664214">
      <w:pPr>
        <w:pStyle w:val="Heading1"/>
        <w:spacing w:line="360" w:lineRule="auto"/>
        <w:jc w:val="center"/>
        <w:rPr>
          <w:rFonts w:ascii="Times New Roman" w:eastAsia="MS Mincho" w:hAnsi="Times New Roman"/>
          <w:sz w:val="24"/>
          <w:szCs w:val="24"/>
          <w:lang w:val="id-ID"/>
        </w:rPr>
      </w:pPr>
      <w:bookmarkStart w:id="2" w:name="_Toc504751102"/>
      <w:bookmarkStart w:id="3" w:name="_Toc523697207"/>
      <w:r w:rsidRPr="009720AE">
        <w:rPr>
          <w:rFonts w:ascii="Times New Roman" w:eastAsia="MS Mincho" w:hAnsi="Times New Roman"/>
          <w:sz w:val="24"/>
          <w:szCs w:val="24"/>
          <w:lang w:val="id-ID"/>
        </w:rPr>
        <w:lastRenderedPageBreak/>
        <w:t>HALAMAN PENGESAHAN</w:t>
      </w:r>
      <w:bookmarkEnd w:id="2"/>
      <w:bookmarkEnd w:id="3"/>
    </w:p>
    <w:p w14:paraId="6499E1A2" w14:textId="77777777" w:rsidR="00664214" w:rsidRPr="009720AE" w:rsidRDefault="00664214">
      <w:pPr>
        <w:spacing w:line="360" w:lineRule="auto"/>
        <w:rPr>
          <w:rFonts w:eastAsia="Calibri"/>
          <w:szCs w:val="24"/>
          <w:lang w:val="id-ID"/>
        </w:rPr>
      </w:pPr>
    </w:p>
    <w:p w14:paraId="7E71ED1F" w14:textId="77777777" w:rsidR="00664214" w:rsidRPr="009720AE" w:rsidRDefault="00664214">
      <w:pPr>
        <w:tabs>
          <w:tab w:val="left" w:pos="2880"/>
        </w:tabs>
        <w:spacing w:line="360" w:lineRule="auto"/>
        <w:rPr>
          <w:rFonts w:eastAsia="Calibri"/>
          <w:szCs w:val="24"/>
          <w:lang w:val="id-ID"/>
        </w:rPr>
      </w:pPr>
      <w:r w:rsidRPr="009720AE">
        <w:rPr>
          <w:rFonts w:eastAsia="Calibri"/>
          <w:szCs w:val="24"/>
          <w:lang w:val="id-ID"/>
        </w:rPr>
        <w:t>Skripsi ini diajukan oleh</w:t>
      </w:r>
      <w:r w:rsidRPr="009720AE">
        <w:rPr>
          <w:rFonts w:eastAsia="Calibri"/>
          <w:szCs w:val="24"/>
          <w:lang w:val="id-ID"/>
        </w:rPr>
        <w:tab/>
      </w:r>
    </w:p>
    <w:p w14:paraId="73A2C654" w14:textId="6C650A3D" w:rsidR="00664214" w:rsidRPr="009720AE" w:rsidRDefault="00664214">
      <w:pPr>
        <w:tabs>
          <w:tab w:val="left" w:pos="2880"/>
          <w:tab w:val="left" w:pos="3060"/>
        </w:tabs>
        <w:spacing w:line="360" w:lineRule="auto"/>
        <w:rPr>
          <w:rFonts w:eastAsia="Calibri"/>
          <w:szCs w:val="24"/>
          <w:lang w:val="id-ID"/>
        </w:rPr>
      </w:pPr>
      <w:r w:rsidRPr="009720AE">
        <w:rPr>
          <w:rFonts w:eastAsia="Calibri"/>
          <w:szCs w:val="24"/>
          <w:lang w:val="id-ID"/>
        </w:rPr>
        <w:t>Nama</w:t>
      </w:r>
      <w:r w:rsidRPr="009720AE">
        <w:rPr>
          <w:rFonts w:eastAsia="Calibri"/>
          <w:szCs w:val="24"/>
          <w:lang w:val="id-ID"/>
        </w:rPr>
        <w:tab/>
        <w:t>:</w:t>
      </w:r>
      <w:r w:rsidRPr="009720AE">
        <w:rPr>
          <w:rFonts w:eastAsia="Calibri"/>
          <w:szCs w:val="24"/>
          <w:lang w:val="id-ID"/>
        </w:rPr>
        <w:tab/>
      </w:r>
      <w:r w:rsidR="00A142A1" w:rsidRPr="009720AE">
        <w:rPr>
          <w:rFonts w:eastAsia="Calibri"/>
          <w:szCs w:val="24"/>
          <w:lang w:val="id-ID"/>
        </w:rPr>
        <w:t>Eufrat Tsaqib Qasthari</w:t>
      </w:r>
    </w:p>
    <w:p w14:paraId="469F7F53" w14:textId="46A303B8" w:rsidR="00664214" w:rsidRPr="009720AE" w:rsidRDefault="00664214">
      <w:pPr>
        <w:tabs>
          <w:tab w:val="left" w:pos="2880"/>
          <w:tab w:val="left" w:pos="3060"/>
        </w:tabs>
        <w:spacing w:line="360" w:lineRule="auto"/>
        <w:rPr>
          <w:rFonts w:eastAsia="Calibri"/>
          <w:szCs w:val="24"/>
          <w:lang w:val="id-ID"/>
        </w:rPr>
      </w:pPr>
      <w:r w:rsidRPr="009720AE">
        <w:rPr>
          <w:rFonts w:eastAsia="Calibri"/>
          <w:szCs w:val="24"/>
          <w:lang w:val="id-ID"/>
        </w:rPr>
        <w:t>NPM</w:t>
      </w:r>
      <w:r w:rsidRPr="009720AE">
        <w:rPr>
          <w:rFonts w:eastAsia="Calibri"/>
          <w:szCs w:val="24"/>
          <w:lang w:val="id-ID"/>
        </w:rPr>
        <w:tab/>
        <w:t>:</w:t>
      </w:r>
      <w:r w:rsidRPr="009720AE">
        <w:rPr>
          <w:rFonts w:eastAsia="Calibri"/>
          <w:szCs w:val="24"/>
          <w:lang w:val="id-ID"/>
        </w:rPr>
        <w:tab/>
        <w:t>1</w:t>
      </w:r>
      <w:r w:rsidR="00B55FCF" w:rsidRPr="009720AE">
        <w:rPr>
          <w:rFonts w:eastAsia="Calibri"/>
          <w:szCs w:val="24"/>
          <w:lang w:val="id-ID"/>
        </w:rPr>
        <w:t>5067</w:t>
      </w:r>
      <w:r w:rsidR="00A142A1" w:rsidRPr="009720AE">
        <w:rPr>
          <w:rFonts w:eastAsia="Calibri"/>
          <w:szCs w:val="24"/>
          <w:lang w:val="id-ID"/>
        </w:rPr>
        <w:t>40332</w:t>
      </w:r>
    </w:p>
    <w:p w14:paraId="6FE461E6" w14:textId="77777777" w:rsidR="00664214" w:rsidRPr="009720AE" w:rsidRDefault="00664214">
      <w:pPr>
        <w:tabs>
          <w:tab w:val="left" w:pos="2880"/>
          <w:tab w:val="left" w:pos="3060"/>
        </w:tabs>
        <w:spacing w:line="360" w:lineRule="auto"/>
        <w:rPr>
          <w:rFonts w:eastAsia="Calibri"/>
          <w:szCs w:val="24"/>
          <w:lang w:val="id-ID"/>
        </w:rPr>
      </w:pPr>
      <w:r w:rsidRPr="009720AE">
        <w:rPr>
          <w:rFonts w:eastAsia="Calibri"/>
          <w:szCs w:val="24"/>
          <w:lang w:val="id-ID"/>
        </w:rPr>
        <w:t>Program studi</w:t>
      </w:r>
      <w:r w:rsidRPr="009720AE">
        <w:rPr>
          <w:rFonts w:eastAsia="Calibri"/>
          <w:szCs w:val="24"/>
          <w:lang w:val="id-ID"/>
        </w:rPr>
        <w:tab/>
        <w:t>:</w:t>
      </w:r>
      <w:r w:rsidRPr="009720AE">
        <w:rPr>
          <w:rFonts w:eastAsia="Calibri"/>
          <w:szCs w:val="24"/>
          <w:lang w:val="id-ID"/>
        </w:rPr>
        <w:tab/>
        <w:t>Fisika</w:t>
      </w:r>
    </w:p>
    <w:p w14:paraId="57FBCD3C" w14:textId="3230605B" w:rsidR="00664214" w:rsidRPr="009720AE" w:rsidRDefault="00664214" w:rsidP="00F60EB6">
      <w:pPr>
        <w:tabs>
          <w:tab w:val="left" w:pos="2880"/>
          <w:tab w:val="left" w:pos="3060"/>
        </w:tabs>
        <w:spacing w:line="360" w:lineRule="auto"/>
        <w:ind w:left="3060" w:hanging="3060"/>
        <w:rPr>
          <w:rFonts w:eastAsia="Calibri"/>
          <w:szCs w:val="24"/>
          <w:lang w:val="id-ID"/>
        </w:rPr>
      </w:pPr>
      <w:r w:rsidRPr="009720AE">
        <w:rPr>
          <w:rFonts w:eastAsia="Calibri"/>
          <w:szCs w:val="24"/>
          <w:lang w:val="id-ID"/>
        </w:rPr>
        <w:t>Judul skripsi</w:t>
      </w:r>
      <w:r w:rsidRPr="009720AE">
        <w:rPr>
          <w:rFonts w:eastAsia="Calibri"/>
          <w:szCs w:val="24"/>
          <w:lang w:val="id-ID"/>
        </w:rPr>
        <w:tab/>
        <w:t>:</w:t>
      </w:r>
      <w:r w:rsidR="00A65DBF" w:rsidRPr="009720AE">
        <w:rPr>
          <w:rFonts w:eastAsia="Calibri"/>
          <w:szCs w:val="24"/>
          <w:lang w:val="id-ID"/>
        </w:rPr>
        <w:tab/>
      </w:r>
      <w:r w:rsidR="00E2608F" w:rsidRPr="009720AE">
        <w:rPr>
          <w:rFonts w:eastAsia="Calibri"/>
          <w:szCs w:val="24"/>
          <w:lang w:val="id-ID"/>
        </w:rPr>
        <w:t xml:space="preserve">Sistem Prediksi Dengan Algoritma </w:t>
      </w:r>
      <w:r w:rsidR="00E2608F" w:rsidRPr="009720AE">
        <w:rPr>
          <w:rFonts w:eastAsia="Calibri"/>
          <w:i/>
          <w:szCs w:val="24"/>
          <w:lang w:val="id-ID"/>
        </w:rPr>
        <w:t>Deep Neural Networks</w:t>
      </w:r>
      <w:r w:rsidR="00E2608F" w:rsidRPr="009720AE">
        <w:rPr>
          <w:rFonts w:eastAsia="Calibri"/>
          <w:szCs w:val="24"/>
          <w:lang w:val="id-ID"/>
        </w:rPr>
        <w:t xml:space="preserve"> Pada Citra Hiperspektral: Studi Kasus Kandungan Polyphenol Daun Bisbul (</w:t>
      </w:r>
      <w:r w:rsidR="00E2608F" w:rsidRPr="009720AE">
        <w:rPr>
          <w:rFonts w:eastAsia="Calibri"/>
          <w:i/>
          <w:szCs w:val="24"/>
          <w:lang w:val="id-ID"/>
        </w:rPr>
        <w:t>Diospyros Discolor</w:t>
      </w:r>
      <w:r w:rsidR="00E2608F" w:rsidRPr="009720AE">
        <w:rPr>
          <w:rFonts w:eastAsia="Calibri"/>
          <w:szCs w:val="24"/>
          <w:lang w:val="id-ID"/>
        </w:rPr>
        <w:t xml:space="preserve"> Wild.)</w:t>
      </w:r>
      <w:r w:rsidRPr="009720AE">
        <w:rPr>
          <w:rFonts w:eastAsia="Calibri"/>
          <w:szCs w:val="24"/>
          <w:lang w:val="id-ID"/>
        </w:rPr>
        <w:tab/>
      </w:r>
      <w:r w:rsidRPr="009720AE">
        <w:rPr>
          <w:rFonts w:eastAsia="Calibri"/>
          <w:szCs w:val="24"/>
          <w:lang w:val="id-ID"/>
        </w:rPr>
        <w:tab/>
      </w:r>
    </w:p>
    <w:tbl>
      <w:tblPr>
        <w:tblW w:w="0" w:type="auto"/>
        <w:jc w:val="center"/>
        <w:tblLayout w:type="fixed"/>
        <w:tblLook w:val="0000" w:firstRow="0" w:lastRow="0" w:firstColumn="0" w:lastColumn="0" w:noHBand="0" w:noVBand="0"/>
      </w:tblPr>
      <w:tblGrid>
        <w:gridCol w:w="3491"/>
      </w:tblGrid>
      <w:tr w:rsidR="00B55FCF" w:rsidRPr="009720AE" w14:paraId="1EE8A4EE" w14:textId="77777777" w:rsidTr="00B55FCF">
        <w:trPr>
          <w:trHeight w:val="915"/>
          <w:jc w:val="center"/>
        </w:trPr>
        <w:tc>
          <w:tcPr>
            <w:tcW w:w="3491" w:type="dxa"/>
          </w:tcPr>
          <w:p w14:paraId="71FD5667" w14:textId="77777777" w:rsidR="00B55FCF" w:rsidRPr="009720AE" w:rsidRDefault="00B55FCF" w:rsidP="00B55FCF">
            <w:pPr>
              <w:spacing w:line="360" w:lineRule="auto"/>
              <w:jc w:val="center"/>
              <w:rPr>
                <w:rFonts w:eastAsia="Calibri"/>
                <w:bCs/>
                <w:caps/>
                <w:strike/>
                <w:szCs w:val="24"/>
                <w:lang w:val="id-ID"/>
              </w:rPr>
            </w:pPr>
            <w:r w:rsidRPr="009720AE">
              <w:rPr>
                <w:rFonts w:eastAsia="Calibri"/>
                <w:szCs w:val="24"/>
                <w:lang w:val="id-ID"/>
              </w:rPr>
              <w:t>Menyetujui,</w:t>
            </w:r>
          </w:p>
        </w:tc>
      </w:tr>
      <w:tr w:rsidR="00B55FCF" w:rsidRPr="009720AE" w14:paraId="0F6F2645" w14:textId="77777777" w:rsidTr="00B55FCF">
        <w:trPr>
          <w:trHeight w:val="915"/>
          <w:jc w:val="center"/>
        </w:trPr>
        <w:tc>
          <w:tcPr>
            <w:tcW w:w="3491" w:type="dxa"/>
          </w:tcPr>
          <w:p w14:paraId="5E0C0D82" w14:textId="77777777" w:rsidR="00B55FCF" w:rsidRPr="009720AE" w:rsidRDefault="00B55FCF">
            <w:pPr>
              <w:spacing w:line="360" w:lineRule="auto"/>
              <w:jc w:val="center"/>
              <w:rPr>
                <w:rFonts w:eastAsia="Calibri"/>
                <w:bCs/>
                <w:caps/>
                <w:strike/>
                <w:szCs w:val="24"/>
                <w:lang w:val="id-ID"/>
              </w:rPr>
            </w:pPr>
            <w:r w:rsidRPr="009720AE">
              <w:rPr>
                <w:rFonts w:eastAsia="Calibri"/>
                <w:szCs w:val="24"/>
                <w:lang w:val="id-ID"/>
              </w:rPr>
              <w:t>Pembimbing I</w:t>
            </w:r>
          </w:p>
        </w:tc>
      </w:tr>
      <w:tr w:rsidR="00B55FCF" w:rsidRPr="009720AE" w14:paraId="67EFBFE7" w14:textId="77777777" w:rsidTr="00B55FCF">
        <w:trPr>
          <w:trHeight w:val="915"/>
          <w:jc w:val="center"/>
        </w:trPr>
        <w:tc>
          <w:tcPr>
            <w:tcW w:w="3491" w:type="dxa"/>
            <w:tcBorders>
              <w:bottom w:val="single" w:sz="4" w:space="0" w:color="auto"/>
            </w:tcBorders>
          </w:tcPr>
          <w:p w14:paraId="361BEA14" w14:textId="77777777" w:rsidR="00B55FCF" w:rsidRPr="009720AE" w:rsidRDefault="00B55FCF">
            <w:pPr>
              <w:spacing w:line="360" w:lineRule="auto"/>
              <w:rPr>
                <w:rFonts w:eastAsia="Calibri"/>
                <w:bCs/>
                <w:caps/>
                <w:strike/>
                <w:szCs w:val="24"/>
                <w:lang w:val="id-ID"/>
              </w:rPr>
            </w:pPr>
          </w:p>
        </w:tc>
      </w:tr>
      <w:tr w:rsidR="00B55FCF" w:rsidRPr="009720AE" w14:paraId="6F14E1AC" w14:textId="77777777" w:rsidTr="00B55FCF">
        <w:trPr>
          <w:trHeight w:val="915"/>
          <w:jc w:val="center"/>
        </w:trPr>
        <w:tc>
          <w:tcPr>
            <w:tcW w:w="3491" w:type="dxa"/>
            <w:tcBorders>
              <w:top w:val="single" w:sz="4" w:space="0" w:color="auto"/>
            </w:tcBorders>
          </w:tcPr>
          <w:p w14:paraId="73A1FB6C" w14:textId="1C43DFE1" w:rsidR="00B55FCF" w:rsidRPr="009720AE" w:rsidRDefault="00B55FCF">
            <w:pPr>
              <w:spacing w:line="360" w:lineRule="auto"/>
              <w:jc w:val="center"/>
              <w:rPr>
                <w:rFonts w:eastAsia="Calibri"/>
                <w:szCs w:val="24"/>
                <w:lang w:val="id-ID"/>
              </w:rPr>
            </w:pPr>
            <w:r w:rsidRPr="009720AE">
              <w:rPr>
                <w:rFonts w:eastAsia="Calibri"/>
                <w:szCs w:val="24"/>
                <w:lang w:val="id-ID"/>
              </w:rPr>
              <w:t xml:space="preserve">Dr. </w:t>
            </w:r>
            <w:r w:rsidR="00776787" w:rsidRPr="009720AE">
              <w:rPr>
                <w:rFonts w:eastAsia="Calibri"/>
                <w:szCs w:val="24"/>
                <w:lang w:val="id-ID"/>
              </w:rPr>
              <w:t>Adhi Harmoko Saputro</w:t>
            </w:r>
          </w:p>
          <w:p w14:paraId="28375DC4" w14:textId="77777777" w:rsidR="00B55FCF" w:rsidRPr="009720AE" w:rsidRDefault="001B3316" w:rsidP="005A16F1">
            <w:pPr>
              <w:spacing w:line="360" w:lineRule="auto"/>
              <w:jc w:val="center"/>
              <w:rPr>
                <w:rFonts w:eastAsia="Calibri"/>
                <w:bCs/>
                <w:caps/>
                <w:szCs w:val="24"/>
                <w:lang w:val="id-ID"/>
              </w:rPr>
            </w:pPr>
            <w:r w:rsidRPr="009720AE">
              <w:rPr>
                <w:rFonts w:eastAsia="Calibri"/>
                <w:szCs w:val="24"/>
                <w:lang w:val="id-ID"/>
              </w:rPr>
              <w:t xml:space="preserve">NIP. </w:t>
            </w:r>
            <w:r w:rsidR="00167C41" w:rsidRPr="009720AE">
              <w:rPr>
                <w:rFonts w:eastAsia="Calibri"/>
                <w:szCs w:val="24"/>
                <w:lang w:val="id-ID"/>
              </w:rPr>
              <w:t>16007211989031001</w:t>
            </w:r>
          </w:p>
        </w:tc>
      </w:tr>
    </w:tbl>
    <w:p w14:paraId="0F22698A" w14:textId="77777777" w:rsidR="00664214" w:rsidRPr="009720AE" w:rsidRDefault="00664214">
      <w:pPr>
        <w:spacing w:line="360" w:lineRule="auto"/>
        <w:ind w:left="567"/>
        <w:jc w:val="both"/>
        <w:rPr>
          <w:rFonts w:eastAsia="MS Mincho"/>
          <w:b/>
          <w:szCs w:val="24"/>
          <w:lang w:val="id-ID"/>
        </w:rPr>
      </w:pPr>
    </w:p>
    <w:p w14:paraId="363795E5" w14:textId="77777777" w:rsidR="00664214" w:rsidRPr="009720AE" w:rsidRDefault="00664214">
      <w:pPr>
        <w:spacing w:line="360" w:lineRule="auto"/>
        <w:ind w:left="567"/>
        <w:jc w:val="both"/>
        <w:rPr>
          <w:rFonts w:eastAsia="MS Mincho"/>
          <w:b/>
          <w:szCs w:val="24"/>
          <w:lang w:val="id-ID"/>
        </w:rPr>
      </w:pPr>
    </w:p>
    <w:tbl>
      <w:tblPr>
        <w:tblW w:w="0" w:type="auto"/>
        <w:jc w:val="center"/>
        <w:shd w:val="clear" w:color="auto" w:fill="FFFFFF"/>
        <w:tblLayout w:type="fixed"/>
        <w:tblLook w:val="0000" w:firstRow="0" w:lastRow="0" w:firstColumn="0" w:lastColumn="0" w:noHBand="0" w:noVBand="0"/>
      </w:tblPr>
      <w:tblGrid>
        <w:gridCol w:w="5135"/>
      </w:tblGrid>
      <w:tr w:rsidR="00664214" w:rsidRPr="009720AE" w14:paraId="404ECB0E" w14:textId="77777777">
        <w:trPr>
          <w:jc w:val="center"/>
        </w:trPr>
        <w:tc>
          <w:tcPr>
            <w:tcW w:w="5135" w:type="dxa"/>
            <w:shd w:val="clear" w:color="auto" w:fill="FFFFFF"/>
          </w:tcPr>
          <w:p w14:paraId="0D7E45F7" w14:textId="77777777" w:rsidR="00664214" w:rsidRPr="009720AE" w:rsidRDefault="00664214">
            <w:pPr>
              <w:spacing w:line="360" w:lineRule="auto"/>
              <w:jc w:val="center"/>
              <w:rPr>
                <w:rFonts w:eastAsia="MS Mincho"/>
                <w:szCs w:val="24"/>
                <w:lang w:val="id-ID"/>
              </w:rPr>
            </w:pPr>
            <w:r w:rsidRPr="009720AE">
              <w:rPr>
                <w:rFonts w:eastAsia="MS Mincho"/>
                <w:szCs w:val="24"/>
                <w:lang w:val="id-ID"/>
              </w:rPr>
              <w:t>Ketua Peminatan Sistem dan Instrumentasi Fisika</w:t>
            </w:r>
          </w:p>
        </w:tc>
      </w:tr>
      <w:tr w:rsidR="00664214" w:rsidRPr="009720AE" w14:paraId="447D9755" w14:textId="77777777" w:rsidTr="001B3316">
        <w:trPr>
          <w:trHeight w:val="1485"/>
          <w:jc w:val="center"/>
        </w:trPr>
        <w:tc>
          <w:tcPr>
            <w:tcW w:w="5135" w:type="dxa"/>
            <w:tcBorders>
              <w:bottom w:val="single" w:sz="4" w:space="0" w:color="auto"/>
            </w:tcBorders>
            <w:shd w:val="clear" w:color="auto" w:fill="FFFFFF"/>
          </w:tcPr>
          <w:p w14:paraId="29D0A603" w14:textId="77777777" w:rsidR="00664214" w:rsidRPr="009720AE" w:rsidRDefault="00664214">
            <w:pPr>
              <w:spacing w:line="360" w:lineRule="auto"/>
              <w:ind w:left="720"/>
              <w:rPr>
                <w:rFonts w:eastAsia="MS Mincho"/>
                <w:szCs w:val="24"/>
                <w:lang w:val="id-ID"/>
              </w:rPr>
            </w:pPr>
          </w:p>
        </w:tc>
      </w:tr>
      <w:tr w:rsidR="00664214" w:rsidRPr="009720AE" w14:paraId="09862885" w14:textId="77777777" w:rsidTr="001B3316">
        <w:trPr>
          <w:jc w:val="center"/>
        </w:trPr>
        <w:tc>
          <w:tcPr>
            <w:tcW w:w="5135" w:type="dxa"/>
            <w:tcBorders>
              <w:top w:val="single" w:sz="4" w:space="0" w:color="auto"/>
            </w:tcBorders>
            <w:shd w:val="clear" w:color="auto" w:fill="FFFFFF"/>
          </w:tcPr>
          <w:p w14:paraId="21237458" w14:textId="77777777" w:rsidR="00664214" w:rsidRPr="009720AE" w:rsidRDefault="00664214">
            <w:pPr>
              <w:spacing w:line="360" w:lineRule="auto"/>
              <w:jc w:val="center"/>
              <w:rPr>
                <w:rFonts w:eastAsia="MS Mincho"/>
                <w:szCs w:val="24"/>
                <w:lang w:val="id-ID"/>
              </w:rPr>
            </w:pPr>
            <w:r w:rsidRPr="009720AE">
              <w:rPr>
                <w:rFonts w:eastAsia="MS Mincho"/>
                <w:szCs w:val="24"/>
                <w:lang w:val="id-ID"/>
              </w:rPr>
              <w:t>Dr. Sastra Kusuma Wijaya</w:t>
            </w:r>
          </w:p>
          <w:p w14:paraId="68330CFD" w14:textId="77777777" w:rsidR="00664214" w:rsidRPr="009720AE" w:rsidRDefault="005A16F1">
            <w:pPr>
              <w:spacing w:line="360" w:lineRule="auto"/>
              <w:jc w:val="center"/>
              <w:rPr>
                <w:rFonts w:eastAsia="MS Mincho"/>
                <w:szCs w:val="24"/>
                <w:lang w:val="id-ID"/>
              </w:rPr>
            </w:pPr>
            <w:r w:rsidRPr="009720AE">
              <w:rPr>
                <w:rFonts w:eastAsia="MS Mincho"/>
                <w:szCs w:val="24"/>
                <w:lang w:val="id-ID"/>
              </w:rPr>
              <w:t>NIP. 19</w:t>
            </w:r>
            <w:r w:rsidRPr="009720AE">
              <w:rPr>
                <w:rFonts w:eastAsia="Calibri"/>
                <w:szCs w:val="24"/>
                <w:lang w:val="id-ID"/>
              </w:rPr>
              <w:t>5811261986091002</w:t>
            </w:r>
          </w:p>
        </w:tc>
      </w:tr>
    </w:tbl>
    <w:p w14:paraId="7ACD2B4A" w14:textId="77777777" w:rsidR="00F32966" w:rsidRPr="009720AE" w:rsidRDefault="00664214" w:rsidP="00F32966">
      <w:pPr>
        <w:pStyle w:val="Heading1"/>
        <w:jc w:val="center"/>
        <w:rPr>
          <w:rFonts w:ascii="Times New Roman" w:eastAsia="Calibri" w:hAnsi="Times New Roman"/>
          <w:sz w:val="24"/>
          <w:szCs w:val="24"/>
          <w:lang w:val="id-ID"/>
        </w:rPr>
      </w:pPr>
      <w:r w:rsidRPr="009720AE">
        <w:rPr>
          <w:rFonts w:ascii="Times New Roman" w:hAnsi="Times New Roman"/>
          <w:lang w:val="id-ID"/>
        </w:rPr>
        <w:br w:type="page"/>
      </w:r>
      <w:bookmarkStart w:id="4" w:name="_Toc504751103"/>
      <w:bookmarkStart w:id="5" w:name="_Toc523697208"/>
      <w:r w:rsidRPr="009720AE">
        <w:rPr>
          <w:rFonts w:ascii="Times New Roman" w:eastAsia="Calibri" w:hAnsi="Times New Roman"/>
          <w:sz w:val="24"/>
          <w:szCs w:val="24"/>
          <w:lang w:val="id-ID"/>
        </w:rPr>
        <w:lastRenderedPageBreak/>
        <w:t>DAFTAR ISI</w:t>
      </w:r>
      <w:bookmarkEnd w:id="4"/>
      <w:bookmarkEnd w:id="5"/>
    </w:p>
    <w:p w14:paraId="2C029FD5" w14:textId="77777777" w:rsidR="00F32966" w:rsidRPr="009720AE" w:rsidRDefault="00F32966" w:rsidP="00F32966">
      <w:pPr>
        <w:rPr>
          <w:lang w:val="id-ID"/>
        </w:rPr>
      </w:pPr>
    </w:p>
    <w:p w14:paraId="7BBA8238" w14:textId="7D8C9D9F" w:rsidR="00D25A72" w:rsidRPr="009720AE" w:rsidRDefault="00A82836">
      <w:pPr>
        <w:pStyle w:val="TOC1"/>
        <w:tabs>
          <w:tab w:val="right" w:leader="dot" w:pos="8263"/>
        </w:tabs>
        <w:rPr>
          <w:rFonts w:asciiTheme="minorHAnsi" w:eastAsiaTheme="minorEastAsia" w:hAnsiTheme="minorHAnsi" w:cstheme="minorBidi"/>
          <w:noProof/>
          <w:kern w:val="0"/>
          <w:sz w:val="22"/>
          <w:szCs w:val="22"/>
          <w:lang w:val="id-ID" w:eastAsia="id-ID"/>
        </w:rPr>
      </w:pPr>
      <w:r w:rsidRPr="009720AE">
        <w:rPr>
          <w:bCs/>
          <w:noProof/>
          <w:lang w:val="id-ID"/>
        </w:rPr>
        <w:fldChar w:fldCharType="begin"/>
      </w:r>
      <w:r w:rsidRPr="009720AE">
        <w:rPr>
          <w:bCs/>
          <w:noProof/>
          <w:lang w:val="id-ID"/>
        </w:rPr>
        <w:instrText xml:space="preserve"> TOC \o "1-3" \h \z \u </w:instrText>
      </w:r>
      <w:r w:rsidRPr="009720AE">
        <w:rPr>
          <w:bCs/>
          <w:noProof/>
          <w:lang w:val="id-ID"/>
        </w:rPr>
        <w:fldChar w:fldCharType="separate"/>
      </w:r>
      <w:hyperlink w:anchor="_Toc523697207" w:history="1">
        <w:r w:rsidR="00D25A72" w:rsidRPr="009720AE">
          <w:rPr>
            <w:rStyle w:val="Hyperlink"/>
            <w:rFonts w:eastAsia="MS Mincho"/>
            <w:noProof/>
            <w:lang w:val="id-ID"/>
          </w:rPr>
          <w:t>HALAMAN PENGESAHAN</w:t>
        </w:r>
        <w:r w:rsidR="00D25A72" w:rsidRPr="009720AE">
          <w:rPr>
            <w:noProof/>
            <w:webHidden/>
            <w:lang w:val="id-ID"/>
          </w:rPr>
          <w:tab/>
        </w:r>
        <w:r w:rsidR="00D25A72" w:rsidRPr="009720AE">
          <w:rPr>
            <w:noProof/>
            <w:webHidden/>
            <w:lang w:val="id-ID"/>
          </w:rPr>
          <w:fldChar w:fldCharType="begin"/>
        </w:r>
        <w:r w:rsidR="00D25A72" w:rsidRPr="009720AE">
          <w:rPr>
            <w:noProof/>
            <w:webHidden/>
            <w:lang w:val="id-ID"/>
          </w:rPr>
          <w:instrText xml:space="preserve"> PAGEREF _Toc523697207 \h </w:instrText>
        </w:r>
        <w:r w:rsidR="00D25A72" w:rsidRPr="009720AE">
          <w:rPr>
            <w:noProof/>
            <w:webHidden/>
            <w:lang w:val="id-ID"/>
          </w:rPr>
        </w:r>
        <w:r w:rsidR="00D25A72" w:rsidRPr="009720AE">
          <w:rPr>
            <w:noProof/>
            <w:webHidden/>
            <w:lang w:val="id-ID"/>
          </w:rPr>
          <w:fldChar w:fldCharType="separate"/>
        </w:r>
        <w:r w:rsidR="007C5CFE" w:rsidRPr="009720AE">
          <w:rPr>
            <w:noProof/>
            <w:webHidden/>
            <w:lang w:val="id-ID"/>
          </w:rPr>
          <w:t>i</w:t>
        </w:r>
        <w:r w:rsidR="00D25A72" w:rsidRPr="009720AE">
          <w:rPr>
            <w:noProof/>
            <w:webHidden/>
            <w:lang w:val="id-ID"/>
          </w:rPr>
          <w:fldChar w:fldCharType="end"/>
        </w:r>
      </w:hyperlink>
    </w:p>
    <w:p w14:paraId="3D22A85D" w14:textId="37F02C93" w:rsidR="00D25A72" w:rsidRPr="009720AE" w:rsidRDefault="0038375D">
      <w:pPr>
        <w:pStyle w:val="TOC1"/>
        <w:tabs>
          <w:tab w:val="right" w:leader="dot" w:pos="8263"/>
        </w:tabs>
        <w:rPr>
          <w:rFonts w:asciiTheme="minorHAnsi" w:eastAsiaTheme="minorEastAsia" w:hAnsiTheme="minorHAnsi" w:cstheme="minorBidi"/>
          <w:noProof/>
          <w:kern w:val="0"/>
          <w:sz w:val="22"/>
          <w:szCs w:val="22"/>
          <w:lang w:val="id-ID" w:eastAsia="id-ID"/>
        </w:rPr>
      </w:pPr>
      <w:hyperlink w:anchor="_Toc523697208" w:history="1">
        <w:r w:rsidR="00D25A72" w:rsidRPr="009720AE">
          <w:rPr>
            <w:rStyle w:val="Hyperlink"/>
            <w:rFonts w:eastAsia="Calibri"/>
            <w:noProof/>
            <w:lang w:val="id-ID"/>
          </w:rPr>
          <w:t>DAFTAR ISI</w:t>
        </w:r>
        <w:r w:rsidR="00D25A72" w:rsidRPr="009720AE">
          <w:rPr>
            <w:noProof/>
            <w:webHidden/>
            <w:lang w:val="id-ID"/>
          </w:rPr>
          <w:tab/>
        </w:r>
        <w:r w:rsidR="00D25A72" w:rsidRPr="009720AE">
          <w:rPr>
            <w:noProof/>
            <w:webHidden/>
            <w:lang w:val="id-ID"/>
          </w:rPr>
          <w:fldChar w:fldCharType="begin"/>
        </w:r>
        <w:r w:rsidR="00D25A72" w:rsidRPr="009720AE">
          <w:rPr>
            <w:noProof/>
            <w:webHidden/>
            <w:lang w:val="id-ID"/>
          </w:rPr>
          <w:instrText xml:space="preserve"> PAGEREF _Toc523697208 \h </w:instrText>
        </w:r>
        <w:r w:rsidR="00D25A72" w:rsidRPr="009720AE">
          <w:rPr>
            <w:noProof/>
            <w:webHidden/>
            <w:lang w:val="id-ID"/>
          </w:rPr>
        </w:r>
        <w:r w:rsidR="00D25A72" w:rsidRPr="009720AE">
          <w:rPr>
            <w:noProof/>
            <w:webHidden/>
            <w:lang w:val="id-ID"/>
          </w:rPr>
          <w:fldChar w:fldCharType="separate"/>
        </w:r>
        <w:r w:rsidR="007C5CFE" w:rsidRPr="009720AE">
          <w:rPr>
            <w:noProof/>
            <w:webHidden/>
            <w:lang w:val="id-ID"/>
          </w:rPr>
          <w:t>ii</w:t>
        </w:r>
        <w:r w:rsidR="00D25A72" w:rsidRPr="009720AE">
          <w:rPr>
            <w:noProof/>
            <w:webHidden/>
            <w:lang w:val="id-ID"/>
          </w:rPr>
          <w:fldChar w:fldCharType="end"/>
        </w:r>
      </w:hyperlink>
    </w:p>
    <w:p w14:paraId="75A1C1BD" w14:textId="341106E1" w:rsidR="00D25A72" w:rsidRPr="009720AE" w:rsidRDefault="0038375D">
      <w:pPr>
        <w:pStyle w:val="TOC1"/>
        <w:tabs>
          <w:tab w:val="right" w:leader="dot" w:pos="8263"/>
        </w:tabs>
        <w:rPr>
          <w:rFonts w:asciiTheme="minorHAnsi" w:eastAsiaTheme="minorEastAsia" w:hAnsiTheme="minorHAnsi" w:cstheme="minorBidi"/>
          <w:noProof/>
          <w:kern w:val="0"/>
          <w:sz w:val="22"/>
          <w:szCs w:val="22"/>
          <w:lang w:val="id-ID" w:eastAsia="id-ID"/>
        </w:rPr>
      </w:pPr>
      <w:hyperlink w:anchor="_Toc523697209" w:history="1">
        <w:r w:rsidR="00D25A72" w:rsidRPr="009720AE">
          <w:rPr>
            <w:rStyle w:val="Hyperlink"/>
            <w:noProof/>
            <w:lang w:val="id-ID"/>
          </w:rPr>
          <w:t>BAB I PENDAHULUAN</w:t>
        </w:r>
        <w:r w:rsidR="00D25A72" w:rsidRPr="009720AE">
          <w:rPr>
            <w:noProof/>
            <w:webHidden/>
            <w:lang w:val="id-ID"/>
          </w:rPr>
          <w:tab/>
        </w:r>
        <w:r w:rsidR="00D25A72" w:rsidRPr="009720AE">
          <w:rPr>
            <w:noProof/>
            <w:webHidden/>
            <w:lang w:val="id-ID"/>
          </w:rPr>
          <w:fldChar w:fldCharType="begin"/>
        </w:r>
        <w:r w:rsidR="00D25A72" w:rsidRPr="009720AE">
          <w:rPr>
            <w:noProof/>
            <w:webHidden/>
            <w:lang w:val="id-ID"/>
          </w:rPr>
          <w:instrText xml:space="preserve"> PAGEREF _Toc523697209 \h </w:instrText>
        </w:r>
        <w:r w:rsidR="00D25A72" w:rsidRPr="009720AE">
          <w:rPr>
            <w:noProof/>
            <w:webHidden/>
            <w:lang w:val="id-ID"/>
          </w:rPr>
        </w:r>
        <w:r w:rsidR="00D25A72" w:rsidRPr="009720AE">
          <w:rPr>
            <w:noProof/>
            <w:webHidden/>
            <w:lang w:val="id-ID"/>
          </w:rPr>
          <w:fldChar w:fldCharType="separate"/>
        </w:r>
        <w:r w:rsidR="007C5CFE" w:rsidRPr="009720AE">
          <w:rPr>
            <w:noProof/>
            <w:webHidden/>
            <w:lang w:val="id-ID"/>
          </w:rPr>
          <w:t>3</w:t>
        </w:r>
        <w:r w:rsidR="00D25A72" w:rsidRPr="009720AE">
          <w:rPr>
            <w:noProof/>
            <w:webHidden/>
            <w:lang w:val="id-ID"/>
          </w:rPr>
          <w:fldChar w:fldCharType="end"/>
        </w:r>
      </w:hyperlink>
    </w:p>
    <w:p w14:paraId="59925436" w14:textId="4DD5EB2D" w:rsidR="00D25A72" w:rsidRPr="009720AE" w:rsidRDefault="0038375D">
      <w:pPr>
        <w:pStyle w:val="TOC2"/>
        <w:tabs>
          <w:tab w:val="left" w:pos="880"/>
          <w:tab w:val="right" w:leader="dot" w:pos="8263"/>
        </w:tabs>
        <w:rPr>
          <w:rFonts w:asciiTheme="minorHAnsi" w:eastAsiaTheme="minorEastAsia" w:hAnsiTheme="minorHAnsi" w:cstheme="minorBidi"/>
          <w:noProof/>
          <w:kern w:val="0"/>
          <w:sz w:val="22"/>
          <w:szCs w:val="22"/>
          <w:lang w:val="id-ID" w:eastAsia="id-ID"/>
        </w:rPr>
      </w:pPr>
      <w:hyperlink w:anchor="_Toc523697210" w:history="1">
        <w:r w:rsidR="00D25A72" w:rsidRPr="009720AE">
          <w:rPr>
            <w:rStyle w:val="Hyperlink"/>
            <w:noProof/>
            <w:lang w:val="id-ID"/>
          </w:rPr>
          <w:t>1.1</w:t>
        </w:r>
        <w:r w:rsidR="00D25A72" w:rsidRPr="009720AE">
          <w:rPr>
            <w:rFonts w:asciiTheme="minorHAnsi" w:eastAsiaTheme="minorEastAsia" w:hAnsiTheme="minorHAnsi" w:cstheme="minorBidi"/>
            <w:noProof/>
            <w:kern w:val="0"/>
            <w:sz w:val="22"/>
            <w:szCs w:val="22"/>
            <w:lang w:val="id-ID" w:eastAsia="id-ID"/>
          </w:rPr>
          <w:tab/>
        </w:r>
        <w:r w:rsidR="00D25A72" w:rsidRPr="009720AE">
          <w:rPr>
            <w:rStyle w:val="Hyperlink"/>
            <w:noProof/>
            <w:lang w:val="id-ID"/>
          </w:rPr>
          <w:t>Latar Belakang</w:t>
        </w:r>
        <w:r w:rsidR="00D25A72" w:rsidRPr="009720AE">
          <w:rPr>
            <w:noProof/>
            <w:webHidden/>
            <w:lang w:val="id-ID"/>
          </w:rPr>
          <w:tab/>
        </w:r>
        <w:r w:rsidR="00D25A72" w:rsidRPr="009720AE">
          <w:rPr>
            <w:noProof/>
            <w:webHidden/>
            <w:lang w:val="id-ID"/>
          </w:rPr>
          <w:fldChar w:fldCharType="begin"/>
        </w:r>
        <w:r w:rsidR="00D25A72" w:rsidRPr="009720AE">
          <w:rPr>
            <w:noProof/>
            <w:webHidden/>
            <w:lang w:val="id-ID"/>
          </w:rPr>
          <w:instrText xml:space="preserve"> PAGEREF _Toc523697210 \h </w:instrText>
        </w:r>
        <w:r w:rsidR="00D25A72" w:rsidRPr="009720AE">
          <w:rPr>
            <w:noProof/>
            <w:webHidden/>
            <w:lang w:val="id-ID"/>
          </w:rPr>
        </w:r>
        <w:r w:rsidR="00D25A72" w:rsidRPr="009720AE">
          <w:rPr>
            <w:noProof/>
            <w:webHidden/>
            <w:lang w:val="id-ID"/>
          </w:rPr>
          <w:fldChar w:fldCharType="separate"/>
        </w:r>
        <w:r w:rsidR="007C5CFE" w:rsidRPr="009720AE">
          <w:rPr>
            <w:noProof/>
            <w:webHidden/>
            <w:lang w:val="id-ID"/>
          </w:rPr>
          <w:t>3</w:t>
        </w:r>
        <w:r w:rsidR="00D25A72" w:rsidRPr="009720AE">
          <w:rPr>
            <w:noProof/>
            <w:webHidden/>
            <w:lang w:val="id-ID"/>
          </w:rPr>
          <w:fldChar w:fldCharType="end"/>
        </w:r>
      </w:hyperlink>
    </w:p>
    <w:p w14:paraId="5DB592D4" w14:textId="3936E99F" w:rsidR="00D25A72" w:rsidRPr="009720AE" w:rsidRDefault="0038375D">
      <w:pPr>
        <w:pStyle w:val="TOC2"/>
        <w:tabs>
          <w:tab w:val="left" w:pos="880"/>
          <w:tab w:val="right" w:leader="dot" w:pos="8263"/>
        </w:tabs>
        <w:rPr>
          <w:rFonts w:asciiTheme="minorHAnsi" w:eastAsiaTheme="minorEastAsia" w:hAnsiTheme="minorHAnsi" w:cstheme="minorBidi"/>
          <w:noProof/>
          <w:kern w:val="0"/>
          <w:sz w:val="22"/>
          <w:szCs w:val="22"/>
          <w:lang w:val="id-ID" w:eastAsia="id-ID"/>
        </w:rPr>
      </w:pPr>
      <w:hyperlink w:anchor="_Toc523697211" w:history="1">
        <w:r w:rsidR="00D25A72" w:rsidRPr="009720AE">
          <w:rPr>
            <w:rStyle w:val="Hyperlink"/>
            <w:noProof/>
            <w:lang w:val="id-ID"/>
          </w:rPr>
          <w:t>1.2</w:t>
        </w:r>
        <w:r w:rsidR="00D25A72" w:rsidRPr="009720AE">
          <w:rPr>
            <w:rFonts w:asciiTheme="minorHAnsi" w:eastAsiaTheme="minorEastAsia" w:hAnsiTheme="minorHAnsi" w:cstheme="minorBidi"/>
            <w:noProof/>
            <w:kern w:val="0"/>
            <w:sz w:val="22"/>
            <w:szCs w:val="22"/>
            <w:lang w:val="id-ID" w:eastAsia="id-ID"/>
          </w:rPr>
          <w:tab/>
        </w:r>
        <w:r w:rsidR="00D25A72" w:rsidRPr="009720AE">
          <w:rPr>
            <w:rStyle w:val="Hyperlink"/>
            <w:noProof/>
            <w:lang w:val="id-ID"/>
          </w:rPr>
          <w:t>Perumusan Masalah</w:t>
        </w:r>
        <w:r w:rsidR="00D25A72" w:rsidRPr="009720AE">
          <w:rPr>
            <w:noProof/>
            <w:webHidden/>
            <w:lang w:val="id-ID"/>
          </w:rPr>
          <w:tab/>
        </w:r>
        <w:r w:rsidR="00D25A72" w:rsidRPr="009720AE">
          <w:rPr>
            <w:noProof/>
            <w:webHidden/>
            <w:lang w:val="id-ID"/>
          </w:rPr>
          <w:fldChar w:fldCharType="begin"/>
        </w:r>
        <w:r w:rsidR="00D25A72" w:rsidRPr="009720AE">
          <w:rPr>
            <w:noProof/>
            <w:webHidden/>
            <w:lang w:val="id-ID"/>
          </w:rPr>
          <w:instrText xml:space="preserve"> PAGEREF _Toc523697211 \h </w:instrText>
        </w:r>
        <w:r w:rsidR="00D25A72" w:rsidRPr="009720AE">
          <w:rPr>
            <w:noProof/>
            <w:webHidden/>
            <w:lang w:val="id-ID"/>
          </w:rPr>
        </w:r>
        <w:r w:rsidR="00D25A72" w:rsidRPr="009720AE">
          <w:rPr>
            <w:noProof/>
            <w:webHidden/>
            <w:lang w:val="id-ID"/>
          </w:rPr>
          <w:fldChar w:fldCharType="separate"/>
        </w:r>
        <w:r w:rsidR="007C5CFE" w:rsidRPr="009720AE">
          <w:rPr>
            <w:noProof/>
            <w:webHidden/>
            <w:lang w:val="id-ID"/>
          </w:rPr>
          <w:t>4</w:t>
        </w:r>
        <w:r w:rsidR="00D25A72" w:rsidRPr="009720AE">
          <w:rPr>
            <w:noProof/>
            <w:webHidden/>
            <w:lang w:val="id-ID"/>
          </w:rPr>
          <w:fldChar w:fldCharType="end"/>
        </w:r>
      </w:hyperlink>
    </w:p>
    <w:p w14:paraId="19CEA87C" w14:textId="33AEAD7E" w:rsidR="00D25A72" w:rsidRPr="009720AE" w:rsidRDefault="0038375D">
      <w:pPr>
        <w:pStyle w:val="TOC2"/>
        <w:tabs>
          <w:tab w:val="left" w:pos="880"/>
          <w:tab w:val="right" w:leader="dot" w:pos="8263"/>
        </w:tabs>
        <w:rPr>
          <w:rFonts w:asciiTheme="minorHAnsi" w:eastAsiaTheme="minorEastAsia" w:hAnsiTheme="minorHAnsi" w:cstheme="minorBidi"/>
          <w:noProof/>
          <w:kern w:val="0"/>
          <w:sz w:val="22"/>
          <w:szCs w:val="22"/>
          <w:lang w:val="id-ID" w:eastAsia="id-ID"/>
        </w:rPr>
      </w:pPr>
      <w:hyperlink w:anchor="_Toc523697212" w:history="1">
        <w:r w:rsidR="00D25A72" w:rsidRPr="009720AE">
          <w:rPr>
            <w:rStyle w:val="Hyperlink"/>
            <w:noProof/>
            <w:lang w:val="id-ID"/>
          </w:rPr>
          <w:t>1.3</w:t>
        </w:r>
        <w:r w:rsidR="00D25A72" w:rsidRPr="009720AE">
          <w:rPr>
            <w:rFonts w:asciiTheme="minorHAnsi" w:eastAsiaTheme="minorEastAsia" w:hAnsiTheme="minorHAnsi" w:cstheme="minorBidi"/>
            <w:noProof/>
            <w:kern w:val="0"/>
            <w:sz w:val="22"/>
            <w:szCs w:val="22"/>
            <w:lang w:val="id-ID" w:eastAsia="id-ID"/>
          </w:rPr>
          <w:tab/>
        </w:r>
        <w:r w:rsidR="00D25A72" w:rsidRPr="009720AE">
          <w:rPr>
            <w:rStyle w:val="Hyperlink"/>
            <w:noProof/>
            <w:lang w:val="id-ID"/>
          </w:rPr>
          <w:t>Tujuan Penelitian</w:t>
        </w:r>
        <w:r w:rsidR="00D25A72" w:rsidRPr="009720AE">
          <w:rPr>
            <w:noProof/>
            <w:webHidden/>
            <w:lang w:val="id-ID"/>
          </w:rPr>
          <w:tab/>
        </w:r>
        <w:r w:rsidR="00D25A72" w:rsidRPr="009720AE">
          <w:rPr>
            <w:noProof/>
            <w:webHidden/>
            <w:lang w:val="id-ID"/>
          </w:rPr>
          <w:fldChar w:fldCharType="begin"/>
        </w:r>
        <w:r w:rsidR="00D25A72" w:rsidRPr="009720AE">
          <w:rPr>
            <w:noProof/>
            <w:webHidden/>
            <w:lang w:val="id-ID"/>
          </w:rPr>
          <w:instrText xml:space="preserve"> PAGEREF _Toc523697212 \h </w:instrText>
        </w:r>
        <w:r w:rsidR="00D25A72" w:rsidRPr="009720AE">
          <w:rPr>
            <w:noProof/>
            <w:webHidden/>
            <w:lang w:val="id-ID"/>
          </w:rPr>
        </w:r>
        <w:r w:rsidR="00D25A72" w:rsidRPr="009720AE">
          <w:rPr>
            <w:noProof/>
            <w:webHidden/>
            <w:lang w:val="id-ID"/>
          </w:rPr>
          <w:fldChar w:fldCharType="separate"/>
        </w:r>
        <w:r w:rsidR="007C5CFE" w:rsidRPr="009720AE">
          <w:rPr>
            <w:noProof/>
            <w:webHidden/>
            <w:lang w:val="id-ID"/>
          </w:rPr>
          <w:t>4</w:t>
        </w:r>
        <w:r w:rsidR="00D25A72" w:rsidRPr="009720AE">
          <w:rPr>
            <w:noProof/>
            <w:webHidden/>
            <w:lang w:val="id-ID"/>
          </w:rPr>
          <w:fldChar w:fldCharType="end"/>
        </w:r>
      </w:hyperlink>
    </w:p>
    <w:p w14:paraId="28224BE1" w14:textId="4729C9C5" w:rsidR="00D25A72" w:rsidRPr="009720AE" w:rsidRDefault="0038375D">
      <w:pPr>
        <w:pStyle w:val="TOC2"/>
        <w:tabs>
          <w:tab w:val="left" w:pos="880"/>
          <w:tab w:val="right" w:leader="dot" w:pos="8263"/>
        </w:tabs>
        <w:rPr>
          <w:rFonts w:asciiTheme="minorHAnsi" w:eastAsiaTheme="minorEastAsia" w:hAnsiTheme="minorHAnsi" w:cstheme="minorBidi"/>
          <w:noProof/>
          <w:kern w:val="0"/>
          <w:sz w:val="22"/>
          <w:szCs w:val="22"/>
          <w:lang w:val="id-ID" w:eastAsia="id-ID"/>
        </w:rPr>
      </w:pPr>
      <w:hyperlink w:anchor="_Toc523697213" w:history="1">
        <w:r w:rsidR="00D25A72" w:rsidRPr="009720AE">
          <w:rPr>
            <w:rStyle w:val="Hyperlink"/>
            <w:noProof/>
            <w:lang w:val="id-ID"/>
          </w:rPr>
          <w:t>1.4</w:t>
        </w:r>
        <w:r w:rsidR="00D25A72" w:rsidRPr="009720AE">
          <w:rPr>
            <w:rFonts w:asciiTheme="minorHAnsi" w:eastAsiaTheme="minorEastAsia" w:hAnsiTheme="minorHAnsi" w:cstheme="minorBidi"/>
            <w:noProof/>
            <w:kern w:val="0"/>
            <w:sz w:val="22"/>
            <w:szCs w:val="22"/>
            <w:lang w:val="id-ID" w:eastAsia="id-ID"/>
          </w:rPr>
          <w:tab/>
        </w:r>
        <w:r w:rsidR="00D25A72" w:rsidRPr="009720AE">
          <w:rPr>
            <w:rStyle w:val="Hyperlink"/>
            <w:noProof/>
            <w:lang w:val="id-ID"/>
          </w:rPr>
          <w:t>Batasan Masalah</w:t>
        </w:r>
        <w:r w:rsidR="00D25A72" w:rsidRPr="009720AE">
          <w:rPr>
            <w:noProof/>
            <w:webHidden/>
            <w:lang w:val="id-ID"/>
          </w:rPr>
          <w:tab/>
        </w:r>
        <w:r w:rsidR="00D25A72" w:rsidRPr="009720AE">
          <w:rPr>
            <w:noProof/>
            <w:webHidden/>
            <w:lang w:val="id-ID"/>
          </w:rPr>
          <w:fldChar w:fldCharType="begin"/>
        </w:r>
        <w:r w:rsidR="00D25A72" w:rsidRPr="009720AE">
          <w:rPr>
            <w:noProof/>
            <w:webHidden/>
            <w:lang w:val="id-ID"/>
          </w:rPr>
          <w:instrText xml:space="preserve"> PAGEREF _Toc523697213 \h </w:instrText>
        </w:r>
        <w:r w:rsidR="00D25A72" w:rsidRPr="009720AE">
          <w:rPr>
            <w:noProof/>
            <w:webHidden/>
            <w:lang w:val="id-ID"/>
          </w:rPr>
        </w:r>
        <w:r w:rsidR="00D25A72" w:rsidRPr="009720AE">
          <w:rPr>
            <w:noProof/>
            <w:webHidden/>
            <w:lang w:val="id-ID"/>
          </w:rPr>
          <w:fldChar w:fldCharType="separate"/>
        </w:r>
        <w:r w:rsidR="007C5CFE" w:rsidRPr="009720AE">
          <w:rPr>
            <w:noProof/>
            <w:webHidden/>
            <w:lang w:val="id-ID"/>
          </w:rPr>
          <w:t>4</w:t>
        </w:r>
        <w:r w:rsidR="00D25A72" w:rsidRPr="009720AE">
          <w:rPr>
            <w:noProof/>
            <w:webHidden/>
            <w:lang w:val="id-ID"/>
          </w:rPr>
          <w:fldChar w:fldCharType="end"/>
        </w:r>
      </w:hyperlink>
    </w:p>
    <w:p w14:paraId="46C5BE5F" w14:textId="72E0262F" w:rsidR="00D25A72" w:rsidRPr="009720AE" w:rsidRDefault="0038375D">
      <w:pPr>
        <w:pStyle w:val="TOC2"/>
        <w:tabs>
          <w:tab w:val="left" w:pos="880"/>
          <w:tab w:val="right" w:leader="dot" w:pos="8263"/>
        </w:tabs>
        <w:rPr>
          <w:rFonts w:asciiTheme="minorHAnsi" w:eastAsiaTheme="minorEastAsia" w:hAnsiTheme="minorHAnsi" w:cstheme="minorBidi"/>
          <w:noProof/>
          <w:kern w:val="0"/>
          <w:sz w:val="22"/>
          <w:szCs w:val="22"/>
          <w:lang w:val="id-ID" w:eastAsia="id-ID"/>
        </w:rPr>
      </w:pPr>
      <w:hyperlink w:anchor="_Toc523697214" w:history="1">
        <w:r w:rsidR="00D25A72" w:rsidRPr="009720AE">
          <w:rPr>
            <w:rStyle w:val="Hyperlink"/>
            <w:noProof/>
            <w:lang w:val="id-ID"/>
          </w:rPr>
          <w:t>1.5</w:t>
        </w:r>
        <w:r w:rsidR="00D25A72" w:rsidRPr="009720AE">
          <w:rPr>
            <w:rFonts w:asciiTheme="minorHAnsi" w:eastAsiaTheme="minorEastAsia" w:hAnsiTheme="minorHAnsi" w:cstheme="minorBidi"/>
            <w:noProof/>
            <w:kern w:val="0"/>
            <w:sz w:val="22"/>
            <w:szCs w:val="22"/>
            <w:lang w:val="id-ID" w:eastAsia="id-ID"/>
          </w:rPr>
          <w:tab/>
        </w:r>
        <w:r w:rsidR="00D25A72" w:rsidRPr="009720AE">
          <w:rPr>
            <w:rStyle w:val="Hyperlink"/>
            <w:noProof/>
            <w:lang w:val="id-ID"/>
          </w:rPr>
          <w:t>Manfaat Penelitian</w:t>
        </w:r>
        <w:r w:rsidR="00D25A72" w:rsidRPr="009720AE">
          <w:rPr>
            <w:noProof/>
            <w:webHidden/>
            <w:lang w:val="id-ID"/>
          </w:rPr>
          <w:tab/>
        </w:r>
        <w:r w:rsidR="00D25A72" w:rsidRPr="009720AE">
          <w:rPr>
            <w:noProof/>
            <w:webHidden/>
            <w:lang w:val="id-ID"/>
          </w:rPr>
          <w:fldChar w:fldCharType="begin"/>
        </w:r>
        <w:r w:rsidR="00D25A72" w:rsidRPr="009720AE">
          <w:rPr>
            <w:noProof/>
            <w:webHidden/>
            <w:lang w:val="id-ID"/>
          </w:rPr>
          <w:instrText xml:space="preserve"> PAGEREF _Toc523697214 \h </w:instrText>
        </w:r>
        <w:r w:rsidR="00D25A72" w:rsidRPr="009720AE">
          <w:rPr>
            <w:noProof/>
            <w:webHidden/>
            <w:lang w:val="id-ID"/>
          </w:rPr>
        </w:r>
        <w:r w:rsidR="00D25A72" w:rsidRPr="009720AE">
          <w:rPr>
            <w:noProof/>
            <w:webHidden/>
            <w:lang w:val="id-ID"/>
          </w:rPr>
          <w:fldChar w:fldCharType="separate"/>
        </w:r>
        <w:r w:rsidR="007C5CFE" w:rsidRPr="009720AE">
          <w:rPr>
            <w:noProof/>
            <w:webHidden/>
            <w:lang w:val="id-ID"/>
          </w:rPr>
          <w:t>4</w:t>
        </w:r>
        <w:r w:rsidR="00D25A72" w:rsidRPr="009720AE">
          <w:rPr>
            <w:noProof/>
            <w:webHidden/>
            <w:lang w:val="id-ID"/>
          </w:rPr>
          <w:fldChar w:fldCharType="end"/>
        </w:r>
      </w:hyperlink>
    </w:p>
    <w:p w14:paraId="2B250EDE" w14:textId="728070F3" w:rsidR="00D25A72" w:rsidRPr="009720AE" w:rsidRDefault="0038375D">
      <w:pPr>
        <w:pStyle w:val="TOC2"/>
        <w:tabs>
          <w:tab w:val="left" w:pos="880"/>
          <w:tab w:val="right" w:leader="dot" w:pos="8263"/>
        </w:tabs>
        <w:rPr>
          <w:rFonts w:asciiTheme="minorHAnsi" w:eastAsiaTheme="minorEastAsia" w:hAnsiTheme="minorHAnsi" w:cstheme="minorBidi"/>
          <w:noProof/>
          <w:kern w:val="0"/>
          <w:sz w:val="22"/>
          <w:szCs w:val="22"/>
          <w:lang w:val="id-ID" w:eastAsia="id-ID"/>
        </w:rPr>
      </w:pPr>
      <w:hyperlink w:anchor="_Toc523697215" w:history="1">
        <w:r w:rsidR="00D25A72" w:rsidRPr="009720AE">
          <w:rPr>
            <w:rStyle w:val="Hyperlink"/>
            <w:noProof/>
            <w:lang w:val="id-ID"/>
          </w:rPr>
          <w:t>1.6</w:t>
        </w:r>
        <w:r w:rsidR="00D25A72" w:rsidRPr="009720AE">
          <w:rPr>
            <w:rFonts w:asciiTheme="minorHAnsi" w:eastAsiaTheme="minorEastAsia" w:hAnsiTheme="minorHAnsi" w:cstheme="minorBidi"/>
            <w:noProof/>
            <w:kern w:val="0"/>
            <w:sz w:val="22"/>
            <w:szCs w:val="22"/>
            <w:lang w:val="id-ID" w:eastAsia="id-ID"/>
          </w:rPr>
          <w:tab/>
        </w:r>
        <w:r w:rsidR="00D25A72" w:rsidRPr="009720AE">
          <w:rPr>
            <w:rStyle w:val="Hyperlink"/>
            <w:noProof/>
            <w:lang w:val="id-ID"/>
          </w:rPr>
          <w:t>Sistematika Penulisan</w:t>
        </w:r>
        <w:r w:rsidR="00D25A72" w:rsidRPr="009720AE">
          <w:rPr>
            <w:noProof/>
            <w:webHidden/>
            <w:lang w:val="id-ID"/>
          </w:rPr>
          <w:tab/>
        </w:r>
        <w:r w:rsidR="00D25A72" w:rsidRPr="009720AE">
          <w:rPr>
            <w:noProof/>
            <w:webHidden/>
            <w:lang w:val="id-ID"/>
          </w:rPr>
          <w:fldChar w:fldCharType="begin"/>
        </w:r>
        <w:r w:rsidR="00D25A72" w:rsidRPr="009720AE">
          <w:rPr>
            <w:noProof/>
            <w:webHidden/>
            <w:lang w:val="id-ID"/>
          </w:rPr>
          <w:instrText xml:space="preserve"> PAGEREF _Toc523697215 \h </w:instrText>
        </w:r>
        <w:r w:rsidR="00D25A72" w:rsidRPr="009720AE">
          <w:rPr>
            <w:noProof/>
            <w:webHidden/>
            <w:lang w:val="id-ID"/>
          </w:rPr>
        </w:r>
        <w:r w:rsidR="00D25A72" w:rsidRPr="009720AE">
          <w:rPr>
            <w:noProof/>
            <w:webHidden/>
            <w:lang w:val="id-ID"/>
          </w:rPr>
          <w:fldChar w:fldCharType="separate"/>
        </w:r>
        <w:r w:rsidR="007C5CFE" w:rsidRPr="009720AE">
          <w:rPr>
            <w:noProof/>
            <w:webHidden/>
            <w:lang w:val="id-ID"/>
          </w:rPr>
          <w:t>5</w:t>
        </w:r>
        <w:r w:rsidR="00D25A72" w:rsidRPr="009720AE">
          <w:rPr>
            <w:noProof/>
            <w:webHidden/>
            <w:lang w:val="id-ID"/>
          </w:rPr>
          <w:fldChar w:fldCharType="end"/>
        </w:r>
      </w:hyperlink>
    </w:p>
    <w:p w14:paraId="47B811A5" w14:textId="19206BFC" w:rsidR="00D25A72" w:rsidRPr="009720AE" w:rsidRDefault="0038375D">
      <w:pPr>
        <w:pStyle w:val="TOC1"/>
        <w:tabs>
          <w:tab w:val="right" w:leader="dot" w:pos="8263"/>
        </w:tabs>
        <w:rPr>
          <w:rFonts w:asciiTheme="minorHAnsi" w:eastAsiaTheme="minorEastAsia" w:hAnsiTheme="minorHAnsi" w:cstheme="minorBidi"/>
          <w:noProof/>
          <w:kern w:val="0"/>
          <w:sz w:val="22"/>
          <w:szCs w:val="22"/>
          <w:lang w:val="id-ID" w:eastAsia="id-ID"/>
        </w:rPr>
      </w:pPr>
      <w:hyperlink w:anchor="_Toc523697216" w:history="1">
        <w:r w:rsidR="00D25A72" w:rsidRPr="009720AE">
          <w:rPr>
            <w:rStyle w:val="Hyperlink"/>
            <w:noProof/>
            <w:lang w:val="id-ID"/>
          </w:rPr>
          <w:t>BAB II TINJAU PUSTAKA</w:t>
        </w:r>
        <w:r w:rsidR="00D25A72" w:rsidRPr="009720AE">
          <w:rPr>
            <w:noProof/>
            <w:webHidden/>
            <w:lang w:val="id-ID"/>
          </w:rPr>
          <w:tab/>
        </w:r>
        <w:r w:rsidR="00D25A72" w:rsidRPr="009720AE">
          <w:rPr>
            <w:noProof/>
            <w:webHidden/>
            <w:lang w:val="id-ID"/>
          </w:rPr>
          <w:fldChar w:fldCharType="begin"/>
        </w:r>
        <w:r w:rsidR="00D25A72" w:rsidRPr="009720AE">
          <w:rPr>
            <w:noProof/>
            <w:webHidden/>
            <w:lang w:val="id-ID"/>
          </w:rPr>
          <w:instrText xml:space="preserve"> PAGEREF _Toc523697216 \h </w:instrText>
        </w:r>
        <w:r w:rsidR="00D25A72" w:rsidRPr="009720AE">
          <w:rPr>
            <w:noProof/>
            <w:webHidden/>
            <w:lang w:val="id-ID"/>
          </w:rPr>
        </w:r>
        <w:r w:rsidR="00D25A72" w:rsidRPr="009720AE">
          <w:rPr>
            <w:noProof/>
            <w:webHidden/>
            <w:lang w:val="id-ID"/>
          </w:rPr>
          <w:fldChar w:fldCharType="separate"/>
        </w:r>
        <w:r w:rsidR="007C5CFE" w:rsidRPr="009720AE">
          <w:rPr>
            <w:noProof/>
            <w:webHidden/>
            <w:lang w:val="id-ID"/>
          </w:rPr>
          <w:t>6</w:t>
        </w:r>
        <w:r w:rsidR="00D25A72" w:rsidRPr="009720AE">
          <w:rPr>
            <w:noProof/>
            <w:webHidden/>
            <w:lang w:val="id-ID"/>
          </w:rPr>
          <w:fldChar w:fldCharType="end"/>
        </w:r>
      </w:hyperlink>
    </w:p>
    <w:p w14:paraId="7C1D43D3" w14:textId="25115068" w:rsidR="00035696" w:rsidRPr="009720AE" w:rsidRDefault="00A86F20">
      <w:pPr>
        <w:pStyle w:val="TOC2"/>
        <w:tabs>
          <w:tab w:val="left" w:pos="880"/>
          <w:tab w:val="right" w:leader="dot" w:pos="8263"/>
        </w:tabs>
        <w:rPr>
          <w:lang w:val="id-ID"/>
        </w:rPr>
      </w:pPr>
      <w:r w:rsidRPr="009720AE">
        <w:rPr>
          <w:lang w:val="id-ID"/>
        </w:rPr>
        <w:t>2.1</w:t>
      </w:r>
      <w:r w:rsidR="00035696" w:rsidRPr="009720AE">
        <w:rPr>
          <w:lang w:val="id-ID"/>
        </w:rPr>
        <w:tab/>
        <w:t>Artificial Neural Network</w:t>
      </w:r>
      <w:r w:rsidR="00035696" w:rsidRPr="009720AE">
        <w:rPr>
          <w:webHidden/>
          <w:lang w:val="id-ID"/>
        </w:rPr>
        <w:tab/>
      </w:r>
      <w:r w:rsidR="00035696" w:rsidRPr="009720AE">
        <w:rPr>
          <w:webHidden/>
          <w:lang w:val="id-ID"/>
        </w:rPr>
        <w:fldChar w:fldCharType="begin"/>
      </w:r>
      <w:r w:rsidR="00035696" w:rsidRPr="009720AE">
        <w:rPr>
          <w:webHidden/>
          <w:lang w:val="id-ID"/>
        </w:rPr>
        <w:instrText xml:space="preserve"> PAGEREF _Toc523697217 \h </w:instrText>
      </w:r>
      <w:r w:rsidR="00035696" w:rsidRPr="009720AE">
        <w:rPr>
          <w:webHidden/>
          <w:lang w:val="id-ID"/>
        </w:rPr>
      </w:r>
      <w:r w:rsidR="00035696" w:rsidRPr="009720AE">
        <w:rPr>
          <w:webHidden/>
          <w:lang w:val="id-ID"/>
        </w:rPr>
        <w:fldChar w:fldCharType="separate"/>
      </w:r>
      <w:r w:rsidR="00035696" w:rsidRPr="009720AE">
        <w:rPr>
          <w:webHidden/>
          <w:lang w:val="id-ID"/>
        </w:rPr>
        <w:t>6</w:t>
      </w:r>
      <w:r w:rsidR="00035696" w:rsidRPr="009720AE">
        <w:rPr>
          <w:webHidden/>
          <w:lang w:val="id-ID"/>
        </w:rPr>
        <w:fldChar w:fldCharType="end"/>
      </w:r>
    </w:p>
    <w:p w14:paraId="7B89CD37" w14:textId="6E892EA9" w:rsidR="00D25A72" w:rsidRPr="009720AE" w:rsidRDefault="0038375D">
      <w:pPr>
        <w:pStyle w:val="TOC2"/>
        <w:tabs>
          <w:tab w:val="left" w:pos="880"/>
          <w:tab w:val="right" w:leader="dot" w:pos="8263"/>
        </w:tabs>
        <w:rPr>
          <w:noProof/>
          <w:lang w:val="id-ID"/>
        </w:rPr>
      </w:pPr>
      <w:hyperlink w:anchor="_Toc523697217" w:history="1">
        <w:r w:rsidR="00035696" w:rsidRPr="009720AE">
          <w:rPr>
            <w:rStyle w:val="Hyperlink"/>
            <w:noProof/>
            <w:lang w:val="id-ID"/>
          </w:rPr>
          <w:t>2.2</w:t>
        </w:r>
        <w:r w:rsidR="00D25A72" w:rsidRPr="009720AE">
          <w:rPr>
            <w:rFonts w:asciiTheme="minorHAnsi" w:eastAsiaTheme="minorEastAsia" w:hAnsiTheme="minorHAnsi" w:cstheme="minorBidi"/>
            <w:noProof/>
            <w:kern w:val="0"/>
            <w:sz w:val="22"/>
            <w:szCs w:val="22"/>
            <w:lang w:val="id-ID" w:eastAsia="id-ID"/>
          </w:rPr>
          <w:tab/>
        </w:r>
        <w:r w:rsidR="00AD623F" w:rsidRPr="009720AE">
          <w:rPr>
            <w:rStyle w:val="Hyperlink"/>
            <w:noProof/>
            <w:lang w:val="id-ID"/>
          </w:rPr>
          <w:t>Convolutional Neural Network</w:t>
        </w:r>
        <w:r w:rsidR="00D25A72" w:rsidRPr="009720AE">
          <w:rPr>
            <w:noProof/>
            <w:webHidden/>
            <w:lang w:val="id-ID"/>
          </w:rPr>
          <w:tab/>
        </w:r>
        <w:r w:rsidR="00D25A72" w:rsidRPr="009720AE">
          <w:rPr>
            <w:noProof/>
            <w:webHidden/>
            <w:lang w:val="id-ID"/>
          </w:rPr>
          <w:fldChar w:fldCharType="begin"/>
        </w:r>
        <w:r w:rsidR="00D25A72" w:rsidRPr="009720AE">
          <w:rPr>
            <w:noProof/>
            <w:webHidden/>
            <w:lang w:val="id-ID"/>
          </w:rPr>
          <w:instrText xml:space="preserve"> PAGEREF _Toc523697217 \h </w:instrText>
        </w:r>
        <w:r w:rsidR="00D25A72" w:rsidRPr="009720AE">
          <w:rPr>
            <w:noProof/>
            <w:webHidden/>
            <w:lang w:val="id-ID"/>
          </w:rPr>
        </w:r>
        <w:r w:rsidR="00D25A72" w:rsidRPr="009720AE">
          <w:rPr>
            <w:noProof/>
            <w:webHidden/>
            <w:lang w:val="id-ID"/>
          </w:rPr>
          <w:fldChar w:fldCharType="separate"/>
        </w:r>
        <w:r w:rsidR="007C5CFE" w:rsidRPr="009720AE">
          <w:rPr>
            <w:noProof/>
            <w:webHidden/>
            <w:lang w:val="id-ID"/>
          </w:rPr>
          <w:t>6</w:t>
        </w:r>
        <w:r w:rsidR="00D25A72" w:rsidRPr="009720AE">
          <w:rPr>
            <w:noProof/>
            <w:webHidden/>
            <w:lang w:val="id-ID"/>
          </w:rPr>
          <w:fldChar w:fldCharType="end"/>
        </w:r>
      </w:hyperlink>
    </w:p>
    <w:p w14:paraId="1FCFF9B7" w14:textId="2CD5ED1F" w:rsidR="00A86F20" w:rsidRPr="009720AE" w:rsidRDefault="0038375D" w:rsidP="00A86F20">
      <w:pPr>
        <w:pStyle w:val="TOC2"/>
        <w:tabs>
          <w:tab w:val="left" w:pos="880"/>
          <w:tab w:val="right" w:leader="dot" w:pos="8263"/>
        </w:tabs>
        <w:rPr>
          <w:rFonts w:asciiTheme="minorHAnsi" w:eastAsiaTheme="minorEastAsia" w:hAnsiTheme="minorHAnsi" w:cstheme="minorBidi"/>
          <w:noProof/>
          <w:kern w:val="0"/>
          <w:sz w:val="22"/>
          <w:szCs w:val="22"/>
          <w:lang w:val="id-ID" w:eastAsia="id-ID"/>
        </w:rPr>
      </w:pPr>
      <w:hyperlink w:anchor="_Toc523697217" w:history="1">
        <w:r w:rsidR="00A86F20" w:rsidRPr="009720AE">
          <w:rPr>
            <w:rStyle w:val="Hyperlink"/>
            <w:noProof/>
            <w:lang w:val="id-ID"/>
          </w:rPr>
          <w:t>2.3</w:t>
        </w:r>
        <w:r w:rsidR="00A86F20" w:rsidRPr="009720AE">
          <w:rPr>
            <w:rFonts w:asciiTheme="minorHAnsi" w:eastAsiaTheme="minorEastAsia" w:hAnsiTheme="minorHAnsi" w:cstheme="minorBidi"/>
            <w:noProof/>
            <w:kern w:val="0"/>
            <w:sz w:val="22"/>
            <w:szCs w:val="22"/>
            <w:lang w:val="id-ID" w:eastAsia="id-ID"/>
          </w:rPr>
          <w:tab/>
        </w:r>
        <w:r w:rsidR="00A86F20" w:rsidRPr="009720AE">
          <w:rPr>
            <w:rStyle w:val="Hyperlink"/>
            <w:noProof/>
            <w:lang w:val="id-ID"/>
          </w:rPr>
          <w:t>Image Processing</w:t>
        </w:r>
        <w:r w:rsidR="00A86F20" w:rsidRPr="009720AE">
          <w:rPr>
            <w:noProof/>
            <w:webHidden/>
            <w:lang w:val="id-ID"/>
          </w:rPr>
          <w:tab/>
        </w:r>
        <w:r w:rsidR="00A86F20" w:rsidRPr="009720AE">
          <w:rPr>
            <w:noProof/>
            <w:webHidden/>
            <w:lang w:val="id-ID"/>
          </w:rPr>
          <w:fldChar w:fldCharType="begin"/>
        </w:r>
        <w:r w:rsidR="00A86F20" w:rsidRPr="009720AE">
          <w:rPr>
            <w:noProof/>
            <w:webHidden/>
            <w:lang w:val="id-ID"/>
          </w:rPr>
          <w:instrText xml:space="preserve"> PAGEREF _Toc523697217 \h </w:instrText>
        </w:r>
        <w:r w:rsidR="00A86F20" w:rsidRPr="009720AE">
          <w:rPr>
            <w:noProof/>
            <w:webHidden/>
            <w:lang w:val="id-ID"/>
          </w:rPr>
        </w:r>
        <w:r w:rsidR="00A86F20" w:rsidRPr="009720AE">
          <w:rPr>
            <w:noProof/>
            <w:webHidden/>
            <w:lang w:val="id-ID"/>
          </w:rPr>
          <w:fldChar w:fldCharType="separate"/>
        </w:r>
        <w:r w:rsidR="00A86F20" w:rsidRPr="009720AE">
          <w:rPr>
            <w:noProof/>
            <w:webHidden/>
            <w:lang w:val="id-ID"/>
          </w:rPr>
          <w:t>6</w:t>
        </w:r>
        <w:r w:rsidR="00A86F20" w:rsidRPr="009720AE">
          <w:rPr>
            <w:noProof/>
            <w:webHidden/>
            <w:lang w:val="id-ID"/>
          </w:rPr>
          <w:fldChar w:fldCharType="end"/>
        </w:r>
      </w:hyperlink>
    </w:p>
    <w:p w14:paraId="7092B4DB" w14:textId="7F02FF0B" w:rsidR="00D25A72" w:rsidRPr="009720AE" w:rsidRDefault="0038375D">
      <w:pPr>
        <w:pStyle w:val="TOC1"/>
        <w:tabs>
          <w:tab w:val="right" w:leader="dot" w:pos="8263"/>
        </w:tabs>
        <w:rPr>
          <w:rFonts w:asciiTheme="minorHAnsi" w:eastAsiaTheme="minorEastAsia" w:hAnsiTheme="minorHAnsi" w:cstheme="minorBidi"/>
          <w:noProof/>
          <w:kern w:val="0"/>
          <w:sz w:val="22"/>
          <w:szCs w:val="22"/>
          <w:lang w:val="id-ID" w:eastAsia="id-ID"/>
        </w:rPr>
      </w:pPr>
      <w:hyperlink w:anchor="_Toc523697218" w:history="1">
        <w:r w:rsidR="00D25A72" w:rsidRPr="009720AE">
          <w:rPr>
            <w:rStyle w:val="Hyperlink"/>
            <w:noProof/>
            <w:lang w:val="id-ID"/>
          </w:rPr>
          <w:t>BAB III  METODE PENELITIAN</w:t>
        </w:r>
        <w:r w:rsidR="00D25A72" w:rsidRPr="009720AE">
          <w:rPr>
            <w:noProof/>
            <w:webHidden/>
            <w:lang w:val="id-ID"/>
          </w:rPr>
          <w:tab/>
        </w:r>
        <w:r w:rsidR="00D25A72" w:rsidRPr="009720AE">
          <w:rPr>
            <w:noProof/>
            <w:webHidden/>
            <w:lang w:val="id-ID"/>
          </w:rPr>
          <w:fldChar w:fldCharType="begin"/>
        </w:r>
        <w:r w:rsidR="00D25A72" w:rsidRPr="009720AE">
          <w:rPr>
            <w:noProof/>
            <w:webHidden/>
            <w:lang w:val="id-ID"/>
          </w:rPr>
          <w:instrText xml:space="preserve"> PAGEREF _Toc523697218 \h </w:instrText>
        </w:r>
        <w:r w:rsidR="00D25A72" w:rsidRPr="009720AE">
          <w:rPr>
            <w:noProof/>
            <w:webHidden/>
            <w:lang w:val="id-ID"/>
          </w:rPr>
        </w:r>
        <w:r w:rsidR="00D25A72" w:rsidRPr="009720AE">
          <w:rPr>
            <w:noProof/>
            <w:webHidden/>
            <w:lang w:val="id-ID"/>
          </w:rPr>
          <w:fldChar w:fldCharType="separate"/>
        </w:r>
        <w:r w:rsidR="007C5CFE" w:rsidRPr="009720AE">
          <w:rPr>
            <w:noProof/>
            <w:webHidden/>
            <w:lang w:val="id-ID"/>
          </w:rPr>
          <w:t>12</w:t>
        </w:r>
        <w:r w:rsidR="00D25A72" w:rsidRPr="009720AE">
          <w:rPr>
            <w:noProof/>
            <w:webHidden/>
            <w:lang w:val="id-ID"/>
          </w:rPr>
          <w:fldChar w:fldCharType="end"/>
        </w:r>
      </w:hyperlink>
    </w:p>
    <w:p w14:paraId="47313BC1" w14:textId="49B9BD1A" w:rsidR="00D25A72" w:rsidRPr="009720AE" w:rsidRDefault="0038375D">
      <w:pPr>
        <w:pStyle w:val="TOC2"/>
        <w:tabs>
          <w:tab w:val="left" w:pos="880"/>
          <w:tab w:val="right" w:leader="dot" w:pos="8263"/>
        </w:tabs>
        <w:rPr>
          <w:rFonts w:asciiTheme="minorHAnsi" w:eastAsiaTheme="minorEastAsia" w:hAnsiTheme="minorHAnsi" w:cstheme="minorBidi"/>
          <w:noProof/>
          <w:kern w:val="0"/>
          <w:sz w:val="22"/>
          <w:szCs w:val="22"/>
          <w:lang w:val="id-ID" w:eastAsia="id-ID"/>
        </w:rPr>
      </w:pPr>
      <w:hyperlink w:anchor="_Toc523697219" w:history="1">
        <w:r w:rsidR="00D25A72" w:rsidRPr="009720AE">
          <w:rPr>
            <w:rStyle w:val="Hyperlink"/>
            <w:noProof/>
            <w:lang w:val="id-ID"/>
          </w:rPr>
          <w:t>3.1</w:t>
        </w:r>
        <w:r w:rsidR="00D25A72" w:rsidRPr="009720AE">
          <w:rPr>
            <w:rFonts w:asciiTheme="minorHAnsi" w:eastAsiaTheme="minorEastAsia" w:hAnsiTheme="minorHAnsi" w:cstheme="minorBidi"/>
            <w:noProof/>
            <w:kern w:val="0"/>
            <w:sz w:val="22"/>
            <w:szCs w:val="22"/>
            <w:lang w:val="id-ID" w:eastAsia="id-ID"/>
          </w:rPr>
          <w:tab/>
        </w:r>
        <w:r w:rsidR="00D25A72" w:rsidRPr="009720AE">
          <w:rPr>
            <w:rStyle w:val="Hyperlink"/>
            <w:noProof/>
            <w:lang w:val="id-ID"/>
          </w:rPr>
          <w:t>Alat dan Bahan</w:t>
        </w:r>
        <w:r w:rsidR="00D25A72" w:rsidRPr="009720AE">
          <w:rPr>
            <w:noProof/>
            <w:webHidden/>
            <w:lang w:val="id-ID"/>
          </w:rPr>
          <w:tab/>
        </w:r>
        <w:r w:rsidR="00D25A72" w:rsidRPr="009720AE">
          <w:rPr>
            <w:noProof/>
            <w:webHidden/>
            <w:lang w:val="id-ID"/>
          </w:rPr>
          <w:fldChar w:fldCharType="begin"/>
        </w:r>
        <w:r w:rsidR="00D25A72" w:rsidRPr="009720AE">
          <w:rPr>
            <w:noProof/>
            <w:webHidden/>
            <w:lang w:val="id-ID"/>
          </w:rPr>
          <w:instrText xml:space="preserve"> PAGEREF _Toc523697219 \h </w:instrText>
        </w:r>
        <w:r w:rsidR="00D25A72" w:rsidRPr="009720AE">
          <w:rPr>
            <w:noProof/>
            <w:webHidden/>
            <w:lang w:val="id-ID"/>
          </w:rPr>
        </w:r>
        <w:r w:rsidR="00D25A72" w:rsidRPr="009720AE">
          <w:rPr>
            <w:noProof/>
            <w:webHidden/>
            <w:lang w:val="id-ID"/>
          </w:rPr>
          <w:fldChar w:fldCharType="separate"/>
        </w:r>
        <w:r w:rsidR="007C5CFE" w:rsidRPr="009720AE">
          <w:rPr>
            <w:noProof/>
            <w:webHidden/>
            <w:lang w:val="id-ID"/>
          </w:rPr>
          <w:t>12</w:t>
        </w:r>
        <w:r w:rsidR="00D25A72" w:rsidRPr="009720AE">
          <w:rPr>
            <w:noProof/>
            <w:webHidden/>
            <w:lang w:val="id-ID"/>
          </w:rPr>
          <w:fldChar w:fldCharType="end"/>
        </w:r>
      </w:hyperlink>
    </w:p>
    <w:p w14:paraId="46CE413E" w14:textId="75219074" w:rsidR="00D25A72" w:rsidRPr="009720AE" w:rsidRDefault="0038375D">
      <w:pPr>
        <w:pStyle w:val="TOC3"/>
        <w:tabs>
          <w:tab w:val="left" w:pos="1320"/>
          <w:tab w:val="right" w:leader="dot" w:pos="8263"/>
        </w:tabs>
        <w:rPr>
          <w:rFonts w:asciiTheme="minorHAnsi" w:eastAsiaTheme="minorEastAsia" w:hAnsiTheme="minorHAnsi" w:cstheme="minorBidi"/>
          <w:noProof/>
          <w:kern w:val="0"/>
          <w:sz w:val="22"/>
          <w:szCs w:val="22"/>
          <w:lang w:val="id-ID" w:eastAsia="id-ID"/>
        </w:rPr>
      </w:pPr>
      <w:hyperlink w:anchor="_Toc523697224" w:history="1">
        <w:r w:rsidR="00D25A72" w:rsidRPr="009720AE">
          <w:rPr>
            <w:rStyle w:val="Hyperlink"/>
            <w:rFonts w:eastAsia="Calibri"/>
            <w:noProof/>
            <w:lang w:val="id-ID"/>
          </w:rPr>
          <w:t>3.1.1</w:t>
        </w:r>
        <w:r w:rsidR="00D25A72" w:rsidRPr="009720AE">
          <w:rPr>
            <w:rFonts w:asciiTheme="minorHAnsi" w:eastAsiaTheme="minorEastAsia" w:hAnsiTheme="minorHAnsi" w:cstheme="minorBidi"/>
            <w:noProof/>
            <w:kern w:val="0"/>
            <w:sz w:val="22"/>
            <w:szCs w:val="22"/>
            <w:lang w:val="id-ID" w:eastAsia="id-ID"/>
          </w:rPr>
          <w:tab/>
        </w:r>
        <w:r w:rsidR="00D25A72" w:rsidRPr="009720AE">
          <w:rPr>
            <w:rStyle w:val="Hyperlink"/>
            <w:rFonts w:eastAsia="Calibri"/>
            <w:noProof/>
            <w:lang w:val="id-ID"/>
          </w:rPr>
          <w:t>Alat</w:t>
        </w:r>
        <w:r w:rsidR="00D25A72" w:rsidRPr="009720AE">
          <w:rPr>
            <w:noProof/>
            <w:webHidden/>
            <w:lang w:val="id-ID"/>
          </w:rPr>
          <w:tab/>
        </w:r>
        <w:r w:rsidR="00D25A72" w:rsidRPr="009720AE">
          <w:rPr>
            <w:noProof/>
            <w:webHidden/>
            <w:lang w:val="id-ID"/>
          </w:rPr>
          <w:fldChar w:fldCharType="begin"/>
        </w:r>
        <w:r w:rsidR="00D25A72" w:rsidRPr="009720AE">
          <w:rPr>
            <w:noProof/>
            <w:webHidden/>
            <w:lang w:val="id-ID"/>
          </w:rPr>
          <w:instrText xml:space="preserve"> PAGEREF _Toc523697224 \h </w:instrText>
        </w:r>
        <w:r w:rsidR="00D25A72" w:rsidRPr="009720AE">
          <w:rPr>
            <w:noProof/>
            <w:webHidden/>
            <w:lang w:val="id-ID"/>
          </w:rPr>
        </w:r>
        <w:r w:rsidR="00D25A72" w:rsidRPr="009720AE">
          <w:rPr>
            <w:noProof/>
            <w:webHidden/>
            <w:lang w:val="id-ID"/>
          </w:rPr>
          <w:fldChar w:fldCharType="separate"/>
        </w:r>
        <w:r w:rsidR="007C5CFE" w:rsidRPr="009720AE">
          <w:rPr>
            <w:noProof/>
            <w:webHidden/>
            <w:lang w:val="id-ID"/>
          </w:rPr>
          <w:t>12</w:t>
        </w:r>
        <w:r w:rsidR="00D25A72" w:rsidRPr="009720AE">
          <w:rPr>
            <w:noProof/>
            <w:webHidden/>
            <w:lang w:val="id-ID"/>
          </w:rPr>
          <w:fldChar w:fldCharType="end"/>
        </w:r>
      </w:hyperlink>
    </w:p>
    <w:p w14:paraId="71A9B11A" w14:textId="24208553" w:rsidR="00D25A72" w:rsidRPr="009720AE" w:rsidRDefault="0038375D">
      <w:pPr>
        <w:pStyle w:val="TOC3"/>
        <w:tabs>
          <w:tab w:val="left" w:pos="1320"/>
          <w:tab w:val="right" w:leader="dot" w:pos="8263"/>
        </w:tabs>
        <w:rPr>
          <w:rFonts w:asciiTheme="minorHAnsi" w:eastAsiaTheme="minorEastAsia" w:hAnsiTheme="minorHAnsi" w:cstheme="minorBidi"/>
          <w:noProof/>
          <w:kern w:val="0"/>
          <w:sz w:val="22"/>
          <w:szCs w:val="22"/>
          <w:lang w:val="id-ID" w:eastAsia="id-ID"/>
        </w:rPr>
      </w:pPr>
      <w:hyperlink w:anchor="_Toc523697225" w:history="1">
        <w:r w:rsidR="00D25A72" w:rsidRPr="009720AE">
          <w:rPr>
            <w:rStyle w:val="Hyperlink"/>
            <w:noProof/>
            <w:lang w:val="id-ID"/>
          </w:rPr>
          <w:t>3.1.2</w:t>
        </w:r>
        <w:r w:rsidR="00D25A72" w:rsidRPr="009720AE">
          <w:rPr>
            <w:rFonts w:asciiTheme="minorHAnsi" w:eastAsiaTheme="minorEastAsia" w:hAnsiTheme="minorHAnsi" w:cstheme="minorBidi"/>
            <w:noProof/>
            <w:kern w:val="0"/>
            <w:sz w:val="22"/>
            <w:szCs w:val="22"/>
            <w:lang w:val="id-ID" w:eastAsia="id-ID"/>
          </w:rPr>
          <w:tab/>
        </w:r>
        <w:r w:rsidR="00D25A72" w:rsidRPr="009720AE">
          <w:rPr>
            <w:rStyle w:val="Hyperlink"/>
            <w:noProof/>
            <w:lang w:val="id-ID"/>
          </w:rPr>
          <w:t>Bahan</w:t>
        </w:r>
        <w:r w:rsidR="00D25A72" w:rsidRPr="009720AE">
          <w:rPr>
            <w:noProof/>
            <w:webHidden/>
            <w:lang w:val="id-ID"/>
          </w:rPr>
          <w:tab/>
        </w:r>
        <w:r w:rsidR="00D25A72" w:rsidRPr="009720AE">
          <w:rPr>
            <w:noProof/>
            <w:webHidden/>
            <w:lang w:val="id-ID"/>
          </w:rPr>
          <w:fldChar w:fldCharType="begin"/>
        </w:r>
        <w:r w:rsidR="00D25A72" w:rsidRPr="009720AE">
          <w:rPr>
            <w:noProof/>
            <w:webHidden/>
            <w:lang w:val="id-ID"/>
          </w:rPr>
          <w:instrText xml:space="preserve"> PAGEREF _Toc523697225 \h </w:instrText>
        </w:r>
        <w:r w:rsidR="00D25A72" w:rsidRPr="009720AE">
          <w:rPr>
            <w:noProof/>
            <w:webHidden/>
            <w:lang w:val="id-ID"/>
          </w:rPr>
        </w:r>
        <w:r w:rsidR="00D25A72" w:rsidRPr="009720AE">
          <w:rPr>
            <w:noProof/>
            <w:webHidden/>
            <w:lang w:val="id-ID"/>
          </w:rPr>
          <w:fldChar w:fldCharType="separate"/>
        </w:r>
        <w:r w:rsidR="007C5CFE" w:rsidRPr="009720AE">
          <w:rPr>
            <w:noProof/>
            <w:webHidden/>
            <w:lang w:val="id-ID"/>
          </w:rPr>
          <w:t>13</w:t>
        </w:r>
        <w:r w:rsidR="00D25A72" w:rsidRPr="009720AE">
          <w:rPr>
            <w:noProof/>
            <w:webHidden/>
            <w:lang w:val="id-ID"/>
          </w:rPr>
          <w:fldChar w:fldCharType="end"/>
        </w:r>
      </w:hyperlink>
    </w:p>
    <w:p w14:paraId="15FC1A86" w14:textId="4BB8D910" w:rsidR="00D25A72" w:rsidRPr="009720AE" w:rsidRDefault="0038375D">
      <w:pPr>
        <w:pStyle w:val="TOC3"/>
        <w:tabs>
          <w:tab w:val="left" w:pos="1320"/>
          <w:tab w:val="right" w:leader="dot" w:pos="8263"/>
        </w:tabs>
        <w:rPr>
          <w:rFonts w:asciiTheme="minorHAnsi" w:eastAsiaTheme="minorEastAsia" w:hAnsiTheme="minorHAnsi" w:cstheme="minorBidi"/>
          <w:noProof/>
          <w:kern w:val="0"/>
          <w:sz w:val="22"/>
          <w:szCs w:val="22"/>
          <w:lang w:val="id-ID" w:eastAsia="id-ID"/>
        </w:rPr>
      </w:pPr>
      <w:hyperlink w:anchor="_Toc523697226" w:history="1">
        <w:r w:rsidR="00D25A72" w:rsidRPr="009720AE">
          <w:rPr>
            <w:rStyle w:val="Hyperlink"/>
            <w:rFonts w:eastAsia="Calibri"/>
            <w:noProof/>
            <w:lang w:val="id-ID"/>
          </w:rPr>
          <w:t>3.1.3</w:t>
        </w:r>
        <w:r w:rsidR="00D25A72" w:rsidRPr="009720AE">
          <w:rPr>
            <w:rFonts w:asciiTheme="minorHAnsi" w:eastAsiaTheme="minorEastAsia" w:hAnsiTheme="minorHAnsi" w:cstheme="minorBidi"/>
            <w:noProof/>
            <w:kern w:val="0"/>
            <w:sz w:val="22"/>
            <w:szCs w:val="22"/>
            <w:lang w:val="id-ID" w:eastAsia="id-ID"/>
          </w:rPr>
          <w:tab/>
        </w:r>
        <w:r w:rsidR="00D25A72" w:rsidRPr="009720AE">
          <w:rPr>
            <w:rStyle w:val="Hyperlink"/>
            <w:rFonts w:eastAsia="Calibri"/>
            <w:noProof/>
            <w:lang w:val="id-ID"/>
          </w:rPr>
          <w:t>Tempat Penelitian</w:t>
        </w:r>
        <w:r w:rsidR="00D25A72" w:rsidRPr="009720AE">
          <w:rPr>
            <w:noProof/>
            <w:webHidden/>
            <w:lang w:val="id-ID"/>
          </w:rPr>
          <w:tab/>
        </w:r>
        <w:r w:rsidR="00D25A72" w:rsidRPr="009720AE">
          <w:rPr>
            <w:noProof/>
            <w:webHidden/>
            <w:lang w:val="id-ID"/>
          </w:rPr>
          <w:fldChar w:fldCharType="begin"/>
        </w:r>
        <w:r w:rsidR="00D25A72" w:rsidRPr="009720AE">
          <w:rPr>
            <w:noProof/>
            <w:webHidden/>
            <w:lang w:val="id-ID"/>
          </w:rPr>
          <w:instrText xml:space="preserve"> PAGEREF _Toc523697226 \h </w:instrText>
        </w:r>
        <w:r w:rsidR="00D25A72" w:rsidRPr="009720AE">
          <w:rPr>
            <w:noProof/>
            <w:webHidden/>
            <w:lang w:val="id-ID"/>
          </w:rPr>
        </w:r>
        <w:r w:rsidR="00D25A72" w:rsidRPr="009720AE">
          <w:rPr>
            <w:noProof/>
            <w:webHidden/>
            <w:lang w:val="id-ID"/>
          </w:rPr>
          <w:fldChar w:fldCharType="separate"/>
        </w:r>
        <w:r w:rsidR="007C5CFE" w:rsidRPr="009720AE">
          <w:rPr>
            <w:noProof/>
            <w:webHidden/>
            <w:lang w:val="id-ID"/>
          </w:rPr>
          <w:t>13</w:t>
        </w:r>
        <w:r w:rsidR="00D25A72" w:rsidRPr="009720AE">
          <w:rPr>
            <w:noProof/>
            <w:webHidden/>
            <w:lang w:val="id-ID"/>
          </w:rPr>
          <w:fldChar w:fldCharType="end"/>
        </w:r>
      </w:hyperlink>
    </w:p>
    <w:p w14:paraId="039245B3" w14:textId="0555C85F" w:rsidR="00D25A72" w:rsidRPr="009720AE" w:rsidRDefault="0038375D">
      <w:pPr>
        <w:pStyle w:val="TOC2"/>
        <w:tabs>
          <w:tab w:val="left" w:pos="880"/>
          <w:tab w:val="right" w:leader="dot" w:pos="8263"/>
        </w:tabs>
        <w:rPr>
          <w:rFonts w:asciiTheme="minorHAnsi" w:eastAsiaTheme="minorEastAsia" w:hAnsiTheme="minorHAnsi" w:cstheme="minorBidi"/>
          <w:noProof/>
          <w:kern w:val="0"/>
          <w:sz w:val="22"/>
          <w:szCs w:val="22"/>
          <w:lang w:val="id-ID" w:eastAsia="id-ID"/>
        </w:rPr>
      </w:pPr>
      <w:hyperlink w:anchor="_Toc523697227" w:history="1">
        <w:r w:rsidR="00D25A72" w:rsidRPr="009720AE">
          <w:rPr>
            <w:rStyle w:val="Hyperlink"/>
            <w:rFonts w:eastAsia="Calibri"/>
            <w:noProof/>
            <w:lang w:val="id-ID"/>
          </w:rPr>
          <w:t>3.2</w:t>
        </w:r>
        <w:r w:rsidR="00D25A72" w:rsidRPr="009720AE">
          <w:rPr>
            <w:rFonts w:asciiTheme="minorHAnsi" w:eastAsiaTheme="minorEastAsia" w:hAnsiTheme="minorHAnsi" w:cstheme="minorBidi"/>
            <w:noProof/>
            <w:kern w:val="0"/>
            <w:sz w:val="22"/>
            <w:szCs w:val="22"/>
            <w:lang w:val="id-ID" w:eastAsia="id-ID"/>
          </w:rPr>
          <w:tab/>
        </w:r>
        <w:r w:rsidR="00D25A72" w:rsidRPr="009720AE">
          <w:rPr>
            <w:rStyle w:val="Hyperlink"/>
            <w:noProof/>
            <w:lang w:val="id-ID"/>
          </w:rPr>
          <w:t>Skema</w:t>
        </w:r>
        <w:r w:rsidR="00D25A72" w:rsidRPr="009720AE">
          <w:rPr>
            <w:rStyle w:val="Hyperlink"/>
            <w:rFonts w:eastAsia="Calibri"/>
            <w:noProof/>
            <w:lang w:val="id-ID"/>
          </w:rPr>
          <w:t xml:space="preserve"> Penelitian</w:t>
        </w:r>
        <w:r w:rsidR="00D25A72" w:rsidRPr="009720AE">
          <w:rPr>
            <w:noProof/>
            <w:webHidden/>
            <w:lang w:val="id-ID"/>
          </w:rPr>
          <w:tab/>
        </w:r>
        <w:r w:rsidR="00D25A72" w:rsidRPr="009720AE">
          <w:rPr>
            <w:noProof/>
            <w:webHidden/>
            <w:lang w:val="id-ID"/>
          </w:rPr>
          <w:fldChar w:fldCharType="begin"/>
        </w:r>
        <w:r w:rsidR="00D25A72" w:rsidRPr="009720AE">
          <w:rPr>
            <w:noProof/>
            <w:webHidden/>
            <w:lang w:val="id-ID"/>
          </w:rPr>
          <w:instrText xml:space="preserve"> PAGEREF _Toc523697227 \h </w:instrText>
        </w:r>
        <w:r w:rsidR="00D25A72" w:rsidRPr="009720AE">
          <w:rPr>
            <w:noProof/>
            <w:webHidden/>
            <w:lang w:val="id-ID"/>
          </w:rPr>
        </w:r>
        <w:r w:rsidR="00D25A72" w:rsidRPr="009720AE">
          <w:rPr>
            <w:noProof/>
            <w:webHidden/>
            <w:lang w:val="id-ID"/>
          </w:rPr>
          <w:fldChar w:fldCharType="separate"/>
        </w:r>
        <w:r w:rsidR="007C5CFE" w:rsidRPr="009720AE">
          <w:rPr>
            <w:noProof/>
            <w:webHidden/>
            <w:lang w:val="id-ID"/>
          </w:rPr>
          <w:t>13</w:t>
        </w:r>
        <w:r w:rsidR="00D25A72" w:rsidRPr="009720AE">
          <w:rPr>
            <w:noProof/>
            <w:webHidden/>
            <w:lang w:val="id-ID"/>
          </w:rPr>
          <w:fldChar w:fldCharType="end"/>
        </w:r>
      </w:hyperlink>
    </w:p>
    <w:p w14:paraId="1D888E4A" w14:textId="3057F802" w:rsidR="00D25A72" w:rsidRPr="009720AE" w:rsidRDefault="0038375D">
      <w:pPr>
        <w:pStyle w:val="TOC3"/>
        <w:tabs>
          <w:tab w:val="left" w:pos="1320"/>
          <w:tab w:val="right" w:leader="dot" w:pos="8263"/>
        </w:tabs>
        <w:rPr>
          <w:rFonts w:asciiTheme="minorHAnsi" w:eastAsiaTheme="minorEastAsia" w:hAnsiTheme="minorHAnsi" w:cstheme="minorBidi"/>
          <w:noProof/>
          <w:kern w:val="0"/>
          <w:sz w:val="22"/>
          <w:szCs w:val="22"/>
          <w:lang w:val="id-ID" w:eastAsia="id-ID"/>
        </w:rPr>
      </w:pPr>
      <w:hyperlink w:anchor="_Toc523697228" w:history="1">
        <w:r w:rsidR="00D25A72" w:rsidRPr="009720AE">
          <w:rPr>
            <w:rStyle w:val="Hyperlink"/>
            <w:rFonts w:eastAsia="Calibri"/>
            <w:noProof/>
            <w:lang w:val="id-ID"/>
          </w:rPr>
          <w:t>3.2.1</w:t>
        </w:r>
        <w:r w:rsidR="00D25A72" w:rsidRPr="009720AE">
          <w:rPr>
            <w:rFonts w:asciiTheme="minorHAnsi" w:eastAsiaTheme="minorEastAsia" w:hAnsiTheme="minorHAnsi" w:cstheme="minorBidi"/>
            <w:noProof/>
            <w:kern w:val="0"/>
            <w:sz w:val="22"/>
            <w:szCs w:val="22"/>
            <w:lang w:val="id-ID" w:eastAsia="id-ID"/>
          </w:rPr>
          <w:tab/>
        </w:r>
        <w:r w:rsidR="00D25A72" w:rsidRPr="009720AE">
          <w:rPr>
            <w:rStyle w:val="Hyperlink"/>
            <w:rFonts w:eastAsia="Calibri"/>
            <w:noProof/>
            <w:lang w:val="id-ID"/>
          </w:rPr>
          <w:t>Perancangan dan Pembuatan Sistem</w:t>
        </w:r>
        <w:r w:rsidR="00D25A72" w:rsidRPr="009720AE">
          <w:rPr>
            <w:noProof/>
            <w:webHidden/>
            <w:lang w:val="id-ID"/>
          </w:rPr>
          <w:tab/>
        </w:r>
        <w:r w:rsidR="00D25A72" w:rsidRPr="009720AE">
          <w:rPr>
            <w:noProof/>
            <w:webHidden/>
            <w:lang w:val="id-ID"/>
          </w:rPr>
          <w:fldChar w:fldCharType="begin"/>
        </w:r>
        <w:r w:rsidR="00D25A72" w:rsidRPr="009720AE">
          <w:rPr>
            <w:noProof/>
            <w:webHidden/>
            <w:lang w:val="id-ID"/>
          </w:rPr>
          <w:instrText xml:space="preserve"> PAGEREF _Toc523697228 \h </w:instrText>
        </w:r>
        <w:r w:rsidR="00D25A72" w:rsidRPr="009720AE">
          <w:rPr>
            <w:noProof/>
            <w:webHidden/>
            <w:lang w:val="id-ID"/>
          </w:rPr>
        </w:r>
        <w:r w:rsidR="00D25A72" w:rsidRPr="009720AE">
          <w:rPr>
            <w:noProof/>
            <w:webHidden/>
            <w:lang w:val="id-ID"/>
          </w:rPr>
          <w:fldChar w:fldCharType="separate"/>
        </w:r>
        <w:r w:rsidR="007C5CFE" w:rsidRPr="009720AE">
          <w:rPr>
            <w:noProof/>
            <w:webHidden/>
            <w:lang w:val="id-ID"/>
          </w:rPr>
          <w:t>13</w:t>
        </w:r>
        <w:r w:rsidR="00D25A72" w:rsidRPr="009720AE">
          <w:rPr>
            <w:noProof/>
            <w:webHidden/>
            <w:lang w:val="id-ID"/>
          </w:rPr>
          <w:fldChar w:fldCharType="end"/>
        </w:r>
      </w:hyperlink>
    </w:p>
    <w:p w14:paraId="1AC77172" w14:textId="4CF16950" w:rsidR="00D25A72" w:rsidRPr="009720AE" w:rsidRDefault="0038375D">
      <w:pPr>
        <w:pStyle w:val="TOC3"/>
        <w:tabs>
          <w:tab w:val="left" w:pos="1320"/>
          <w:tab w:val="right" w:leader="dot" w:pos="8263"/>
        </w:tabs>
        <w:rPr>
          <w:rFonts w:asciiTheme="minorHAnsi" w:eastAsiaTheme="minorEastAsia" w:hAnsiTheme="minorHAnsi" w:cstheme="minorBidi"/>
          <w:noProof/>
          <w:kern w:val="0"/>
          <w:sz w:val="22"/>
          <w:szCs w:val="22"/>
          <w:lang w:val="id-ID" w:eastAsia="id-ID"/>
        </w:rPr>
      </w:pPr>
      <w:hyperlink w:anchor="_Toc523697229" w:history="1">
        <w:r w:rsidR="00D25A72" w:rsidRPr="009720AE">
          <w:rPr>
            <w:rStyle w:val="Hyperlink"/>
            <w:rFonts w:eastAsia="Calibri"/>
            <w:noProof/>
            <w:lang w:val="id-ID"/>
          </w:rPr>
          <w:t>3.2.2</w:t>
        </w:r>
        <w:r w:rsidR="00D25A72" w:rsidRPr="009720AE">
          <w:rPr>
            <w:rFonts w:asciiTheme="minorHAnsi" w:eastAsiaTheme="minorEastAsia" w:hAnsiTheme="minorHAnsi" w:cstheme="minorBidi"/>
            <w:noProof/>
            <w:kern w:val="0"/>
            <w:sz w:val="22"/>
            <w:szCs w:val="22"/>
            <w:lang w:val="id-ID" w:eastAsia="id-ID"/>
          </w:rPr>
          <w:tab/>
        </w:r>
        <w:r w:rsidR="00D25A72" w:rsidRPr="009720AE">
          <w:rPr>
            <w:rStyle w:val="Hyperlink"/>
            <w:rFonts w:eastAsia="Calibri"/>
            <w:noProof/>
            <w:lang w:val="id-ID"/>
          </w:rPr>
          <w:t>Pengujian Sistem</w:t>
        </w:r>
        <w:r w:rsidR="00D25A72" w:rsidRPr="009720AE">
          <w:rPr>
            <w:noProof/>
            <w:webHidden/>
            <w:lang w:val="id-ID"/>
          </w:rPr>
          <w:tab/>
        </w:r>
        <w:r w:rsidR="00D25A72" w:rsidRPr="009720AE">
          <w:rPr>
            <w:noProof/>
            <w:webHidden/>
            <w:lang w:val="id-ID"/>
          </w:rPr>
          <w:fldChar w:fldCharType="begin"/>
        </w:r>
        <w:r w:rsidR="00D25A72" w:rsidRPr="009720AE">
          <w:rPr>
            <w:noProof/>
            <w:webHidden/>
            <w:lang w:val="id-ID"/>
          </w:rPr>
          <w:instrText xml:space="preserve"> PAGEREF _Toc523697229 \h </w:instrText>
        </w:r>
        <w:r w:rsidR="00D25A72" w:rsidRPr="009720AE">
          <w:rPr>
            <w:noProof/>
            <w:webHidden/>
            <w:lang w:val="id-ID"/>
          </w:rPr>
        </w:r>
        <w:r w:rsidR="00D25A72" w:rsidRPr="009720AE">
          <w:rPr>
            <w:noProof/>
            <w:webHidden/>
            <w:lang w:val="id-ID"/>
          </w:rPr>
          <w:fldChar w:fldCharType="separate"/>
        </w:r>
        <w:r w:rsidR="007C5CFE" w:rsidRPr="009720AE">
          <w:rPr>
            <w:noProof/>
            <w:webHidden/>
            <w:lang w:val="id-ID"/>
          </w:rPr>
          <w:t>14</w:t>
        </w:r>
        <w:r w:rsidR="00D25A72" w:rsidRPr="009720AE">
          <w:rPr>
            <w:noProof/>
            <w:webHidden/>
            <w:lang w:val="id-ID"/>
          </w:rPr>
          <w:fldChar w:fldCharType="end"/>
        </w:r>
      </w:hyperlink>
    </w:p>
    <w:p w14:paraId="7057DD9B" w14:textId="1BFB9642" w:rsidR="00D25A72" w:rsidRPr="009720AE" w:rsidRDefault="0038375D">
      <w:pPr>
        <w:pStyle w:val="TOC3"/>
        <w:tabs>
          <w:tab w:val="left" w:pos="1320"/>
          <w:tab w:val="right" w:leader="dot" w:pos="8263"/>
        </w:tabs>
        <w:rPr>
          <w:rFonts w:asciiTheme="minorHAnsi" w:eastAsiaTheme="minorEastAsia" w:hAnsiTheme="minorHAnsi" w:cstheme="minorBidi"/>
          <w:noProof/>
          <w:kern w:val="0"/>
          <w:sz w:val="22"/>
          <w:szCs w:val="22"/>
          <w:lang w:val="id-ID" w:eastAsia="id-ID"/>
        </w:rPr>
      </w:pPr>
      <w:hyperlink w:anchor="_Toc523697230" w:history="1">
        <w:r w:rsidR="00D25A72" w:rsidRPr="009720AE">
          <w:rPr>
            <w:rStyle w:val="Hyperlink"/>
            <w:rFonts w:eastAsia="Calibri"/>
            <w:noProof/>
            <w:lang w:val="id-ID"/>
          </w:rPr>
          <w:t>3.2.3</w:t>
        </w:r>
        <w:r w:rsidR="00D25A72" w:rsidRPr="009720AE">
          <w:rPr>
            <w:rFonts w:asciiTheme="minorHAnsi" w:eastAsiaTheme="minorEastAsia" w:hAnsiTheme="minorHAnsi" w:cstheme="minorBidi"/>
            <w:noProof/>
            <w:kern w:val="0"/>
            <w:sz w:val="22"/>
            <w:szCs w:val="22"/>
            <w:lang w:val="id-ID" w:eastAsia="id-ID"/>
          </w:rPr>
          <w:tab/>
        </w:r>
        <w:r w:rsidR="00D25A72" w:rsidRPr="009720AE">
          <w:rPr>
            <w:rStyle w:val="Hyperlink"/>
            <w:rFonts w:eastAsia="Calibri"/>
            <w:noProof/>
            <w:lang w:val="id-ID"/>
          </w:rPr>
          <w:t>Pengambilan Data</w:t>
        </w:r>
        <w:r w:rsidR="00D25A72" w:rsidRPr="009720AE">
          <w:rPr>
            <w:noProof/>
            <w:webHidden/>
            <w:lang w:val="id-ID"/>
          </w:rPr>
          <w:tab/>
        </w:r>
        <w:r w:rsidR="00D25A72" w:rsidRPr="009720AE">
          <w:rPr>
            <w:noProof/>
            <w:webHidden/>
            <w:lang w:val="id-ID"/>
          </w:rPr>
          <w:fldChar w:fldCharType="begin"/>
        </w:r>
        <w:r w:rsidR="00D25A72" w:rsidRPr="009720AE">
          <w:rPr>
            <w:noProof/>
            <w:webHidden/>
            <w:lang w:val="id-ID"/>
          </w:rPr>
          <w:instrText xml:space="preserve"> PAGEREF _Toc523697230 \h </w:instrText>
        </w:r>
        <w:r w:rsidR="00D25A72" w:rsidRPr="009720AE">
          <w:rPr>
            <w:noProof/>
            <w:webHidden/>
            <w:lang w:val="id-ID"/>
          </w:rPr>
        </w:r>
        <w:r w:rsidR="00D25A72" w:rsidRPr="009720AE">
          <w:rPr>
            <w:noProof/>
            <w:webHidden/>
            <w:lang w:val="id-ID"/>
          </w:rPr>
          <w:fldChar w:fldCharType="separate"/>
        </w:r>
        <w:r w:rsidR="007C5CFE" w:rsidRPr="009720AE">
          <w:rPr>
            <w:noProof/>
            <w:webHidden/>
            <w:lang w:val="id-ID"/>
          </w:rPr>
          <w:t>14</w:t>
        </w:r>
        <w:r w:rsidR="00D25A72" w:rsidRPr="009720AE">
          <w:rPr>
            <w:noProof/>
            <w:webHidden/>
            <w:lang w:val="id-ID"/>
          </w:rPr>
          <w:fldChar w:fldCharType="end"/>
        </w:r>
      </w:hyperlink>
    </w:p>
    <w:p w14:paraId="75DD702D" w14:textId="70BB4A01" w:rsidR="00D25A72" w:rsidRPr="009720AE" w:rsidRDefault="0038375D">
      <w:pPr>
        <w:pStyle w:val="TOC3"/>
        <w:tabs>
          <w:tab w:val="left" w:pos="1320"/>
          <w:tab w:val="right" w:leader="dot" w:pos="8263"/>
        </w:tabs>
        <w:rPr>
          <w:rFonts w:asciiTheme="minorHAnsi" w:eastAsiaTheme="minorEastAsia" w:hAnsiTheme="minorHAnsi" w:cstheme="minorBidi"/>
          <w:noProof/>
          <w:kern w:val="0"/>
          <w:sz w:val="22"/>
          <w:szCs w:val="22"/>
          <w:lang w:val="id-ID" w:eastAsia="id-ID"/>
        </w:rPr>
      </w:pPr>
      <w:hyperlink w:anchor="_Toc523697231" w:history="1">
        <w:r w:rsidR="00D25A72" w:rsidRPr="009720AE">
          <w:rPr>
            <w:rStyle w:val="Hyperlink"/>
            <w:rFonts w:eastAsia="Calibri"/>
            <w:noProof/>
            <w:lang w:val="id-ID"/>
          </w:rPr>
          <w:t>3.2.4</w:t>
        </w:r>
        <w:r w:rsidR="00D25A72" w:rsidRPr="009720AE">
          <w:rPr>
            <w:rFonts w:asciiTheme="minorHAnsi" w:eastAsiaTheme="minorEastAsia" w:hAnsiTheme="minorHAnsi" w:cstheme="minorBidi"/>
            <w:noProof/>
            <w:kern w:val="0"/>
            <w:sz w:val="22"/>
            <w:szCs w:val="22"/>
            <w:lang w:val="id-ID" w:eastAsia="id-ID"/>
          </w:rPr>
          <w:tab/>
        </w:r>
        <w:r w:rsidR="00D25A72" w:rsidRPr="009720AE">
          <w:rPr>
            <w:rStyle w:val="Hyperlink"/>
            <w:rFonts w:eastAsia="Calibri"/>
            <w:noProof/>
            <w:lang w:val="id-ID"/>
          </w:rPr>
          <w:t>Pengolahan Data</w:t>
        </w:r>
        <w:r w:rsidR="00D25A72" w:rsidRPr="009720AE">
          <w:rPr>
            <w:noProof/>
            <w:webHidden/>
            <w:lang w:val="id-ID"/>
          </w:rPr>
          <w:tab/>
        </w:r>
        <w:r w:rsidR="00D25A72" w:rsidRPr="009720AE">
          <w:rPr>
            <w:noProof/>
            <w:webHidden/>
            <w:lang w:val="id-ID"/>
          </w:rPr>
          <w:fldChar w:fldCharType="begin"/>
        </w:r>
        <w:r w:rsidR="00D25A72" w:rsidRPr="009720AE">
          <w:rPr>
            <w:noProof/>
            <w:webHidden/>
            <w:lang w:val="id-ID"/>
          </w:rPr>
          <w:instrText xml:space="preserve"> PAGEREF _Toc523697231 \h </w:instrText>
        </w:r>
        <w:r w:rsidR="00D25A72" w:rsidRPr="009720AE">
          <w:rPr>
            <w:noProof/>
            <w:webHidden/>
            <w:lang w:val="id-ID"/>
          </w:rPr>
        </w:r>
        <w:r w:rsidR="00D25A72" w:rsidRPr="009720AE">
          <w:rPr>
            <w:noProof/>
            <w:webHidden/>
            <w:lang w:val="id-ID"/>
          </w:rPr>
          <w:fldChar w:fldCharType="separate"/>
        </w:r>
        <w:r w:rsidR="007C5CFE" w:rsidRPr="009720AE">
          <w:rPr>
            <w:noProof/>
            <w:webHidden/>
            <w:lang w:val="id-ID"/>
          </w:rPr>
          <w:t>15</w:t>
        </w:r>
        <w:r w:rsidR="00D25A72" w:rsidRPr="009720AE">
          <w:rPr>
            <w:noProof/>
            <w:webHidden/>
            <w:lang w:val="id-ID"/>
          </w:rPr>
          <w:fldChar w:fldCharType="end"/>
        </w:r>
      </w:hyperlink>
    </w:p>
    <w:p w14:paraId="4B256BB4" w14:textId="5DF7F9FB" w:rsidR="00D25A72" w:rsidRPr="009720AE" w:rsidRDefault="0038375D">
      <w:pPr>
        <w:pStyle w:val="TOC2"/>
        <w:tabs>
          <w:tab w:val="left" w:pos="880"/>
          <w:tab w:val="right" w:leader="dot" w:pos="8263"/>
        </w:tabs>
        <w:rPr>
          <w:rFonts w:asciiTheme="minorHAnsi" w:eastAsiaTheme="minorEastAsia" w:hAnsiTheme="minorHAnsi" w:cstheme="minorBidi"/>
          <w:noProof/>
          <w:kern w:val="0"/>
          <w:sz w:val="22"/>
          <w:szCs w:val="22"/>
          <w:lang w:val="id-ID" w:eastAsia="id-ID"/>
        </w:rPr>
      </w:pPr>
      <w:hyperlink w:anchor="_Toc523697232" w:history="1">
        <w:r w:rsidR="00D25A72" w:rsidRPr="009720AE">
          <w:rPr>
            <w:rStyle w:val="Hyperlink"/>
            <w:rFonts w:eastAsia="Calibri"/>
            <w:noProof/>
            <w:lang w:val="id-ID"/>
          </w:rPr>
          <w:t>3.3</w:t>
        </w:r>
        <w:r w:rsidR="00D25A72" w:rsidRPr="009720AE">
          <w:rPr>
            <w:rFonts w:asciiTheme="minorHAnsi" w:eastAsiaTheme="minorEastAsia" w:hAnsiTheme="minorHAnsi" w:cstheme="minorBidi"/>
            <w:noProof/>
            <w:kern w:val="0"/>
            <w:sz w:val="22"/>
            <w:szCs w:val="22"/>
            <w:lang w:val="id-ID" w:eastAsia="id-ID"/>
          </w:rPr>
          <w:tab/>
        </w:r>
        <w:r w:rsidR="00D25A72" w:rsidRPr="009720AE">
          <w:rPr>
            <w:rStyle w:val="Hyperlink"/>
            <w:noProof/>
            <w:lang w:val="id-ID"/>
          </w:rPr>
          <w:t>Rencana</w:t>
        </w:r>
        <w:r w:rsidR="00D25A72" w:rsidRPr="009720AE">
          <w:rPr>
            <w:rStyle w:val="Hyperlink"/>
            <w:rFonts w:eastAsia="Calibri"/>
            <w:noProof/>
            <w:lang w:val="id-ID"/>
          </w:rPr>
          <w:t xml:space="preserve"> Penelitian</w:t>
        </w:r>
        <w:r w:rsidR="00D25A72" w:rsidRPr="009720AE">
          <w:rPr>
            <w:noProof/>
            <w:webHidden/>
            <w:lang w:val="id-ID"/>
          </w:rPr>
          <w:tab/>
        </w:r>
        <w:r w:rsidR="00D25A72" w:rsidRPr="009720AE">
          <w:rPr>
            <w:noProof/>
            <w:webHidden/>
            <w:lang w:val="id-ID"/>
          </w:rPr>
          <w:fldChar w:fldCharType="begin"/>
        </w:r>
        <w:r w:rsidR="00D25A72" w:rsidRPr="009720AE">
          <w:rPr>
            <w:noProof/>
            <w:webHidden/>
            <w:lang w:val="id-ID"/>
          </w:rPr>
          <w:instrText xml:space="preserve"> PAGEREF _Toc523697232 \h </w:instrText>
        </w:r>
        <w:r w:rsidR="00D25A72" w:rsidRPr="009720AE">
          <w:rPr>
            <w:noProof/>
            <w:webHidden/>
            <w:lang w:val="id-ID"/>
          </w:rPr>
        </w:r>
        <w:r w:rsidR="00D25A72" w:rsidRPr="009720AE">
          <w:rPr>
            <w:noProof/>
            <w:webHidden/>
            <w:lang w:val="id-ID"/>
          </w:rPr>
          <w:fldChar w:fldCharType="separate"/>
        </w:r>
        <w:r w:rsidR="007C5CFE" w:rsidRPr="009720AE">
          <w:rPr>
            <w:noProof/>
            <w:webHidden/>
            <w:lang w:val="id-ID"/>
          </w:rPr>
          <w:t>15</w:t>
        </w:r>
        <w:r w:rsidR="00D25A72" w:rsidRPr="009720AE">
          <w:rPr>
            <w:noProof/>
            <w:webHidden/>
            <w:lang w:val="id-ID"/>
          </w:rPr>
          <w:fldChar w:fldCharType="end"/>
        </w:r>
      </w:hyperlink>
    </w:p>
    <w:p w14:paraId="75A1ADE1" w14:textId="1D01836E" w:rsidR="00D25A72" w:rsidRPr="009720AE" w:rsidRDefault="0038375D">
      <w:pPr>
        <w:pStyle w:val="TOC1"/>
        <w:tabs>
          <w:tab w:val="right" w:leader="dot" w:pos="8263"/>
        </w:tabs>
        <w:rPr>
          <w:rFonts w:asciiTheme="minorHAnsi" w:eastAsiaTheme="minorEastAsia" w:hAnsiTheme="minorHAnsi" w:cstheme="minorBidi"/>
          <w:noProof/>
          <w:kern w:val="0"/>
          <w:sz w:val="22"/>
          <w:szCs w:val="22"/>
          <w:lang w:val="id-ID" w:eastAsia="id-ID"/>
        </w:rPr>
      </w:pPr>
      <w:hyperlink w:anchor="_Toc523697233" w:history="1">
        <w:r w:rsidR="00D25A72" w:rsidRPr="009720AE">
          <w:rPr>
            <w:rStyle w:val="Hyperlink"/>
            <w:rFonts w:eastAsia="Times New Roman"/>
            <w:noProof/>
            <w:lang w:val="id-ID"/>
          </w:rPr>
          <w:t>DAFTAR PUSTAKA</w:t>
        </w:r>
        <w:r w:rsidR="00D25A72" w:rsidRPr="009720AE">
          <w:rPr>
            <w:noProof/>
            <w:webHidden/>
            <w:lang w:val="id-ID"/>
          </w:rPr>
          <w:tab/>
        </w:r>
        <w:r w:rsidR="00D25A72" w:rsidRPr="009720AE">
          <w:rPr>
            <w:noProof/>
            <w:webHidden/>
            <w:lang w:val="id-ID"/>
          </w:rPr>
          <w:fldChar w:fldCharType="begin"/>
        </w:r>
        <w:r w:rsidR="00D25A72" w:rsidRPr="009720AE">
          <w:rPr>
            <w:noProof/>
            <w:webHidden/>
            <w:lang w:val="id-ID"/>
          </w:rPr>
          <w:instrText xml:space="preserve"> PAGEREF _Toc523697233 \h </w:instrText>
        </w:r>
        <w:r w:rsidR="00D25A72" w:rsidRPr="009720AE">
          <w:rPr>
            <w:noProof/>
            <w:webHidden/>
            <w:lang w:val="id-ID"/>
          </w:rPr>
        </w:r>
        <w:r w:rsidR="00D25A72" w:rsidRPr="009720AE">
          <w:rPr>
            <w:noProof/>
            <w:webHidden/>
            <w:lang w:val="id-ID"/>
          </w:rPr>
          <w:fldChar w:fldCharType="separate"/>
        </w:r>
        <w:r w:rsidR="007C5CFE" w:rsidRPr="009720AE">
          <w:rPr>
            <w:noProof/>
            <w:webHidden/>
            <w:lang w:val="id-ID"/>
          </w:rPr>
          <w:t>16</w:t>
        </w:r>
        <w:r w:rsidR="00D25A72" w:rsidRPr="009720AE">
          <w:rPr>
            <w:noProof/>
            <w:webHidden/>
            <w:lang w:val="id-ID"/>
          </w:rPr>
          <w:fldChar w:fldCharType="end"/>
        </w:r>
      </w:hyperlink>
    </w:p>
    <w:p w14:paraId="56989A9B" w14:textId="77777777" w:rsidR="00A82836" w:rsidRPr="009720AE" w:rsidRDefault="00A82836">
      <w:pPr>
        <w:rPr>
          <w:lang w:val="id-ID"/>
        </w:rPr>
      </w:pPr>
      <w:r w:rsidRPr="009720AE">
        <w:rPr>
          <w:bCs/>
          <w:noProof/>
          <w:lang w:val="id-ID"/>
        </w:rPr>
        <w:fldChar w:fldCharType="end"/>
      </w:r>
    </w:p>
    <w:p w14:paraId="37700E8A" w14:textId="77777777" w:rsidR="00F32966" w:rsidRPr="009720AE" w:rsidRDefault="00F32966" w:rsidP="00F32966">
      <w:pPr>
        <w:rPr>
          <w:lang w:val="id-ID"/>
        </w:rPr>
        <w:sectPr w:rsidR="00F32966" w:rsidRPr="009720AE" w:rsidSect="005915A1">
          <w:headerReference w:type="default" r:id="rId11"/>
          <w:footerReference w:type="default" r:id="rId12"/>
          <w:pgSz w:w="12242" w:h="15842" w:code="1"/>
          <w:pgMar w:top="1701" w:right="1701" w:bottom="1701" w:left="2268" w:header="709" w:footer="709" w:gutter="0"/>
          <w:pgNumType w:fmt="lowerRoman" w:start="1"/>
          <w:cols w:space="720"/>
          <w:docGrid w:linePitch="287"/>
        </w:sectPr>
      </w:pPr>
    </w:p>
    <w:p w14:paraId="60EAA2FE" w14:textId="77777777" w:rsidR="00664214" w:rsidRPr="009720AE" w:rsidRDefault="00664214" w:rsidP="00AE55CE">
      <w:pPr>
        <w:pStyle w:val="Heading1"/>
        <w:spacing w:line="480" w:lineRule="auto"/>
        <w:jc w:val="center"/>
        <w:rPr>
          <w:rFonts w:ascii="Times New Roman" w:hAnsi="Times New Roman"/>
          <w:sz w:val="24"/>
          <w:szCs w:val="24"/>
          <w:lang w:val="id-ID"/>
        </w:rPr>
      </w:pPr>
      <w:bookmarkStart w:id="6" w:name="_Toc504751104"/>
      <w:bookmarkStart w:id="7" w:name="_Toc523697209"/>
      <w:r w:rsidRPr="009720AE">
        <w:rPr>
          <w:rFonts w:ascii="Times New Roman" w:hAnsi="Times New Roman"/>
          <w:sz w:val="24"/>
          <w:szCs w:val="24"/>
          <w:lang w:val="id-ID"/>
        </w:rPr>
        <w:lastRenderedPageBreak/>
        <w:t>BAB I</w:t>
      </w:r>
      <w:bookmarkStart w:id="8" w:name="_Toc504751105"/>
      <w:bookmarkEnd w:id="6"/>
      <w:r w:rsidR="00F72939" w:rsidRPr="009720AE">
        <w:rPr>
          <w:rFonts w:ascii="Times New Roman" w:hAnsi="Times New Roman"/>
          <w:sz w:val="24"/>
          <w:szCs w:val="24"/>
          <w:lang w:val="id-ID"/>
        </w:rPr>
        <w:br/>
      </w:r>
      <w:r w:rsidRPr="009720AE">
        <w:rPr>
          <w:rFonts w:ascii="Times New Roman" w:hAnsi="Times New Roman"/>
          <w:sz w:val="24"/>
          <w:szCs w:val="24"/>
          <w:lang w:val="id-ID"/>
        </w:rPr>
        <w:t>PENDAHULUAN</w:t>
      </w:r>
      <w:bookmarkEnd w:id="7"/>
      <w:bookmarkEnd w:id="8"/>
    </w:p>
    <w:p w14:paraId="247BC277" w14:textId="77777777" w:rsidR="00AE55CE" w:rsidRPr="009720AE" w:rsidRDefault="00AE55CE" w:rsidP="00AE55CE">
      <w:pPr>
        <w:spacing w:afterLines="100" w:after="240" w:line="360" w:lineRule="auto"/>
        <w:ind w:firstLine="720"/>
        <w:jc w:val="both"/>
        <w:rPr>
          <w:szCs w:val="24"/>
          <w:lang w:val="id-ID"/>
        </w:rPr>
      </w:pPr>
      <w:r w:rsidRPr="009720AE">
        <w:rPr>
          <w:szCs w:val="24"/>
          <w:lang w:val="id-ID"/>
        </w:rPr>
        <w:t>Bab ini memberikan gambaran umum mengenai penelitian yang dilakukan, seperti latar belakang penelitian, tujuan penelitian, batasan masalah dan sistematika penulisan.</w:t>
      </w:r>
    </w:p>
    <w:p w14:paraId="3AE0210E" w14:textId="77777777" w:rsidR="00664214" w:rsidRPr="009720AE" w:rsidRDefault="00664214" w:rsidP="009F75B0">
      <w:pPr>
        <w:pStyle w:val="Heading2"/>
        <w:numPr>
          <w:ilvl w:val="0"/>
          <w:numId w:val="1"/>
        </w:numPr>
        <w:spacing w:line="360" w:lineRule="auto"/>
        <w:ind w:left="720" w:hanging="720"/>
        <w:rPr>
          <w:rFonts w:ascii="Times New Roman" w:hAnsi="Times New Roman"/>
          <w:i w:val="0"/>
          <w:sz w:val="24"/>
          <w:szCs w:val="24"/>
          <w:lang w:val="id-ID"/>
        </w:rPr>
      </w:pPr>
      <w:bookmarkStart w:id="9" w:name="_Toc504751106"/>
      <w:bookmarkStart w:id="10" w:name="_Toc523697210"/>
      <w:r w:rsidRPr="009720AE">
        <w:rPr>
          <w:rFonts w:ascii="Times New Roman" w:hAnsi="Times New Roman"/>
          <w:i w:val="0"/>
          <w:sz w:val="24"/>
          <w:szCs w:val="24"/>
          <w:lang w:val="id-ID"/>
        </w:rPr>
        <w:t>Latar Belakang</w:t>
      </w:r>
      <w:bookmarkEnd w:id="9"/>
      <w:bookmarkEnd w:id="10"/>
    </w:p>
    <w:p w14:paraId="29F86345" w14:textId="4D8340F6" w:rsidR="00CC7971" w:rsidRDefault="00DD0705" w:rsidP="00C3222D">
      <w:pPr>
        <w:spacing w:line="360" w:lineRule="auto"/>
        <w:ind w:firstLine="720"/>
        <w:jc w:val="both"/>
        <w:rPr>
          <w:color w:val="FF0000"/>
          <w:szCs w:val="24"/>
          <w:lang w:val="id-ID"/>
        </w:rPr>
      </w:pPr>
      <w:bookmarkStart w:id="11" w:name="_Toc504751107"/>
      <w:r>
        <w:rPr>
          <w:color w:val="000000" w:themeColor="text1"/>
          <w:szCs w:val="24"/>
          <w:lang w:val="id-ID"/>
        </w:rPr>
        <w:t>Polifenol merupakan</w:t>
      </w:r>
      <w:r w:rsidR="00922A66">
        <w:rPr>
          <w:color w:val="000000" w:themeColor="text1"/>
          <w:szCs w:val="24"/>
          <w:lang w:val="id-ID"/>
        </w:rPr>
        <w:t xml:space="preserve"> zat yang memiliki</w:t>
      </w:r>
      <w:r>
        <w:rPr>
          <w:color w:val="000000" w:themeColor="text1"/>
          <w:szCs w:val="24"/>
          <w:lang w:val="id-ID"/>
        </w:rPr>
        <w:t xml:space="preserve"> antioksidan </w:t>
      </w:r>
      <w:r w:rsidR="00922A66">
        <w:rPr>
          <w:color w:val="000000" w:themeColor="text1"/>
          <w:szCs w:val="24"/>
          <w:lang w:val="id-ID"/>
        </w:rPr>
        <w:t>dan</w:t>
      </w:r>
      <w:r>
        <w:rPr>
          <w:color w:val="000000" w:themeColor="text1"/>
          <w:szCs w:val="24"/>
          <w:lang w:val="id-ID"/>
        </w:rPr>
        <w:t xml:space="preserve"> tersebar luas ke berbagai macam buah-buahan, sayuran dan makanan dan minuman lainnya</w:t>
      </w:r>
      <w:r w:rsidR="001049CF">
        <w:rPr>
          <w:color w:val="000000" w:themeColor="text1"/>
          <w:szCs w:val="24"/>
          <w:lang w:val="id-ID"/>
        </w:rPr>
        <w:t xml:space="preserve">. </w:t>
      </w:r>
      <w:r w:rsidR="001049CF">
        <w:rPr>
          <w:color w:val="000000" w:themeColor="text1"/>
          <w:szCs w:val="24"/>
          <w:lang w:val="id-ID"/>
        </w:rPr>
        <w:t>Polifeno</w:t>
      </w:r>
      <w:r w:rsidR="001049CF">
        <w:rPr>
          <w:color w:val="000000" w:themeColor="text1"/>
          <w:szCs w:val="24"/>
          <w:lang w:val="id-ID"/>
        </w:rPr>
        <w:t>l</w:t>
      </w:r>
      <w:r w:rsidR="001049CF">
        <w:rPr>
          <w:color w:val="000000" w:themeColor="text1"/>
          <w:szCs w:val="24"/>
          <w:lang w:val="id-ID"/>
        </w:rPr>
        <w:t xml:space="preserve"> sudah terbukti berkontribusi untuk mencegah berbagai macam penyakit</w:t>
      </w:r>
      <w:r w:rsidR="001049CF">
        <w:rPr>
          <w:color w:val="000000" w:themeColor="text1"/>
          <w:szCs w:val="24"/>
          <w:lang w:val="id-ID"/>
        </w:rPr>
        <w:t>-penyakit</w:t>
      </w:r>
      <w:r w:rsidR="001049CF">
        <w:rPr>
          <w:color w:val="000000" w:themeColor="text1"/>
          <w:szCs w:val="24"/>
          <w:lang w:val="id-ID"/>
        </w:rPr>
        <w:t xml:space="preserve"> seperti</w:t>
      </w:r>
      <w:r w:rsidR="001049CF">
        <w:rPr>
          <w:color w:val="000000" w:themeColor="text1"/>
          <w:szCs w:val="24"/>
          <w:lang w:val="id-ID"/>
        </w:rPr>
        <w:t xml:space="preserve"> kanker, kardiovaskular dan penyakit neurodegeneratif </w:t>
      </w:r>
      <w:r w:rsidR="001049CF">
        <w:rPr>
          <w:color w:val="000000" w:themeColor="text1"/>
          <w:szCs w:val="24"/>
          <w:lang w:val="id-ID"/>
        </w:rPr>
        <w:fldChar w:fldCharType="begin" w:fldLock="1"/>
      </w:r>
      <w:r w:rsidR="00C3222D">
        <w:rPr>
          <w:color w:val="000000" w:themeColor="text1"/>
          <w:szCs w:val="24"/>
          <w:lang w:val="id-ID"/>
        </w:rPr>
        <w:instrText>ADDIN CSL_CITATION {"citationItems":[{"id":"ITEM-1","itemData":{"DOI":"10.1080/1040869059096","ISSN":"1040-8398","author":[{"dropping-particle":"","family":"Scalbert","given":"Augustin","non-dropping-particle":"","parse-names":false,"suffix":""},{"dropping-particle":"","family":"Manach","given":"Claudine","non-dropping-particle":"","parse-names":false,"suffix":""},{"dropping-particle":"","family":"Morand","given":"Christine","non-dropping-particle":"","parse-names":false,"suffix":""},{"dropping-particle":"","family":"Rémésy","given":"Christian","non-dropping-particle":"","parse-names":false,"suffix":""},{"dropping-particle":"","family":"Jiménez","given":"Liliana","non-dropping-particle":"","parse-names":false,"suffix":""}],"container-title":"Critical Reviews in Food Science and Nutrition","id":"ITEM-1","issue":"4","issued":{"date-parts":[["2005","6"]]},"page":"287-306","title":"Dietary Polyphenols and the Prevention of Diseases","type":"article-journal","volume":"45"},"uris":["http://www.mendeley.com/documents/?uuid=05b5c6ae-65eb-336b-8cd2-1ad85ef713e4"]}],"mendeley":{"formattedCitation":"(Scalbert, Manach, Morand, Rémésy, &amp; Jiménez, 2005)","plainTextFormattedCitation":"(Scalbert, Manach, Morand, Rémésy, &amp; Jiménez, 2005)","previouslyFormattedCitation":"(Scalbert, Manach, Morand, Rémésy, &amp; Jiménez, 2005)"},"properties":{"noteIndex":0},"schema":"https://github.com/citation-style-language/schema/raw/master/csl-citation.json"}</w:instrText>
      </w:r>
      <w:r w:rsidR="001049CF">
        <w:rPr>
          <w:color w:val="000000" w:themeColor="text1"/>
          <w:szCs w:val="24"/>
          <w:lang w:val="id-ID"/>
        </w:rPr>
        <w:fldChar w:fldCharType="separate"/>
      </w:r>
      <w:r w:rsidR="001049CF" w:rsidRPr="001049CF">
        <w:rPr>
          <w:noProof/>
          <w:color w:val="000000" w:themeColor="text1"/>
          <w:szCs w:val="24"/>
          <w:lang w:val="id-ID"/>
        </w:rPr>
        <w:t>(Scalbert, Manach, Morand, Rémésy, &amp; Jiménez, 2005)</w:t>
      </w:r>
      <w:r w:rsidR="001049CF">
        <w:rPr>
          <w:color w:val="000000" w:themeColor="text1"/>
          <w:szCs w:val="24"/>
          <w:lang w:val="id-ID"/>
        </w:rPr>
        <w:fldChar w:fldCharType="end"/>
      </w:r>
      <w:r>
        <w:rPr>
          <w:color w:val="000000" w:themeColor="text1"/>
          <w:szCs w:val="24"/>
          <w:lang w:val="id-ID"/>
        </w:rPr>
        <w:t>.</w:t>
      </w:r>
      <w:r w:rsidR="001049CF">
        <w:rPr>
          <w:color w:val="000000" w:themeColor="text1"/>
          <w:szCs w:val="24"/>
          <w:lang w:val="id-ID"/>
        </w:rPr>
        <w:t xml:space="preserve"> </w:t>
      </w:r>
      <w:r w:rsidR="00C3222D">
        <w:rPr>
          <w:color w:val="000000" w:themeColor="text1"/>
          <w:szCs w:val="24"/>
          <w:lang w:val="id-ID"/>
        </w:rPr>
        <w:t xml:space="preserve">Senyawa polifenol terbagi ke grup-grup yang berbeda yang dilihat dari jumlah cincin fenol yang dimiliki dan struktur elemen yang mengikat antara ring-ring tersebut, perbeadaan terbagi ke asam fenolik, flavonoid, stilbenes dan lignan </w:t>
      </w:r>
      <w:r w:rsidR="00C3222D">
        <w:rPr>
          <w:color w:val="000000" w:themeColor="text1"/>
          <w:szCs w:val="24"/>
          <w:lang w:val="id-ID"/>
        </w:rPr>
        <w:fldChar w:fldCharType="begin" w:fldLock="1"/>
      </w:r>
      <w:r w:rsidR="00C3222D">
        <w:rPr>
          <w:color w:val="000000" w:themeColor="text1"/>
          <w:szCs w:val="24"/>
          <w:lang w:val="id-ID"/>
        </w:rPr>
        <w:instrText>ADDIN CSL_CITATION {"citationItems":[{"id":"ITEM-1","itemData":{"DOI":"10.1093/ajcn/79.5.727","ISSN":"0002-9165","author":[{"dropping-particle":"","family":"Manach","given":"Claudine","non-dropping-particle":"","parse-names":false,"suffix":""},{"dropping-particle":"","family":"Scalbert","given":"Augustin","non-dropping-particle":"","parse-names":false,"suffix":""},{"dropping-particle":"","family":"Morand","given":"Christine","non-dropping-particle":"","parse-names":false,"suffix":""},{"dropping-particle":"","family":"Rémésy","given":"Christian","non-dropping-particle":"","parse-names":false,"suffix":""},{"dropping-particle":"","family":"Jiménez","given":"Liliana","non-dropping-particle":"","parse-names":false,"suffix":""}],"container-title":"The American Journal of Clinical Nutrition","id":"ITEM-1","issue":"5","issued":{"date-parts":[["2004","5","1"]]},"page":"727-747","publisher":"Oxford University Press","title":"Polyphenols: food sources and bioavailability","type":"article-journal","volume":"79"},"uris":["http://www.mendeley.com/documents/?uuid=b6572fdd-d593-3c8e-8cde-b06528f918d9"]}],"mendeley":{"formattedCitation":"(Manach, Scalbert, Morand, Rémésy, &amp; Jiménez, 2004)","plainTextFormattedCitation":"(Manach, Scalbert, Morand, Rémésy, &amp; Jiménez, 2004)"},"properties":{"noteIndex":0},"schema":"https://github.com/citation-style-language/schema/raw/master/csl-citation.json"}</w:instrText>
      </w:r>
      <w:r w:rsidR="00C3222D">
        <w:rPr>
          <w:color w:val="000000" w:themeColor="text1"/>
          <w:szCs w:val="24"/>
          <w:lang w:val="id-ID"/>
        </w:rPr>
        <w:fldChar w:fldCharType="separate"/>
      </w:r>
      <w:r w:rsidR="00C3222D" w:rsidRPr="00C3222D">
        <w:rPr>
          <w:noProof/>
          <w:color w:val="000000" w:themeColor="text1"/>
          <w:szCs w:val="24"/>
          <w:lang w:val="id-ID"/>
        </w:rPr>
        <w:t>(Manach, Scalbert, Morand, Rémésy, &amp; Jiménez, 2004)</w:t>
      </w:r>
      <w:r w:rsidR="00C3222D">
        <w:rPr>
          <w:color w:val="000000" w:themeColor="text1"/>
          <w:szCs w:val="24"/>
          <w:lang w:val="id-ID"/>
        </w:rPr>
        <w:fldChar w:fldCharType="end"/>
      </w:r>
      <w:r w:rsidR="00C3222D">
        <w:rPr>
          <w:color w:val="000000" w:themeColor="text1"/>
          <w:szCs w:val="24"/>
          <w:lang w:val="id-ID"/>
        </w:rPr>
        <w:t>.</w:t>
      </w:r>
      <w:r w:rsidR="00922A66">
        <w:rPr>
          <w:color w:val="000000" w:themeColor="text1"/>
          <w:szCs w:val="24"/>
          <w:lang w:val="id-ID"/>
        </w:rPr>
        <w:t xml:space="preserve"> </w:t>
      </w:r>
      <w:r w:rsidR="00F173F1">
        <w:rPr>
          <w:color w:val="FF0000"/>
          <w:szCs w:val="24"/>
          <w:lang w:val="id-ID"/>
        </w:rPr>
        <w:t>(L</w:t>
      </w:r>
      <w:r w:rsidR="00922A66">
        <w:rPr>
          <w:color w:val="FF0000"/>
          <w:szCs w:val="24"/>
          <w:lang w:val="id-ID"/>
        </w:rPr>
        <w:t>anjutin pak</w:t>
      </w:r>
      <w:r w:rsidR="00F173F1">
        <w:rPr>
          <w:color w:val="FF0000"/>
          <w:szCs w:val="24"/>
          <w:lang w:val="id-ID"/>
        </w:rPr>
        <w:t>ai</w:t>
      </w:r>
      <w:r w:rsidR="00922A66">
        <w:rPr>
          <w:color w:val="FF0000"/>
          <w:szCs w:val="24"/>
          <w:lang w:val="id-ID"/>
        </w:rPr>
        <w:t xml:space="preserve"> kegunaan phenolic acid dan flavonoid</w:t>
      </w:r>
      <w:r w:rsidR="00F173F1">
        <w:rPr>
          <w:color w:val="FF0000"/>
          <w:szCs w:val="24"/>
          <w:lang w:val="id-ID"/>
        </w:rPr>
        <w:t xml:space="preserve"> dan isi polifenol ke bisbul)</w:t>
      </w:r>
    </w:p>
    <w:p w14:paraId="138CE9B7" w14:textId="3A28EC1B" w:rsidR="00F173F1" w:rsidRPr="00922A66" w:rsidRDefault="00F173F1" w:rsidP="00C3222D">
      <w:pPr>
        <w:spacing w:line="360" w:lineRule="auto"/>
        <w:ind w:firstLine="720"/>
        <w:jc w:val="both"/>
        <w:rPr>
          <w:color w:val="FF0000"/>
          <w:szCs w:val="24"/>
          <w:lang w:val="id-ID"/>
        </w:rPr>
      </w:pPr>
      <w:r>
        <w:rPr>
          <w:color w:val="FF0000"/>
          <w:szCs w:val="24"/>
          <w:lang w:val="id-ID"/>
        </w:rPr>
        <w:t>(Tunjukkan pengukuran-pengukuran terkait polifenol)</w:t>
      </w:r>
    </w:p>
    <w:p w14:paraId="7526D3B4" w14:textId="62D5BAD1" w:rsidR="00091889" w:rsidRPr="00F173F1" w:rsidRDefault="00F173F1" w:rsidP="00DD41A5">
      <w:pPr>
        <w:spacing w:line="360" w:lineRule="auto"/>
        <w:ind w:firstLine="720"/>
        <w:jc w:val="both"/>
        <w:rPr>
          <w:color w:val="FF0000"/>
          <w:szCs w:val="24"/>
          <w:lang w:val="id-ID"/>
        </w:rPr>
      </w:pPr>
      <w:r>
        <w:rPr>
          <w:color w:val="FF0000"/>
          <w:szCs w:val="24"/>
          <w:lang w:val="id-ID"/>
        </w:rPr>
        <w:t>(Tunjukkan kelebihan algoritma DNN dengan algoritma lainnya)</w:t>
      </w:r>
    </w:p>
    <w:p w14:paraId="6D949341" w14:textId="0EDDBA57" w:rsidR="003929AC" w:rsidRPr="009720AE" w:rsidRDefault="00275880" w:rsidP="00A55590">
      <w:pPr>
        <w:spacing w:line="360" w:lineRule="auto"/>
        <w:ind w:firstLine="720"/>
        <w:jc w:val="both"/>
        <w:rPr>
          <w:szCs w:val="24"/>
          <w:lang w:val="id-ID"/>
        </w:rPr>
      </w:pPr>
      <w:r w:rsidRPr="009720AE">
        <w:rPr>
          <w:szCs w:val="24"/>
          <w:lang w:val="id-ID"/>
        </w:rPr>
        <w:t>Model jar</w:t>
      </w:r>
      <w:r w:rsidR="000A067A" w:rsidRPr="009720AE">
        <w:rPr>
          <w:szCs w:val="24"/>
          <w:lang w:val="id-ID"/>
        </w:rPr>
        <w:t>i</w:t>
      </w:r>
      <w:r w:rsidRPr="009720AE">
        <w:rPr>
          <w:szCs w:val="24"/>
          <w:lang w:val="id-ID"/>
        </w:rPr>
        <w:t xml:space="preserve">ngan saraf tiruan </w:t>
      </w:r>
      <w:r w:rsidR="00F31F56" w:rsidRPr="009720AE">
        <w:rPr>
          <w:szCs w:val="24"/>
          <w:lang w:val="id-ID"/>
        </w:rPr>
        <w:t>yang dalam</w:t>
      </w:r>
      <w:r w:rsidRPr="009720AE">
        <w:rPr>
          <w:szCs w:val="24"/>
          <w:lang w:val="id-ID"/>
        </w:rPr>
        <w:t xml:space="preserve"> (</w:t>
      </w:r>
      <w:r w:rsidR="00773762" w:rsidRPr="009720AE">
        <w:rPr>
          <w:i/>
          <w:szCs w:val="24"/>
          <w:lang w:val="id-ID"/>
        </w:rPr>
        <w:t>Deep</w:t>
      </w:r>
      <w:r w:rsidRPr="009720AE">
        <w:rPr>
          <w:i/>
          <w:szCs w:val="24"/>
          <w:lang w:val="id-ID"/>
        </w:rPr>
        <w:t xml:space="preserve"> Neural Network</w:t>
      </w:r>
      <w:r w:rsidR="00F31F56" w:rsidRPr="009720AE">
        <w:rPr>
          <w:i/>
          <w:szCs w:val="24"/>
          <w:lang w:val="id-ID"/>
        </w:rPr>
        <w:t>s</w:t>
      </w:r>
      <w:r w:rsidRPr="009720AE">
        <w:rPr>
          <w:i/>
          <w:szCs w:val="24"/>
          <w:lang w:val="id-ID"/>
        </w:rPr>
        <w:t xml:space="preserve">) </w:t>
      </w:r>
      <w:r w:rsidRPr="009720AE">
        <w:rPr>
          <w:szCs w:val="24"/>
          <w:lang w:val="id-ID"/>
        </w:rPr>
        <w:t xml:space="preserve">menjadi pilihan untuk membuat sebuah </w:t>
      </w:r>
      <w:r w:rsidRPr="009720AE">
        <w:rPr>
          <w:i/>
          <w:szCs w:val="24"/>
          <w:lang w:val="id-ID"/>
        </w:rPr>
        <w:t xml:space="preserve">expert system </w:t>
      </w:r>
      <w:r w:rsidRPr="009720AE">
        <w:rPr>
          <w:szCs w:val="24"/>
          <w:lang w:val="id-ID"/>
        </w:rPr>
        <w:t>yang dilatih untuk membedakan objek mana yang sesuai dengan kualitas yang diinginkan</w:t>
      </w:r>
      <w:r w:rsidR="00A55590" w:rsidRPr="009720AE">
        <w:rPr>
          <w:szCs w:val="24"/>
          <w:lang w:val="id-ID"/>
        </w:rPr>
        <w:t>.</w:t>
      </w:r>
      <w:r w:rsidRPr="009720AE">
        <w:rPr>
          <w:szCs w:val="24"/>
          <w:lang w:val="id-ID"/>
        </w:rPr>
        <w:t xml:space="preserve"> Model ini memiliki beberapa layer yang terkonvolusi satu sama lain untuk menerima input data dari citra yang ditangkap lalu model akan belajar dan dapat di inferensia hasil pembelajarannya</w:t>
      </w:r>
      <w:r w:rsidR="0049495E" w:rsidRPr="009720AE">
        <w:rPr>
          <w:szCs w:val="24"/>
          <w:lang w:val="id-ID"/>
        </w:rPr>
        <w:t>.</w:t>
      </w:r>
      <w:r w:rsidR="003929AC" w:rsidRPr="009720AE">
        <w:rPr>
          <w:szCs w:val="24"/>
          <w:lang w:val="id-ID"/>
        </w:rPr>
        <w:br w:type="page"/>
      </w:r>
    </w:p>
    <w:p w14:paraId="77E20FFC" w14:textId="2E52C4E4" w:rsidR="00664214" w:rsidRPr="009720AE" w:rsidRDefault="00664214" w:rsidP="009F75B0">
      <w:pPr>
        <w:pStyle w:val="Heading2"/>
        <w:numPr>
          <w:ilvl w:val="0"/>
          <w:numId w:val="1"/>
        </w:numPr>
        <w:spacing w:line="360" w:lineRule="auto"/>
        <w:ind w:left="720" w:hanging="720"/>
        <w:rPr>
          <w:rFonts w:ascii="Times New Roman" w:hAnsi="Times New Roman"/>
          <w:i w:val="0"/>
          <w:sz w:val="24"/>
          <w:szCs w:val="24"/>
          <w:lang w:val="id-ID"/>
        </w:rPr>
      </w:pPr>
      <w:bookmarkStart w:id="12" w:name="_Toc523697211"/>
      <w:r w:rsidRPr="009720AE">
        <w:rPr>
          <w:rFonts w:ascii="Times New Roman" w:hAnsi="Times New Roman"/>
          <w:i w:val="0"/>
          <w:sz w:val="24"/>
          <w:szCs w:val="24"/>
          <w:lang w:val="id-ID"/>
        </w:rPr>
        <w:lastRenderedPageBreak/>
        <w:t>Perumusan Masalah</w:t>
      </w:r>
      <w:bookmarkEnd w:id="11"/>
      <w:bookmarkEnd w:id="12"/>
    </w:p>
    <w:p w14:paraId="313BA3B5" w14:textId="1394A40B" w:rsidR="006E7A64" w:rsidRDefault="006E7A64" w:rsidP="00A55590">
      <w:pPr>
        <w:numPr>
          <w:ilvl w:val="0"/>
          <w:numId w:val="21"/>
        </w:numPr>
        <w:tabs>
          <w:tab w:val="clear" w:pos="425"/>
        </w:tabs>
        <w:spacing w:line="360" w:lineRule="auto"/>
        <w:ind w:left="1145"/>
        <w:jc w:val="both"/>
        <w:rPr>
          <w:szCs w:val="24"/>
          <w:lang w:val="id-ID"/>
        </w:rPr>
      </w:pPr>
      <w:r>
        <w:rPr>
          <w:szCs w:val="24"/>
          <w:lang w:val="id-ID"/>
        </w:rPr>
        <w:t>Bagaimana</w:t>
      </w:r>
      <w:r w:rsidR="00F01A1A">
        <w:rPr>
          <w:szCs w:val="24"/>
          <w:lang w:val="id-ID"/>
        </w:rPr>
        <w:t xml:space="preserve"> ekstraksi</w:t>
      </w:r>
      <w:r>
        <w:rPr>
          <w:szCs w:val="24"/>
          <w:lang w:val="id-ID"/>
        </w:rPr>
        <w:t xml:space="preserve"> </w:t>
      </w:r>
      <w:r w:rsidR="009A5D53">
        <w:rPr>
          <w:szCs w:val="24"/>
          <w:lang w:val="id-ID"/>
        </w:rPr>
        <w:t>fitur data dan preprocessing citra gambar hiperspektral?</w:t>
      </w:r>
    </w:p>
    <w:p w14:paraId="42AB445E" w14:textId="611F2F40" w:rsidR="00106E7B" w:rsidRPr="009720AE" w:rsidRDefault="00827523" w:rsidP="00106E7B">
      <w:pPr>
        <w:numPr>
          <w:ilvl w:val="0"/>
          <w:numId w:val="21"/>
        </w:numPr>
        <w:tabs>
          <w:tab w:val="clear" w:pos="425"/>
        </w:tabs>
        <w:spacing w:line="360" w:lineRule="auto"/>
        <w:ind w:left="1145"/>
        <w:jc w:val="both"/>
        <w:rPr>
          <w:szCs w:val="24"/>
          <w:lang w:val="id-ID"/>
        </w:rPr>
      </w:pPr>
      <w:r w:rsidRPr="009720AE">
        <w:rPr>
          <w:szCs w:val="24"/>
          <w:lang w:val="id-ID"/>
        </w:rPr>
        <w:t>Bagaimana</w:t>
      </w:r>
      <w:r w:rsidR="002E36C0" w:rsidRPr="009720AE">
        <w:rPr>
          <w:szCs w:val="24"/>
          <w:lang w:val="id-ID"/>
        </w:rPr>
        <w:t xml:space="preserve"> bentuk ran</w:t>
      </w:r>
      <w:r w:rsidR="00724D08" w:rsidRPr="009720AE">
        <w:rPr>
          <w:szCs w:val="24"/>
          <w:lang w:val="id-ID"/>
        </w:rPr>
        <w:t>cangan</w:t>
      </w:r>
      <w:r w:rsidR="00495E74" w:rsidRPr="009720AE">
        <w:rPr>
          <w:szCs w:val="24"/>
          <w:lang w:val="id-ID"/>
        </w:rPr>
        <w:t xml:space="preserve"> </w:t>
      </w:r>
      <w:r w:rsidR="007E2849" w:rsidRPr="009720AE">
        <w:rPr>
          <w:szCs w:val="24"/>
          <w:lang w:val="id-ID"/>
        </w:rPr>
        <w:t>mode</w:t>
      </w:r>
      <w:r w:rsidR="006E7A64">
        <w:rPr>
          <w:szCs w:val="24"/>
          <w:lang w:val="id-ID"/>
        </w:rPr>
        <w:t>l</w:t>
      </w:r>
      <w:r w:rsidR="008760BD">
        <w:rPr>
          <w:szCs w:val="24"/>
          <w:lang w:val="id-ID"/>
        </w:rPr>
        <w:t xml:space="preserve"> algoritma</w:t>
      </w:r>
      <w:r w:rsidR="007E2849" w:rsidRPr="009720AE">
        <w:rPr>
          <w:szCs w:val="24"/>
          <w:lang w:val="id-ID"/>
        </w:rPr>
        <w:t xml:space="preserve"> </w:t>
      </w:r>
      <w:r w:rsidR="006E7A64">
        <w:rPr>
          <w:i/>
          <w:szCs w:val="24"/>
          <w:lang w:val="id-ID"/>
        </w:rPr>
        <w:t>Deep Neural Network</w:t>
      </w:r>
      <w:r w:rsidR="007E2849" w:rsidRPr="009720AE">
        <w:rPr>
          <w:i/>
          <w:szCs w:val="24"/>
          <w:lang w:val="id-ID"/>
        </w:rPr>
        <w:t xml:space="preserve"> </w:t>
      </w:r>
      <w:r w:rsidR="00106E7B" w:rsidRPr="009720AE">
        <w:rPr>
          <w:szCs w:val="24"/>
          <w:lang w:val="id-ID"/>
        </w:rPr>
        <w:t>untuk mendapatkan sebuah model yang mempunyai akurasi dan performa terbaik?</w:t>
      </w:r>
    </w:p>
    <w:p w14:paraId="58086D13" w14:textId="3B9B79EE" w:rsidR="00664214" w:rsidRPr="009720AE" w:rsidRDefault="00664214" w:rsidP="009F75B0">
      <w:pPr>
        <w:pStyle w:val="Heading2"/>
        <w:numPr>
          <w:ilvl w:val="0"/>
          <w:numId w:val="1"/>
        </w:numPr>
        <w:spacing w:line="360" w:lineRule="auto"/>
        <w:ind w:left="720" w:hanging="720"/>
        <w:rPr>
          <w:rFonts w:ascii="Times New Roman" w:hAnsi="Times New Roman"/>
          <w:i w:val="0"/>
          <w:sz w:val="24"/>
          <w:szCs w:val="24"/>
          <w:lang w:val="id-ID"/>
        </w:rPr>
      </w:pPr>
      <w:bookmarkStart w:id="13" w:name="_Toc504751108"/>
      <w:bookmarkStart w:id="14" w:name="_Toc523697212"/>
      <w:r w:rsidRPr="009720AE">
        <w:rPr>
          <w:rFonts w:ascii="Times New Roman" w:hAnsi="Times New Roman"/>
          <w:i w:val="0"/>
          <w:sz w:val="24"/>
          <w:szCs w:val="24"/>
          <w:lang w:val="id-ID"/>
        </w:rPr>
        <w:t>Tujuan Penelitian</w:t>
      </w:r>
      <w:bookmarkEnd w:id="13"/>
      <w:bookmarkEnd w:id="14"/>
    </w:p>
    <w:p w14:paraId="564D4DD7" w14:textId="66244C18" w:rsidR="00F62353" w:rsidRPr="009720AE" w:rsidRDefault="000F2A22" w:rsidP="002041AD">
      <w:pPr>
        <w:numPr>
          <w:ilvl w:val="0"/>
          <w:numId w:val="30"/>
        </w:numPr>
        <w:tabs>
          <w:tab w:val="clear" w:pos="425"/>
        </w:tabs>
        <w:spacing w:line="360" w:lineRule="auto"/>
        <w:ind w:left="1134"/>
        <w:jc w:val="both"/>
        <w:rPr>
          <w:szCs w:val="24"/>
          <w:lang w:val="id-ID"/>
        </w:rPr>
      </w:pPr>
      <w:r w:rsidRPr="009720AE">
        <w:rPr>
          <w:szCs w:val="24"/>
          <w:lang w:val="id-ID"/>
        </w:rPr>
        <w:t xml:space="preserve">Merancang </w:t>
      </w:r>
      <w:r w:rsidR="00106E7B">
        <w:rPr>
          <w:szCs w:val="24"/>
          <w:lang w:val="id-ID"/>
        </w:rPr>
        <w:t>sistem prediksi dengan model</w:t>
      </w:r>
      <w:r w:rsidR="00532428" w:rsidRPr="009720AE">
        <w:rPr>
          <w:szCs w:val="24"/>
          <w:lang w:val="id-ID"/>
        </w:rPr>
        <w:t xml:space="preserve"> </w:t>
      </w:r>
      <w:r w:rsidR="008760BD">
        <w:rPr>
          <w:szCs w:val="24"/>
          <w:lang w:val="id-ID"/>
        </w:rPr>
        <w:t xml:space="preserve">algoritma </w:t>
      </w:r>
      <w:r w:rsidR="00106E7B">
        <w:rPr>
          <w:i/>
          <w:szCs w:val="24"/>
          <w:lang w:val="id-ID"/>
        </w:rPr>
        <w:t xml:space="preserve">Deep </w:t>
      </w:r>
      <w:r w:rsidR="00532428" w:rsidRPr="009720AE">
        <w:rPr>
          <w:i/>
          <w:szCs w:val="24"/>
          <w:lang w:val="id-ID"/>
        </w:rPr>
        <w:t xml:space="preserve">Neural Network </w:t>
      </w:r>
      <w:r w:rsidR="005705BA" w:rsidRPr="009720AE">
        <w:rPr>
          <w:szCs w:val="24"/>
          <w:lang w:val="id-ID"/>
        </w:rPr>
        <w:t xml:space="preserve">untuk menganalisis citra </w:t>
      </w:r>
      <w:r w:rsidR="00D93673">
        <w:rPr>
          <w:szCs w:val="24"/>
          <w:lang w:val="id-ID"/>
        </w:rPr>
        <w:t>hiperspektral</w:t>
      </w:r>
      <w:r w:rsidR="00B3265A" w:rsidRPr="009720AE">
        <w:rPr>
          <w:szCs w:val="24"/>
          <w:lang w:val="id-ID"/>
        </w:rPr>
        <w:t xml:space="preserve"> untuk </w:t>
      </w:r>
      <w:r w:rsidR="00106E7B">
        <w:rPr>
          <w:szCs w:val="24"/>
          <w:lang w:val="id-ID"/>
        </w:rPr>
        <w:t>daun bisbul</w:t>
      </w:r>
      <w:r w:rsidR="00F62353" w:rsidRPr="009720AE">
        <w:rPr>
          <w:szCs w:val="24"/>
          <w:lang w:val="id-ID"/>
        </w:rPr>
        <w:t>.</w:t>
      </w:r>
    </w:p>
    <w:p w14:paraId="6EB00612" w14:textId="5E9718C7" w:rsidR="00F62353" w:rsidRPr="009720AE" w:rsidRDefault="00F62353" w:rsidP="0026362D">
      <w:pPr>
        <w:numPr>
          <w:ilvl w:val="0"/>
          <w:numId w:val="30"/>
        </w:numPr>
        <w:spacing w:line="360" w:lineRule="auto"/>
        <w:ind w:left="1145"/>
        <w:jc w:val="both"/>
        <w:rPr>
          <w:szCs w:val="24"/>
          <w:lang w:val="id-ID"/>
        </w:rPr>
      </w:pPr>
      <w:r w:rsidRPr="009720AE">
        <w:rPr>
          <w:szCs w:val="24"/>
          <w:lang w:val="id-ID"/>
        </w:rPr>
        <w:t>Men</w:t>
      </w:r>
      <w:r w:rsidR="008760BD">
        <w:rPr>
          <w:szCs w:val="24"/>
          <w:lang w:val="id-ID"/>
        </w:rPr>
        <w:t xml:space="preserve">dapatkan arsitektur dan </w:t>
      </w:r>
      <w:r w:rsidR="0029269C">
        <w:rPr>
          <w:szCs w:val="24"/>
          <w:lang w:val="id-ID"/>
        </w:rPr>
        <w:t>hiperparameter</w:t>
      </w:r>
      <w:r w:rsidR="008760BD">
        <w:rPr>
          <w:szCs w:val="24"/>
          <w:lang w:val="id-ID"/>
        </w:rPr>
        <w:t xml:space="preserve"> algoritma untuk meningkatkan</w:t>
      </w:r>
      <w:r w:rsidR="00B3265A" w:rsidRPr="009720AE">
        <w:rPr>
          <w:szCs w:val="24"/>
          <w:lang w:val="id-ID"/>
        </w:rPr>
        <w:t xml:space="preserve"> kinerja model</w:t>
      </w:r>
      <w:r w:rsidR="0029269C">
        <w:rPr>
          <w:szCs w:val="24"/>
          <w:lang w:val="id-ID"/>
        </w:rPr>
        <w:t xml:space="preserve"> pada citra daun bisbul</w:t>
      </w:r>
      <w:r w:rsidRPr="009720AE">
        <w:rPr>
          <w:szCs w:val="24"/>
          <w:lang w:val="id-ID"/>
        </w:rPr>
        <w:t>.</w:t>
      </w:r>
    </w:p>
    <w:p w14:paraId="71E5DFFD" w14:textId="77777777" w:rsidR="00664214" w:rsidRPr="009720AE" w:rsidRDefault="00664214" w:rsidP="009F75B0">
      <w:pPr>
        <w:pStyle w:val="Heading2"/>
        <w:numPr>
          <w:ilvl w:val="0"/>
          <w:numId w:val="1"/>
        </w:numPr>
        <w:spacing w:line="360" w:lineRule="auto"/>
        <w:ind w:left="720" w:hanging="720"/>
        <w:rPr>
          <w:rFonts w:ascii="Times New Roman" w:hAnsi="Times New Roman"/>
          <w:i w:val="0"/>
          <w:sz w:val="24"/>
          <w:szCs w:val="24"/>
          <w:lang w:val="id-ID"/>
        </w:rPr>
      </w:pPr>
      <w:bookmarkStart w:id="15" w:name="_Toc504751109"/>
      <w:bookmarkStart w:id="16" w:name="_Toc523697213"/>
      <w:r w:rsidRPr="009720AE">
        <w:rPr>
          <w:rFonts w:ascii="Times New Roman" w:hAnsi="Times New Roman"/>
          <w:i w:val="0"/>
          <w:sz w:val="24"/>
          <w:szCs w:val="24"/>
          <w:lang w:val="id-ID"/>
        </w:rPr>
        <w:t>Batasan Masalah</w:t>
      </w:r>
      <w:bookmarkEnd w:id="15"/>
      <w:bookmarkEnd w:id="16"/>
    </w:p>
    <w:p w14:paraId="1ACEEC11" w14:textId="0176DB17" w:rsidR="00664214" w:rsidRPr="009720AE" w:rsidRDefault="0029269C" w:rsidP="009F75B0">
      <w:pPr>
        <w:numPr>
          <w:ilvl w:val="0"/>
          <w:numId w:val="22"/>
        </w:numPr>
        <w:tabs>
          <w:tab w:val="clear" w:pos="425"/>
        </w:tabs>
        <w:spacing w:line="360" w:lineRule="auto"/>
        <w:ind w:left="1145"/>
        <w:jc w:val="both"/>
        <w:rPr>
          <w:szCs w:val="24"/>
          <w:lang w:val="id-ID"/>
        </w:rPr>
      </w:pPr>
      <w:r>
        <w:rPr>
          <w:szCs w:val="24"/>
          <w:lang w:val="id-ID"/>
        </w:rPr>
        <w:t>Objek penelitian yang diambil adalah daun bisbul pada satu pohon</w:t>
      </w:r>
      <w:r w:rsidR="00664214" w:rsidRPr="009720AE">
        <w:rPr>
          <w:szCs w:val="24"/>
          <w:lang w:val="id-ID"/>
        </w:rPr>
        <w:t>.</w:t>
      </w:r>
      <w:r w:rsidR="0027396E">
        <w:rPr>
          <w:szCs w:val="24"/>
          <w:lang w:val="id-ID"/>
        </w:rPr>
        <w:t xml:space="preserve"> Polyphenol dibagi menjadi dua objek yaitu senyawa phenol dan flavonoid.</w:t>
      </w:r>
    </w:p>
    <w:p w14:paraId="0F430519" w14:textId="7BE88605" w:rsidR="00662168" w:rsidRPr="009720AE" w:rsidRDefault="007434EA" w:rsidP="009F75B0">
      <w:pPr>
        <w:numPr>
          <w:ilvl w:val="0"/>
          <w:numId w:val="22"/>
        </w:numPr>
        <w:tabs>
          <w:tab w:val="clear" w:pos="425"/>
        </w:tabs>
        <w:spacing w:line="360" w:lineRule="auto"/>
        <w:ind w:left="1145"/>
        <w:jc w:val="both"/>
        <w:rPr>
          <w:szCs w:val="24"/>
          <w:lang w:val="id-ID"/>
        </w:rPr>
      </w:pPr>
      <w:r w:rsidRPr="009720AE">
        <w:rPr>
          <w:szCs w:val="24"/>
          <w:lang w:val="id-ID"/>
        </w:rPr>
        <w:t xml:space="preserve">Penggunaan citra VNIR yang </w:t>
      </w:r>
      <w:r w:rsidR="00DD6252" w:rsidRPr="009720AE">
        <w:rPr>
          <w:szCs w:val="24"/>
          <w:lang w:val="id-ID"/>
        </w:rPr>
        <w:t>dibatasi dari 400 sampai 10</w:t>
      </w:r>
      <w:r w:rsidRPr="009720AE">
        <w:rPr>
          <w:szCs w:val="24"/>
          <w:lang w:val="id-ID"/>
        </w:rPr>
        <w:t xml:space="preserve">00 nanometer panjang </w:t>
      </w:r>
      <w:r w:rsidR="0029269C">
        <w:rPr>
          <w:szCs w:val="24"/>
          <w:lang w:val="id-ID"/>
        </w:rPr>
        <w:t>gelombang dan resolusi 512×512 piksel</w:t>
      </w:r>
      <w:r w:rsidR="00806C10" w:rsidRPr="009720AE">
        <w:rPr>
          <w:szCs w:val="24"/>
          <w:lang w:val="id-ID"/>
        </w:rPr>
        <w:t>.</w:t>
      </w:r>
    </w:p>
    <w:p w14:paraId="36C13299" w14:textId="54A1BF7D" w:rsidR="009E5179" w:rsidRPr="009720AE" w:rsidRDefault="0029269C" w:rsidP="009E5179">
      <w:pPr>
        <w:numPr>
          <w:ilvl w:val="0"/>
          <w:numId w:val="22"/>
        </w:numPr>
        <w:tabs>
          <w:tab w:val="clear" w:pos="425"/>
        </w:tabs>
        <w:spacing w:line="360" w:lineRule="auto"/>
        <w:ind w:left="1145"/>
        <w:jc w:val="both"/>
        <w:rPr>
          <w:i/>
          <w:szCs w:val="24"/>
          <w:lang w:val="id-ID"/>
        </w:rPr>
      </w:pPr>
      <w:r>
        <w:rPr>
          <w:szCs w:val="24"/>
          <w:lang w:val="id-ID"/>
        </w:rPr>
        <w:t>Pengukuran referensi</w:t>
      </w:r>
      <w:r w:rsidR="0027396E">
        <w:rPr>
          <w:szCs w:val="24"/>
          <w:lang w:val="id-ID"/>
        </w:rPr>
        <w:t xml:space="preserve"> kandungan polyphenol diukur dengan UV-Vis spektrofotometer</w:t>
      </w:r>
      <w:r w:rsidR="00D97C33" w:rsidRPr="009720AE">
        <w:rPr>
          <w:szCs w:val="24"/>
          <w:lang w:val="id-ID"/>
        </w:rPr>
        <w:t>.</w:t>
      </w:r>
      <w:bookmarkStart w:id="17" w:name="_Toc523697214"/>
    </w:p>
    <w:p w14:paraId="554B1769" w14:textId="38D74D67" w:rsidR="00664214" w:rsidRPr="009720AE" w:rsidRDefault="009E5179" w:rsidP="009E5179">
      <w:pPr>
        <w:spacing w:line="360" w:lineRule="auto"/>
        <w:ind w:left="720"/>
        <w:jc w:val="both"/>
        <w:rPr>
          <w:i/>
          <w:szCs w:val="24"/>
          <w:lang w:val="id-ID"/>
        </w:rPr>
      </w:pPr>
      <w:r w:rsidRPr="009720AE">
        <w:rPr>
          <w:i/>
          <w:szCs w:val="24"/>
          <w:lang w:val="id-ID"/>
        </w:rPr>
        <w:t xml:space="preserve"> </w:t>
      </w:r>
      <w:r w:rsidR="00664214" w:rsidRPr="009720AE">
        <w:rPr>
          <w:szCs w:val="24"/>
          <w:lang w:val="id-ID"/>
        </w:rPr>
        <w:t>Manfaat Penelitian</w:t>
      </w:r>
      <w:bookmarkEnd w:id="17"/>
    </w:p>
    <w:p w14:paraId="3CCDF388" w14:textId="4395B727" w:rsidR="00664214" w:rsidRPr="009720AE" w:rsidRDefault="00BC0BCE" w:rsidP="009F75B0">
      <w:pPr>
        <w:spacing w:afterLines="100" w:after="240" w:line="360" w:lineRule="auto"/>
        <w:ind w:firstLine="720"/>
        <w:jc w:val="both"/>
        <w:rPr>
          <w:szCs w:val="24"/>
          <w:lang w:val="id-ID"/>
        </w:rPr>
      </w:pPr>
      <w:r w:rsidRPr="009720AE">
        <w:rPr>
          <w:szCs w:val="24"/>
          <w:lang w:val="id-ID"/>
        </w:rPr>
        <w:t xml:space="preserve">Dapat </w:t>
      </w:r>
      <w:r w:rsidR="005A5F19" w:rsidRPr="009720AE">
        <w:rPr>
          <w:szCs w:val="24"/>
          <w:lang w:val="id-ID"/>
        </w:rPr>
        <w:t xml:space="preserve">menghasilkan sebuah model yang sudah dioptimisasi dan memliki keakuratan tinggi </w:t>
      </w:r>
      <w:r w:rsidR="006623DA" w:rsidRPr="009720AE">
        <w:rPr>
          <w:szCs w:val="24"/>
          <w:lang w:val="id-ID"/>
        </w:rPr>
        <w:t xml:space="preserve">untuk menganilisis kelainan </w:t>
      </w:r>
      <w:r w:rsidR="005A5F19" w:rsidRPr="009720AE">
        <w:rPr>
          <w:szCs w:val="24"/>
          <w:lang w:val="id-ID"/>
        </w:rPr>
        <w:t>pada citra VNIR Bayam</w:t>
      </w:r>
      <w:r w:rsidR="00806C10" w:rsidRPr="009720AE">
        <w:rPr>
          <w:szCs w:val="24"/>
          <w:lang w:val="id-ID"/>
        </w:rPr>
        <w:t>.</w:t>
      </w:r>
    </w:p>
    <w:p w14:paraId="440480D2" w14:textId="77777777" w:rsidR="00382BC3" w:rsidRPr="009720AE" w:rsidRDefault="00382BC3">
      <w:pPr>
        <w:widowControl/>
        <w:rPr>
          <w:b/>
          <w:szCs w:val="24"/>
          <w:lang w:val="id-ID"/>
        </w:rPr>
      </w:pPr>
      <w:bookmarkStart w:id="18" w:name="_Toc504751111"/>
      <w:bookmarkStart w:id="19" w:name="_Toc523697215"/>
      <w:r w:rsidRPr="009720AE">
        <w:rPr>
          <w:i/>
          <w:szCs w:val="24"/>
          <w:lang w:val="id-ID"/>
        </w:rPr>
        <w:br w:type="page"/>
      </w:r>
    </w:p>
    <w:p w14:paraId="7BCEDF03" w14:textId="77777777" w:rsidR="00664214" w:rsidRPr="009720AE" w:rsidRDefault="00664214" w:rsidP="009F75B0">
      <w:pPr>
        <w:pStyle w:val="Heading2"/>
        <w:numPr>
          <w:ilvl w:val="0"/>
          <w:numId w:val="1"/>
        </w:numPr>
        <w:spacing w:line="360" w:lineRule="auto"/>
        <w:ind w:left="720" w:hanging="720"/>
        <w:rPr>
          <w:rFonts w:ascii="Times New Roman" w:hAnsi="Times New Roman"/>
          <w:i w:val="0"/>
          <w:sz w:val="24"/>
          <w:szCs w:val="24"/>
          <w:lang w:val="id-ID"/>
        </w:rPr>
      </w:pPr>
      <w:r w:rsidRPr="009720AE">
        <w:rPr>
          <w:rFonts w:ascii="Times New Roman" w:hAnsi="Times New Roman"/>
          <w:i w:val="0"/>
          <w:sz w:val="24"/>
          <w:szCs w:val="24"/>
          <w:lang w:val="id-ID"/>
        </w:rPr>
        <w:lastRenderedPageBreak/>
        <w:t>Sistematika Penulisan</w:t>
      </w:r>
      <w:bookmarkEnd w:id="18"/>
      <w:bookmarkEnd w:id="19"/>
    </w:p>
    <w:p w14:paraId="4A4E776A" w14:textId="77777777" w:rsidR="00664214" w:rsidRPr="009720AE" w:rsidRDefault="00664214" w:rsidP="009F75B0">
      <w:pPr>
        <w:spacing w:afterLines="100" w:after="240" w:line="360" w:lineRule="auto"/>
        <w:ind w:firstLine="720"/>
        <w:jc w:val="both"/>
        <w:rPr>
          <w:szCs w:val="24"/>
          <w:lang w:val="id-ID"/>
        </w:rPr>
      </w:pPr>
      <w:r w:rsidRPr="009720AE">
        <w:rPr>
          <w:szCs w:val="24"/>
          <w:lang w:val="id-ID"/>
        </w:rPr>
        <w:t>Sistematika penulisan ini dibagi menjadi 5 bab yang masing-masing berisi sub-bab yang menjelaskan penelitian yang dilakukan secara detail. Susunan bab-bab tersebut adalah sebagai berikut:</w:t>
      </w:r>
    </w:p>
    <w:p w14:paraId="3F480B21" w14:textId="77777777" w:rsidR="00664214" w:rsidRPr="009720AE" w:rsidRDefault="00664214" w:rsidP="009F75B0">
      <w:pPr>
        <w:spacing w:afterLines="100" w:after="240" w:line="360" w:lineRule="auto"/>
        <w:jc w:val="both"/>
        <w:rPr>
          <w:szCs w:val="24"/>
          <w:lang w:val="id-ID"/>
        </w:rPr>
      </w:pPr>
      <w:r w:rsidRPr="009720AE">
        <w:rPr>
          <w:szCs w:val="24"/>
          <w:lang w:val="id-ID"/>
        </w:rPr>
        <w:t xml:space="preserve"> BAB I. PENDAHULUAN</w:t>
      </w:r>
    </w:p>
    <w:p w14:paraId="49DFC0DD" w14:textId="77777777" w:rsidR="00664214" w:rsidRPr="009720AE" w:rsidRDefault="00664214" w:rsidP="009F75B0">
      <w:pPr>
        <w:spacing w:afterLines="100" w:after="240" w:line="360" w:lineRule="auto"/>
        <w:ind w:firstLine="720"/>
        <w:jc w:val="both"/>
        <w:rPr>
          <w:szCs w:val="24"/>
          <w:lang w:val="id-ID"/>
        </w:rPr>
      </w:pPr>
      <w:r w:rsidRPr="009720AE">
        <w:rPr>
          <w:szCs w:val="24"/>
          <w:lang w:val="id-ID"/>
        </w:rPr>
        <w:t>Bab ini memberikan gambaran umum menganai penelitian yang dilakukan, seperti latar belakang penelitian, tujuan penelitian, batasan masalah dan sistematika penulisan</w:t>
      </w:r>
      <w:r w:rsidR="00AE55CE" w:rsidRPr="009720AE">
        <w:rPr>
          <w:szCs w:val="24"/>
          <w:lang w:val="id-ID"/>
        </w:rPr>
        <w:t>.</w:t>
      </w:r>
    </w:p>
    <w:p w14:paraId="27F6A9E4" w14:textId="77777777" w:rsidR="00664214" w:rsidRPr="009720AE" w:rsidRDefault="00664214" w:rsidP="009F75B0">
      <w:pPr>
        <w:spacing w:afterLines="100" w:after="240" w:line="360" w:lineRule="auto"/>
        <w:jc w:val="both"/>
        <w:rPr>
          <w:szCs w:val="24"/>
          <w:lang w:val="id-ID"/>
        </w:rPr>
      </w:pPr>
      <w:r w:rsidRPr="009720AE">
        <w:rPr>
          <w:szCs w:val="24"/>
          <w:lang w:val="id-ID"/>
        </w:rPr>
        <w:t xml:space="preserve"> BAB II. TINJAUAN PUSTAKA</w:t>
      </w:r>
    </w:p>
    <w:p w14:paraId="3CE04DDF" w14:textId="77777777" w:rsidR="009F75B0" w:rsidRPr="009720AE" w:rsidRDefault="00664214" w:rsidP="009F75B0">
      <w:pPr>
        <w:spacing w:afterLines="100" w:after="240" w:line="360" w:lineRule="auto"/>
        <w:ind w:firstLine="720"/>
        <w:jc w:val="both"/>
        <w:rPr>
          <w:szCs w:val="24"/>
          <w:lang w:val="id-ID"/>
        </w:rPr>
      </w:pPr>
      <w:r w:rsidRPr="009720AE">
        <w:rPr>
          <w:szCs w:val="24"/>
          <w:lang w:val="id-ID"/>
        </w:rPr>
        <w:t>Bab ini berisi tentang teori-teori penunjang penelitian yang terdiri dari teori dasar mengenai alat dan parameter yang digunakan, serta permasalahan yang dibahas.</w:t>
      </w:r>
    </w:p>
    <w:p w14:paraId="041826C7" w14:textId="77777777" w:rsidR="00664214" w:rsidRPr="009720AE" w:rsidRDefault="00664214" w:rsidP="009F75B0">
      <w:pPr>
        <w:spacing w:afterLines="100" w:after="240" w:line="360" w:lineRule="auto"/>
        <w:jc w:val="both"/>
        <w:rPr>
          <w:szCs w:val="24"/>
          <w:lang w:val="id-ID"/>
        </w:rPr>
      </w:pPr>
      <w:r w:rsidRPr="009720AE">
        <w:rPr>
          <w:szCs w:val="24"/>
          <w:lang w:val="id-ID"/>
        </w:rPr>
        <w:t>BAB III. METODE PENELITIAN</w:t>
      </w:r>
    </w:p>
    <w:p w14:paraId="2D944DB3" w14:textId="77777777" w:rsidR="009F75B0" w:rsidRPr="009720AE" w:rsidRDefault="00664214" w:rsidP="009F75B0">
      <w:pPr>
        <w:spacing w:afterLines="100" w:after="240" w:line="360" w:lineRule="auto"/>
        <w:ind w:firstLine="720"/>
        <w:jc w:val="both"/>
        <w:rPr>
          <w:szCs w:val="24"/>
          <w:lang w:val="id-ID"/>
        </w:rPr>
      </w:pPr>
      <w:r w:rsidRPr="009720AE">
        <w:rPr>
          <w:szCs w:val="24"/>
          <w:lang w:val="id-ID"/>
        </w:rPr>
        <w:t>Bab ini berisi penjelasan lengkap mengenai alat dan bahan, cara kerja dan proses selama penelitian dilakukan.</w:t>
      </w:r>
    </w:p>
    <w:p w14:paraId="2D75A8B7" w14:textId="77777777" w:rsidR="00664214" w:rsidRPr="009720AE" w:rsidRDefault="00664214" w:rsidP="009F75B0">
      <w:pPr>
        <w:spacing w:afterLines="100" w:after="240" w:line="360" w:lineRule="auto"/>
        <w:jc w:val="both"/>
        <w:rPr>
          <w:szCs w:val="24"/>
          <w:lang w:val="id-ID"/>
        </w:rPr>
      </w:pPr>
      <w:r w:rsidRPr="009720AE">
        <w:rPr>
          <w:szCs w:val="24"/>
          <w:lang w:val="id-ID"/>
        </w:rPr>
        <w:t>BAB IV. HASIL DAN PEMBAHASAN</w:t>
      </w:r>
    </w:p>
    <w:p w14:paraId="15D64269" w14:textId="77777777" w:rsidR="00664214" w:rsidRPr="009720AE" w:rsidRDefault="00664214" w:rsidP="009F75B0">
      <w:pPr>
        <w:spacing w:afterLines="100" w:after="240" w:line="360" w:lineRule="auto"/>
        <w:ind w:firstLine="720"/>
        <w:jc w:val="both"/>
        <w:rPr>
          <w:szCs w:val="24"/>
          <w:lang w:val="id-ID"/>
        </w:rPr>
      </w:pPr>
      <w:r w:rsidRPr="009720AE">
        <w:rPr>
          <w:szCs w:val="24"/>
          <w:lang w:val="id-ID"/>
        </w:rPr>
        <w:t>Bab ini terdiri dari data hasil penelitian baik yang telah diolah maupun yang belum diolah, serta analisis hasil yang telah diperoleh.</w:t>
      </w:r>
    </w:p>
    <w:p w14:paraId="57BE6606" w14:textId="77777777" w:rsidR="00664214" w:rsidRPr="009720AE" w:rsidRDefault="00664214" w:rsidP="009F75B0">
      <w:pPr>
        <w:spacing w:afterLines="100" w:after="240" w:line="360" w:lineRule="auto"/>
        <w:jc w:val="both"/>
        <w:rPr>
          <w:szCs w:val="24"/>
          <w:lang w:val="id-ID"/>
        </w:rPr>
      </w:pPr>
      <w:r w:rsidRPr="009720AE">
        <w:rPr>
          <w:szCs w:val="24"/>
          <w:lang w:val="id-ID"/>
        </w:rPr>
        <w:t xml:space="preserve">BAB V. KESIMPULAN DAN SARAN </w:t>
      </w:r>
    </w:p>
    <w:p w14:paraId="3E5CD0A4" w14:textId="77777777" w:rsidR="00664214" w:rsidRPr="009720AE" w:rsidRDefault="00664214" w:rsidP="009F75B0">
      <w:pPr>
        <w:spacing w:afterLines="100" w:after="240" w:line="360" w:lineRule="auto"/>
        <w:ind w:firstLine="720"/>
        <w:jc w:val="both"/>
        <w:rPr>
          <w:sz w:val="22"/>
          <w:szCs w:val="22"/>
          <w:lang w:val="id-ID"/>
        </w:rPr>
        <w:sectPr w:rsidR="00664214" w:rsidRPr="009720AE" w:rsidSect="005915A1">
          <w:headerReference w:type="default" r:id="rId13"/>
          <w:pgSz w:w="12242" w:h="15842" w:code="1"/>
          <w:pgMar w:top="1701" w:right="1701" w:bottom="1701" w:left="2268" w:header="708" w:footer="708" w:gutter="0"/>
          <w:cols w:space="720"/>
          <w:docGrid w:linePitch="287"/>
        </w:sectPr>
      </w:pPr>
      <w:r w:rsidRPr="009720AE">
        <w:rPr>
          <w:szCs w:val="24"/>
          <w:lang w:val="id-ID"/>
        </w:rPr>
        <w:t>Bab ini berisi penarikan kesimpulan berdasarkan tujuan dari hasil penelitian yang dilakukan dan saran yang akan berguna untuk pengembangan dan keberlanjutan penelitian.</w:t>
      </w:r>
    </w:p>
    <w:p w14:paraId="09BD02F7" w14:textId="77777777" w:rsidR="003929AC" w:rsidRPr="009720AE" w:rsidRDefault="003929AC">
      <w:pPr>
        <w:widowControl/>
        <w:rPr>
          <w:b/>
          <w:kern w:val="44"/>
          <w:szCs w:val="24"/>
          <w:lang w:val="id-ID"/>
        </w:rPr>
      </w:pPr>
      <w:bookmarkStart w:id="20" w:name="_Toc504751112"/>
      <w:r w:rsidRPr="009720AE">
        <w:rPr>
          <w:szCs w:val="24"/>
          <w:lang w:val="id-ID"/>
        </w:rPr>
        <w:br w:type="page"/>
      </w:r>
    </w:p>
    <w:p w14:paraId="332779F9" w14:textId="77777777" w:rsidR="00664214" w:rsidRPr="009720AE" w:rsidRDefault="00664214" w:rsidP="009F75B0">
      <w:pPr>
        <w:pStyle w:val="Heading1"/>
        <w:spacing w:line="480" w:lineRule="auto"/>
        <w:jc w:val="center"/>
        <w:rPr>
          <w:rFonts w:ascii="Times New Roman" w:hAnsi="Times New Roman"/>
          <w:sz w:val="24"/>
          <w:szCs w:val="24"/>
          <w:lang w:val="id-ID"/>
        </w:rPr>
      </w:pPr>
      <w:bookmarkStart w:id="21" w:name="_Toc523697216"/>
      <w:r w:rsidRPr="009720AE">
        <w:rPr>
          <w:rFonts w:ascii="Times New Roman" w:hAnsi="Times New Roman"/>
          <w:sz w:val="24"/>
          <w:szCs w:val="24"/>
          <w:lang w:val="id-ID"/>
        </w:rPr>
        <w:lastRenderedPageBreak/>
        <w:t>BAB II</w:t>
      </w:r>
      <w:bookmarkStart w:id="22" w:name="_Toc504751113"/>
      <w:bookmarkEnd w:id="20"/>
      <w:r w:rsidR="00F72939" w:rsidRPr="009720AE">
        <w:rPr>
          <w:rFonts w:ascii="Times New Roman" w:hAnsi="Times New Roman"/>
          <w:sz w:val="24"/>
          <w:szCs w:val="24"/>
          <w:lang w:val="id-ID"/>
        </w:rPr>
        <w:br/>
      </w:r>
      <w:r w:rsidRPr="009720AE">
        <w:rPr>
          <w:rFonts w:ascii="Times New Roman" w:hAnsi="Times New Roman"/>
          <w:sz w:val="24"/>
          <w:szCs w:val="24"/>
          <w:lang w:val="id-ID"/>
        </w:rPr>
        <w:t>TINJAU PUSTAKA</w:t>
      </w:r>
      <w:bookmarkEnd w:id="21"/>
      <w:bookmarkEnd w:id="22"/>
    </w:p>
    <w:p w14:paraId="0C7F20CC" w14:textId="722AB75E" w:rsidR="00716FA1" w:rsidRPr="009720AE" w:rsidRDefault="00716FA1" w:rsidP="00716FA1">
      <w:pPr>
        <w:spacing w:line="360" w:lineRule="auto"/>
        <w:jc w:val="both"/>
        <w:rPr>
          <w:szCs w:val="24"/>
          <w:lang w:val="id-ID"/>
        </w:rPr>
      </w:pPr>
      <w:r w:rsidRPr="009720AE">
        <w:rPr>
          <w:szCs w:val="24"/>
          <w:lang w:val="id-ID"/>
        </w:rPr>
        <w:tab/>
        <w:t>Bab ini berisi tentang teori-teori penunjang penelitian yang terdiri dari teori dasar mengenai alat dan parameter yang digunakan, serta permasalahan yang dibahas.</w:t>
      </w:r>
    </w:p>
    <w:p w14:paraId="6BC996E5" w14:textId="77777777" w:rsidR="00EF5587" w:rsidRPr="009720AE" w:rsidRDefault="00EF5587" w:rsidP="00716FA1">
      <w:pPr>
        <w:spacing w:line="360" w:lineRule="auto"/>
        <w:jc w:val="both"/>
        <w:rPr>
          <w:szCs w:val="24"/>
          <w:lang w:val="id-ID"/>
        </w:rPr>
      </w:pPr>
    </w:p>
    <w:p w14:paraId="798F27B8" w14:textId="479E4B5C" w:rsidR="00F173F1" w:rsidRDefault="00F173F1" w:rsidP="00F173F1">
      <w:pPr>
        <w:spacing w:line="360" w:lineRule="auto"/>
        <w:jc w:val="both"/>
        <w:rPr>
          <w:b/>
          <w:szCs w:val="24"/>
          <w:lang w:val="id-ID"/>
        </w:rPr>
      </w:pPr>
      <w:bookmarkStart w:id="23" w:name="_Toc504751122"/>
      <w:r w:rsidRPr="009720AE">
        <w:rPr>
          <w:b/>
          <w:szCs w:val="24"/>
          <w:lang w:val="id-ID"/>
        </w:rPr>
        <w:t xml:space="preserve">2.1 </w:t>
      </w:r>
      <w:r>
        <w:rPr>
          <w:b/>
          <w:szCs w:val="24"/>
          <w:lang w:val="id-ID"/>
        </w:rPr>
        <w:t>Daun Bisbul</w:t>
      </w:r>
    </w:p>
    <w:p w14:paraId="1B6129D9" w14:textId="43DA66C7" w:rsidR="00F173F1" w:rsidRDefault="00F173F1" w:rsidP="00A40285">
      <w:pPr>
        <w:spacing w:line="360" w:lineRule="auto"/>
        <w:jc w:val="both"/>
        <w:rPr>
          <w:b/>
          <w:szCs w:val="24"/>
          <w:lang w:val="id-ID"/>
        </w:rPr>
      </w:pPr>
      <w:r w:rsidRPr="009720AE">
        <w:rPr>
          <w:b/>
          <w:szCs w:val="24"/>
          <w:lang w:val="id-ID"/>
        </w:rPr>
        <w:t xml:space="preserve">2.1 </w:t>
      </w:r>
      <w:r>
        <w:rPr>
          <w:b/>
          <w:szCs w:val="24"/>
          <w:lang w:val="id-ID"/>
        </w:rPr>
        <w:t>Polifenol</w:t>
      </w:r>
    </w:p>
    <w:p w14:paraId="1DB66EA2" w14:textId="51CBAB7A" w:rsidR="00FA4961" w:rsidRDefault="00FA4961" w:rsidP="00FA4961">
      <w:pPr>
        <w:spacing w:line="360" w:lineRule="auto"/>
        <w:ind w:left="720"/>
        <w:jc w:val="both"/>
        <w:rPr>
          <w:szCs w:val="24"/>
          <w:lang w:val="id-ID"/>
        </w:rPr>
      </w:pPr>
      <w:r w:rsidRPr="009720AE">
        <w:rPr>
          <w:szCs w:val="24"/>
          <w:lang w:val="id-ID"/>
        </w:rPr>
        <w:t>2.1.1</w:t>
      </w:r>
      <w:r>
        <w:rPr>
          <w:szCs w:val="24"/>
          <w:lang w:val="id-ID"/>
        </w:rPr>
        <w:tab/>
        <w:t>Phenolic Acid</w:t>
      </w:r>
    </w:p>
    <w:p w14:paraId="2CA5B364" w14:textId="602B7662" w:rsidR="00FA4961" w:rsidRPr="00FA4961" w:rsidRDefault="00FA4961" w:rsidP="00FA4961">
      <w:pPr>
        <w:spacing w:line="360" w:lineRule="auto"/>
        <w:ind w:left="720"/>
        <w:jc w:val="both"/>
        <w:rPr>
          <w:szCs w:val="24"/>
          <w:lang w:val="id-ID"/>
        </w:rPr>
      </w:pPr>
      <w:r>
        <w:rPr>
          <w:szCs w:val="24"/>
          <w:lang w:val="id-ID"/>
        </w:rPr>
        <w:t>2.1.2</w:t>
      </w:r>
      <w:r>
        <w:rPr>
          <w:szCs w:val="24"/>
          <w:lang w:val="id-ID"/>
        </w:rPr>
        <w:tab/>
        <w:t>Flavonoid</w:t>
      </w:r>
      <w:r>
        <w:rPr>
          <w:szCs w:val="24"/>
          <w:lang w:val="id-ID"/>
        </w:rPr>
        <w:t xml:space="preserve"> </w:t>
      </w:r>
    </w:p>
    <w:p w14:paraId="0AE44529" w14:textId="2D60F774" w:rsidR="00F173F1" w:rsidRDefault="00F173F1" w:rsidP="00A40285">
      <w:pPr>
        <w:spacing w:line="360" w:lineRule="auto"/>
        <w:jc w:val="both"/>
        <w:rPr>
          <w:b/>
          <w:szCs w:val="24"/>
          <w:lang w:val="id-ID"/>
        </w:rPr>
      </w:pPr>
      <w:r w:rsidRPr="009720AE">
        <w:rPr>
          <w:b/>
          <w:szCs w:val="24"/>
          <w:lang w:val="id-ID"/>
        </w:rPr>
        <w:t xml:space="preserve">2.1 </w:t>
      </w:r>
      <w:r>
        <w:rPr>
          <w:b/>
          <w:szCs w:val="24"/>
          <w:lang w:val="id-ID"/>
        </w:rPr>
        <w:t>Sistem Akuisisi berbasis Citra Hiperspektral</w:t>
      </w:r>
    </w:p>
    <w:p w14:paraId="7C01D99B" w14:textId="435F382E" w:rsidR="007C36B0" w:rsidRDefault="007C36B0" w:rsidP="00A40285">
      <w:pPr>
        <w:spacing w:line="360" w:lineRule="auto"/>
        <w:jc w:val="both"/>
        <w:rPr>
          <w:b/>
          <w:szCs w:val="24"/>
          <w:lang w:val="id-ID"/>
        </w:rPr>
      </w:pPr>
      <w:r>
        <w:rPr>
          <w:b/>
          <w:szCs w:val="24"/>
          <w:lang w:val="id-ID"/>
        </w:rPr>
        <w:tab/>
      </w:r>
      <w:r>
        <w:rPr>
          <w:color w:val="FF0000"/>
          <w:szCs w:val="24"/>
          <w:lang w:val="id-ID"/>
        </w:rPr>
        <w:t xml:space="preserve">(Tunjukkan </w:t>
      </w:r>
      <w:r>
        <w:rPr>
          <w:color w:val="FF0000"/>
          <w:szCs w:val="24"/>
          <w:lang w:val="id-ID"/>
        </w:rPr>
        <w:t>cara kerja pengambilan gambar daun bisbul</w:t>
      </w:r>
      <w:r>
        <w:rPr>
          <w:color w:val="FF0000"/>
          <w:szCs w:val="24"/>
          <w:lang w:val="id-ID"/>
        </w:rPr>
        <w:t>)</w:t>
      </w:r>
    </w:p>
    <w:p w14:paraId="3F416A28" w14:textId="41041F72" w:rsidR="00A40285" w:rsidRDefault="00285A4A" w:rsidP="00A40285">
      <w:pPr>
        <w:spacing w:line="360" w:lineRule="auto"/>
        <w:jc w:val="both"/>
        <w:rPr>
          <w:b/>
          <w:szCs w:val="24"/>
          <w:lang w:val="id-ID"/>
        </w:rPr>
      </w:pPr>
      <w:r w:rsidRPr="009720AE">
        <w:rPr>
          <w:b/>
          <w:szCs w:val="24"/>
          <w:lang w:val="id-ID"/>
        </w:rPr>
        <w:t xml:space="preserve">2.1 </w:t>
      </w:r>
      <w:r w:rsidR="00F173F1">
        <w:rPr>
          <w:b/>
          <w:szCs w:val="24"/>
          <w:lang w:val="id-ID"/>
        </w:rPr>
        <w:t>Sistem</w:t>
      </w:r>
      <w:r w:rsidR="0055068E">
        <w:rPr>
          <w:b/>
          <w:szCs w:val="24"/>
          <w:lang w:val="id-ID"/>
        </w:rPr>
        <w:t xml:space="preserve"> Segmentasi dan</w:t>
      </w:r>
      <w:r w:rsidR="00F173F1">
        <w:rPr>
          <w:b/>
          <w:szCs w:val="24"/>
          <w:lang w:val="id-ID"/>
        </w:rPr>
        <w:t xml:space="preserve"> Prediksi pada Citra Hiperspektral</w:t>
      </w:r>
      <w:bookmarkStart w:id="24" w:name="_GoBack"/>
      <w:bookmarkEnd w:id="24"/>
    </w:p>
    <w:p w14:paraId="28F3C7F9" w14:textId="7E86579E" w:rsidR="001C6749" w:rsidRDefault="001C6749" w:rsidP="00A40285">
      <w:pPr>
        <w:spacing w:line="360" w:lineRule="auto"/>
        <w:jc w:val="both"/>
        <w:rPr>
          <w:b/>
          <w:szCs w:val="24"/>
          <w:lang w:val="id-ID"/>
        </w:rPr>
      </w:pPr>
      <w:r>
        <w:rPr>
          <w:b/>
          <w:szCs w:val="24"/>
          <w:lang w:val="id-ID"/>
        </w:rPr>
        <w:tab/>
      </w:r>
      <w:r>
        <w:rPr>
          <w:color w:val="FF0000"/>
          <w:szCs w:val="24"/>
          <w:lang w:val="id-ID"/>
        </w:rPr>
        <w:t xml:space="preserve">(Tunjukkan </w:t>
      </w:r>
      <w:r>
        <w:rPr>
          <w:color w:val="FF0000"/>
          <w:szCs w:val="24"/>
          <w:lang w:val="id-ID"/>
        </w:rPr>
        <w:t>cara kerja sistem prediksi konvensional pada citra hiperspektral</w:t>
      </w:r>
      <w:r>
        <w:rPr>
          <w:color w:val="FF0000"/>
          <w:szCs w:val="24"/>
          <w:lang w:val="id-ID"/>
        </w:rPr>
        <w:t>)</w:t>
      </w:r>
    </w:p>
    <w:p w14:paraId="3DC9385B" w14:textId="2C309C65" w:rsidR="00F173F1" w:rsidRPr="009720AE" w:rsidRDefault="00F173F1" w:rsidP="00A40285">
      <w:pPr>
        <w:spacing w:line="360" w:lineRule="auto"/>
        <w:jc w:val="both"/>
        <w:rPr>
          <w:b/>
          <w:szCs w:val="24"/>
          <w:lang w:val="id-ID"/>
        </w:rPr>
      </w:pPr>
      <w:r w:rsidRPr="009720AE">
        <w:rPr>
          <w:b/>
          <w:szCs w:val="24"/>
          <w:lang w:val="id-ID"/>
        </w:rPr>
        <w:t xml:space="preserve">2.1 </w:t>
      </w:r>
      <w:r>
        <w:rPr>
          <w:b/>
          <w:szCs w:val="24"/>
          <w:lang w:val="id-ID"/>
        </w:rPr>
        <w:t xml:space="preserve">Sistem </w:t>
      </w:r>
      <w:r>
        <w:rPr>
          <w:b/>
          <w:szCs w:val="24"/>
          <w:lang w:val="id-ID"/>
        </w:rPr>
        <w:t>Deep Neural Networks</w:t>
      </w:r>
    </w:p>
    <w:p w14:paraId="3E717648" w14:textId="4B492BCF" w:rsidR="00FA4961" w:rsidRPr="009720AE" w:rsidRDefault="00A40285" w:rsidP="00FA4961">
      <w:pPr>
        <w:spacing w:line="360" w:lineRule="auto"/>
        <w:ind w:left="720"/>
        <w:jc w:val="both"/>
        <w:rPr>
          <w:szCs w:val="24"/>
          <w:lang w:val="id-ID"/>
        </w:rPr>
      </w:pPr>
      <w:r w:rsidRPr="009720AE">
        <w:rPr>
          <w:szCs w:val="24"/>
          <w:lang w:val="id-ID"/>
        </w:rPr>
        <w:t>2.1.1</w:t>
      </w:r>
      <w:r w:rsidRPr="009720AE">
        <w:rPr>
          <w:szCs w:val="24"/>
          <w:lang w:val="id-ID"/>
        </w:rPr>
        <w:tab/>
      </w:r>
      <w:r w:rsidR="00F173F1">
        <w:rPr>
          <w:szCs w:val="24"/>
          <w:lang w:val="id-ID"/>
        </w:rPr>
        <w:t>Artificial Neural Network</w:t>
      </w:r>
    </w:p>
    <w:p w14:paraId="34F88E22" w14:textId="440FCC07" w:rsidR="00FA4961" w:rsidRDefault="00FA4961" w:rsidP="00FA4961">
      <w:pPr>
        <w:spacing w:line="360" w:lineRule="auto"/>
        <w:ind w:left="720"/>
        <w:jc w:val="both"/>
        <w:rPr>
          <w:szCs w:val="24"/>
          <w:lang w:val="id-ID"/>
        </w:rPr>
      </w:pPr>
      <w:r w:rsidRPr="009720AE">
        <w:rPr>
          <w:szCs w:val="24"/>
          <w:lang w:val="id-ID"/>
        </w:rPr>
        <w:t>2.1.1</w:t>
      </w:r>
      <w:r w:rsidRPr="009720AE">
        <w:rPr>
          <w:szCs w:val="24"/>
          <w:lang w:val="id-ID"/>
        </w:rPr>
        <w:tab/>
      </w:r>
      <w:r>
        <w:rPr>
          <w:szCs w:val="24"/>
          <w:lang w:val="id-ID"/>
        </w:rPr>
        <w:t>Deep</w:t>
      </w:r>
      <w:r>
        <w:rPr>
          <w:szCs w:val="24"/>
          <w:lang w:val="id-ID"/>
        </w:rPr>
        <w:t xml:space="preserve"> Neural Network</w:t>
      </w:r>
      <w:r w:rsidR="00532C21">
        <w:rPr>
          <w:szCs w:val="24"/>
          <w:lang w:val="id-ID"/>
        </w:rPr>
        <w:t>s</w:t>
      </w:r>
    </w:p>
    <w:p w14:paraId="2D13011C" w14:textId="391619B7" w:rsidR="00DB6ABD" w:rsidRPr="00F4304C" w:rsidRDefault="00DB6ABD" w:rsidP="00F4304C">
      <w:pPr>
        <w:spacing w:line="360" w:lineRule="auto"/>
        <w:ind w:firstLine="720"/>
        <w:jc w:val="both"/>
        <w:rPr>
          <w:color w:val="FF0000"/>
          <w:szCs w:val="24"/>
          <w:lang w:val="id-ID"/>
        </w:rPr>
      </w:pPr>
      <w:r>
        <w:rPr>
          <w:szCs w:val="24"/>
          <w:lang w:val="id-ID"/>
        </w:rPr>
        <w:tab/>
      </w:r>
      <w:r>
        <w:rPr>
          <w:color w:val="FF0000"/>
          <w:szCs w:val="24"/>
          <w:lang w:val="id-ID"/>
        </w:rPr>
        <w:t xml:space="preserve">(Tunjukkan </w:t>
      </w:r>
      <w:r w:rsidR="001C6749">
        <w:rPr>
          <w:color w:val="FF0000"/>
          <w:szCs w:val="24"/>
          <w:lang w:val="id-ID"/>
        </w:rPr>
        <w:t>contoh-contoh algoritma</w:t>
      </w:r>
      <w:r>
        <w:rPr>
          <w:color w:val="FF0000"/>
          <w:szCs w:val="24"/>
          <w:lang w:val="id-ID"/>
        </w:rPr>
        <w:t xml:space="preserve"> DNN)</w:t>
      </w:r>
    </w:p>
    <w:p w14:paraId="7AC1000B" w14:textId="7179D559" w:rsidR="00270C2C" w:rsidRPr="009720AE" w:rsidRDefault="009C2BB6" w:rsidP="002E559B">
      <w:pPr>
        <w:spacing w:line="360" w:lineRule="auto"/>
        <w:ind w:left="720"/>
        <w:jc w:val="both"/>
        <w:rPr>
          <w:b/>
          <w:szCs w:val="24"/>
          <w:lang w:val="id-ID"/>
        </w:rPr>
      </w:pPr>
      <w:r w:rsidRPr="009720AE">
        <w:rPr>
          <w:szCs w:val="24"/>
          <w:lang w:val="id-ID"/>
        </w:rPr>
        <w:tab/>
      </w:r>
    </w:p>
    <w:p w14:paraId="16497D90" w14:textId="0F1FB98E" w:rsidR="007E6268" w:rsidRPr="009720AE" w:rsidRDefault="007E6268" w:rsidP="0030391A">
      <w:pPr>
        <w:spacing w:line="360" w:lineRule="auto"/>
        <w:ind w:left="720" w:firstLine="720"/>
        <w:jc w:val="both"/>
        <w:rPr>
          <w:rFonts w:eastAsia="Calibri"/>
          <w:color w:val="000000" w:themeColor="text1"/>
          <w:szCs w:val="24"/>
          <w:lang w:val="id-ID"/>
        </w:rPr>
      </w:pPr>
      <w:r w:rsidRPr="009720AE">
        <w:rPr>
          <w:szCs w:val="24"/>
          <w:lang w:val="id-ID"/>
        </w:rPr>
        <w:br w:type="page"/>
      </w:r>
    </w:p>
    <w:p w14:paraId="1C62B68F" w14:textId="77777777" w:rsidR="00B1668F" w:rsidRPr="009720AE" w:rsidRDefault="00B1668F" w:rsidP="005915A1">
      <w:pPr>
        <w:pStyle w:val="Heading1"/>
        <w:jc w:val="center"/>
        <w:rPr>
          <w:rFonts w:ascii="Times New Roman" w:hAnsi="Times New Roman"/>
          <w:sz w:val="24"/>
          <w:szCs w:val="24"/>
          <w:lang w:val="id-ID"/>
        </w:rPr>
      </w:pPr>
      <w:bookmarkStart w:id="25" w:name="_Toc523697218"/>
      <w:r w:rsidRPr="009720AE">
        <w:rPr>
          <w:rFonts w:ascii="Times New Roman" w:hAnsi="Times New Roman"/>
          <w:sz w:val="24"/>
          <w:szCs w:val="24"/>
          <w:lang w:val="id-ID"/>
        </w:rPr>
        <w:lastRenderedPageBreak/>
        <w:t>BAB III</w:t>
      </w:r>
      <w:bookmarkStart w:id="26" w:name="_Toc504751123"/>
      <w:bookmarkEnd w:id="23"/>
      <w:r w:rsidR="005915A1" w:rsidRPr="009720AE">
        <w:rPr>
          <w:rFonts w:ascii="Times New Roman" w:hAnsi="Times New Roman"/>
          <w:sz w:val="24"/>
          <w:szCs w:val="24"/>
          <w:lang w:val="id-ID"/>
        </w:rPr>
        <w:br/>
      </w:r>
      <w:r w:rsidR="005915A1" w:rsidRPr="009720AE">
        <w:rPr>
          <w:rFonts w:ascii="Times New Roman" w:hAnsi="Times New Roman"/>
          <w:sz w:val="24"/>
          <w:szCs w:val="24"/>
          <w:lang w:val="id-ID"/>
        </w:rPr>
        <w:br/>
      </w:r>
      <w:r w:rsidRPr="009720AE">
        <w:rPr>
          <w:rFonts w:ascii="Times New Roman" w:hAnsi="Times New Roman"/>
          <w:sz w:val="24"/>
          <w:szCs w:val="24"/>
          <w:lang w:val="id-ID"/>
        </w:rPr>
        <w:t>METODE PENELITIAN</w:t>
      </w:r>
      <w:bookmarkEnd w:id="25"/>
      <w:bookmarkEnd w:id="26"/>
      <w:r w:rsidR="005915A1" w:rsidRPr="009720AE">
        <w:rPr>
          <w:rFonts w:ascii="Times New Roman" w:hAnsi="Times New Roman"/>
          <w:sz w:val="24"/>
          <w:szCs w:val="24"/>
          <w:lang w:val="id-ID"/>
        </w:rPr>
        <w:br/>
      </w:r>
    </w:p>
    <w:p w14:paraId="7FBA570E" w14:textId="77777777" w:rsidR="00F71538" w:rsidRPr="009720AE" w:rsidRDefault="00F71538" w:rsidP="008C41E8">
      <w:pPr>
        <w:pStyle w:val="Heading2"/>
        <w:numPr>
          <w:ilvl w:val="0"/>
          <w:numId w:val="16"/>
        </w:numPr>
        <w:spacing w:line="360" w:lineRule="auto"/>
        <w:ind w:left="720" w:hanging="720"/>
        <w:rPr>
          <w:rFonts w:ascii="Times New Roman" w:hAnsi="Times New Roman"/>
          <w:i w:val="0"/>
          <w:color w:val="000000" w:themeColor="text1"/>
          <w:sz w:val="24"/>
          <w:szCs w:val="24"/>
          <w:lang w:val="id-ID"/>
        </w:rPr>
      </w:pPr>
      <w:bookmarkStart w:id="27" w:name="_Toc523697219"/>
      <w:r w:rsidRPr="009720AE">
        <w:rPr>
          <w:rFonts w:ascii="Times New Roman" w:hAnsi="Times New Roman"/>
          <w:i w:val="0"/>
          <w:color w:val="000000" w:themeColor="text1"/>
          <w:sz w:val="24"/>
          <w:szCs w:val="24"/>
          <w:lang w:val="id-ID"/>
        </w:rPr>
        <w:t>Alat dan Bahan</w:t>
      </w:r>
      <w:bookmarkEnd w:id="27"/>
    </w:p>
    <w:p w14:paraId="2AAA9F29" w14:textId="77777777" w:rsidR="00BC0BCE" w:rsidRPr="009720AE" w:rsidRDefault="00BC0BCE" w:rsidP="00BC0BCE">
      <w:pPr>
        <w:spacing w:afterLines="100" w:after="240" w:line="360" w:lineRule="auto"/>
        <w:ind w:firstLine="720"/>
        <w:jc w:val="both"/>
        <w:rPr>
          <w:szCs w:val="24"/>
          <w:lang w:val="id-ID"/>
        </w:rPr>
      </w:pPr>
      <w:r w:rsidRPr="009720AE">
        <w:rPr>
          <w:szCs w:val="24"/>
          <w:lang w:val="id-ID"/>
        </w:rPr>
        <w:t>Pada bagian ini akan disebutkan daftar alat dan bahan yang digunakan pada penelitian.</w:t>
      </w:r>
    </w:p>
    <w:p w14:paraId="6EA8B119" w14:textId="77777777" w:rsidR="00716FA1" w:rsidRPr="009720AE" w:rsidRDefault="00716FA1" w:rsidP="00716FA1">
      <w:pPr>
        <w:pStyle w:val="ListParagraph"/>
        <w:numPr>
          <w:ilvl w:val="0"/>
          <w:numId w:val="4"/>
        </w:numPr>
        <w:spacing w:after="100" w:line="360" w:lineRule="auto"/>
        <w:outlineLvl w:val="2"/>
        <w:rPr>
          <w:rFonts w:eastAsia="Calibri"/>
          <w:b/>
          <w:vanish/>
          <w:szCs w:val="24"/>
          <w:lang w:val="id-ID"/>
        </w:rPr>
      </w:pPr>
      <w:bookmarkStart w:id="28" w:name="_Toc522928074"/>
      <w:bookmarkStart w:id="29" w:name="_Toc523060181"/>
      <w:bookmarkStart w:id="30" w:name="_Toc523060309"/>
      <w:bookmarkStart w:id="31" w:name="_Toc523697220"/>
      <w:bookmarkEnd w:id="28"/>
      <w:bookmarkEnd w:id="29"/>
      <w:bookmarkEnd w:id="30"/>
      <w:bookmarkEnd w:id="31"/>
    </w:p>
    <w:p w14:paraId="589EF7AE" w14:textId="77777777" w:rsidR="00716FA1" w:rsidRPr="009720AE" w:rsidRDefault="00716FA1" w:rsidP="00716FA1">
      <w:pPr>
        <w:pStyle w:val="ListParagraph"/>
        <w:numPr>
          <w:ilvl w:val="0"/>
          <w:numId w:val="4"/>
        </w:numPr>
        <w:spacing w:after="100" w:line="360" w:lineRule="auto"/>
        <w:outlineLvl w:val="2"/>
        <w:rPr>
          <w:rFonts w:eastAsia="Calibri"/>
          <w:b/>
          <w:vanish/>
          <w:szCs w:val="24"/>
          <w:lang w:val="id-ID"/>
        </w:rPr>
      </w:pPr>
      <w:bookmarkStart w:id="32" w:name="_Toc522928075"/>
      <w:bookmarkStart w:id="33" w:name="_Toc523060182"/>
      <w:bookmarkStart w:id="34" w:name="_Toc523060310"/>
      <w:bookmarkStart w:id="35" w:name="_Toc523697221"/>
      <w:bookmarkEnd w:id="32"/>
      <w:bookmarkEnd w:id="33"/>
      <w:bookmarkEnd w:id="34"/>
      <w:bookmarkEnd w:id="35"/>
    </w:p>
    <w:p w14:paraId="6590A1C1" w14:textId="77777777" w:rsidR="00716FA1" w:rsidRPr="009720AE" w:rsidRDefault="00716FA1" w:rsidP="00716FA1">
      <w:pPr>
        <w:pStyle w:val="ListParagraph"/>
        <w:numPr>
          <w:ilvl w:val="0"/>
          <w:numId w:val="4"/>
        </w:numPr>
        <w:spacing w:after="100" w:line="360" w:lineRule="auto"/>
        <w:outlineLvl w:val="2"/>
        <w:rPr>
          <w:rFonts w:eastAsia="Calibri"/>
          <w:b/>
          <w:vanish/>
          <w:szCs w:val="24"/>
          <w:lang w:val="id-ID"/>
        </w:rPr>
      </w:pPr>
      <w:bookmarkStart w:id="36" w:name="_Toc522928076"/>
      <w:bookmarkStart w:id="37" w:name="_Toc523060183"/>
      <w:bookmarkStart w:id="38" w:name="_Toc523060311"/>
      <w:bookmarkStart w:id="39" w:name="_Toc523697222"/>
      <w:bookmarkEnd w:id="36"/>
      <w:bookmarkEnd w:id="37"/>
      <w:bookmarkEnd w:id="38"/>
      <w:bookmarkEnd w:id="39"/>
    </w:p>
    <w:p w14:paraId="789A5741" w14:textId="77777777" w:rsidR="00716FA1" w:rsidRPr="009720AE" w:rsidRDefault="00716FA1" w:rsidP="00716FA1">
      <w:pPr>
        <w:pStyle w:val="ListParagraph"/>
        <w:numPr>
          <w:ilvl w:val="1"/>
          <w:numId w:val="4"/>
        </w:numPr>
        <w:spacing w:after="100" w:line="360" w:lineRule="auto"/>
        <w:outlineLvl w:val="2"/>
        <w:rPr>
          <w:rFonts w:eastAsia="Calibri"/>
          <w:b/>
          <w:vanish/>
          <w:szCs w:val="24"/>
          <w:lang w:val="id-ID"/>
        </w:rPr>
      </w:pPr>
      <w:bookmarkStart w:id="40" w:name="_Toc522928077"/>
      <w:bookmarkStart w:id="41" w:name="_Toc523060184"/>
      <w:bookmarkStart w:id="42" w:name="_Toc523060312"/>
      <w:bookmarkStart w:id="43" w:name="_Toc523697223"/>
      <w:bookmarkEnd w:id="40"/>
      <w:bookmarkEnd w:id="41"/>
      <w:bookmarkEnd w:id="42"/>
      <w:bookmarkEnd w:id="43"/>
    </w:p>
    <w:p w14:paraId="54125944" w14:textId="10F7B525" w:rsidR="00850393" w:rsidRPr="009720AE" w:rsidRDefault="00850393" w:rsidP="00BC0BCE">
      <w:pPr>
        <w:pStyle w:val="TOC3"/>
        <w:numPr>
          <w:ilvl w:val="2"/>
          <w:numId w:val="4"/>
        </w:numPr>
        <w:spacing w:before="240" w:line="360" w:lineRule="auto"/>
        <w:ind w:left="0"/>
        <w:outlineLvl w:val="2"/>
        <w:rPr>
          <w:rFonts w:eastAsia="Calibri"/>
          <w:b/>
          <w:szCs w:val="24"/>
          <w:lang w:val="id-ID"/>
        </w:rPr>
      </w:pPr>
      <w:bookmarkStart w:id="44" w:name="_Toc523697224"/>
      <w:r w:rsidRPr="009720AE">
        <w:rPr>
          <w:rFonts w:eastAsia="Calibri"/>
          <w:b/>
          <w:szCs w:val="24"/>
          <w:lang w:val="id-ID"/>
        </w:rPr>
        <w:t>Alat</w:t>
      </w:r>
      <w:bookmarkEnd w:id="44"/>
    </w:p>
    <w:p w14:paraId="09ECFC66" w14:textId="06C53690" w:rsidR="007952EA" w:rsidRPr="009720AE" w:rsidRDefault="000027A0" w:rsidP="00496D40">
      <w:pPr>
        <w:pStyle w:val="ListParagraph"/>
        <w:numPr>
          <w:ilvl w:val="3"/>
          <w:numId w:val="16"/>
        </w:numPr>
        <w:spacing w:line="360" w:lineRule="auto"/>
        <w:ind w:left="1080"/>
        <w:rPr>
          <w:lang w:val="id-ID"/>
        </w:rPr>
      </w:pPr>
      <w:r w:rsidRPr="009720AE">
        <w:rPr>
          <w:lang w:val="id-ID"/>
        </w:rPr>
        <w:t xml:space="preserve">Specim FX10 (Spectral Range </w:t>
      </w:r>
      <w:r w:rsidRPr="009720AE">
        <w:rPr>
          <w:rFonts w:eastAsia="Calibri"/>
          <w:color w:val="000000" w:themeColor="text1"/>
          <w:szCs w:val="24"/>
          <w:lang w:val="id-ID"/>
        </w:rPr>
        <w:t>λ 400-1000 nm)</w:t>
      </w:r>
      <w:r w:rsidR="00122271" w:rsidRPr="009720AE">
        <w:rPr>
          <w:rFonts w:eastAsia="Calibri"/>
          <w:color w:val="000000" w:themeColor="text1"/>
          <w:szCs w:val="24"/>
          <w:lang w:val="id-ID"/>
        </w:rPr>
        <w:t xml:space="preserve"> sebagai pengambil citra.</w:t>
      </w:r>
    </w:p>
    <w:p w14:paraId="56CADC1F" w14:textId="197594D4" w:rsidR="000F25EC" w:rsidRPr="009720AE" w:rsidRDefault="00D3643E" w:rsidP="00496D40">
      <w:pPr>
        <w:pStyle w:val="ListParagraph"/>
        <w:numPr>
          <w:ilvl w:val="3"/>
          <w:numId w:val="16"/>
        </w:numPr>
        <w:spacing w:line="360" w:lineRule="auto"/>
        <w:ind w:left="1080"/>
        <w:rPr>
          <w:lang w:val="id-ID"/>
        </w:rPr>
      </w:pPr>
      <w:r w:rsidRPr="009720AE">
        <w:rPr>
          <w:lang w:val="id-ID"/>
        </w:rPr>
        <w:t>Gantry</w:t>
      </w:r>
      <w:r w:rsidR="00496D40" w:rsidRPr="009720AE">
        <w:rPr>
          <w:lang w:val="id-ID"/>
        </w:rPr>
        <w:t xml:space="preserve"> Alumunium</w:t>
      </w:r>
      <w:r w:rsidR="001C2230" w:rsidRPr="009720AE">
        <w:rPr>
          <w:lang w:val="id-ID"/>
        </w:rPr>
        <w:t xml:space="preserve"> dengan Slider</w:t>
      </w:r>
    </w:p>
    <w:p w14:paraId="6D32FC67" w14:textId="0B202367" w:rsidR="009938F2" w:rsidRPr="009720AE" w:rsidRDefault="009938F2" w:rsidP="00496D40">
      <w:pPr>
        <w:pStyle w:val="ListParagraph"/>
        <w:numPr>
          <w:ilvl w:val="3"/>
          <w:numId w:val="16"/>
        </w:numPr>
        <w:spacing w:line="360" w:lineRule="auto"/>
        <w:ind w:left="1080"/>
        <w:rPr>
          <w:lang w:val="id-ID"/>
        </w:rPr>
      </w:pPr>
      <w:r w:rsidRPr="009720AE">
        <w:rPr>
          <w:lang w:val="id-ID"/>
        </w:rPr>
        <w:t>Lampu Phillips QVF133 HAL-TDS</w:t>
      </w:r>
      <w:r w:rsidR="00C64CBB" w:rsidRPr="009720AE">
        <w:rPr>
          <w:lang w:val="id-ID"/>
        </w:rPr>
        <w:t xml:space="preserve"> (150W, 220V</w:t>
      </w:r>
      <w:r w:rsidR="00CA5922" w:rsidRPr="009720AE">
        <w:rPr>
          <w:lang w:val="id-ID"/>
        </w:rPr>
        <w:t xml:space="preserve"> dan 50Hz</w:t>
      </w:r>
      <w:r w:rsidR="00C64CBB" w:rsidRPr="009720AE">
        <w:rPr>
          <w:lang w:val="id-ID"/>
        </w:rPr>
        <w:t>)</w:t>
      </w:r>
    </w:p>
    <w:p w14:paraId="6AFAEFC6" w14:textId="6312BAB0" w:rsidR="00EC0157" w:rsidRPr="009720AE" w:rsidRDefault="00EC0157" w:rsidP="00496D40">
      <w:pPr>
        <w:pStyle w:val="ListParagraph"/>
        <w:numPr>
          <w:ilvl w:val="3"/>
          <w:numId w:val="16"/>
        </w:numPr>
        <w:spacing w:line="360" w:lineRule="auto"/>
        <w:ind w:left="1080"/>
        <w:rPr>
          <w:lang w:val="id-ID"/>
        </w:rPr>
      </w:pPr>
      <w:r w:rsidRPr="009720AE">
        <w:rPr>
          <w:lang w:val="id-ID"/>
        </w:rPr>
        <w:t>Komputer akuisi, untuk mengambil data dari kamera hiperspektral</w:t>
      </w:r>
    </w:p>
    <w:p w14:paraId="41A34041" w14:textId="03575D8E" w:rsidR="00496D40" w:rsidRPr="009720AE" w:rsidRDefault="00496D40" w:rsidP="00496D40">
      <w:pPr>
        <w:pStyle w:val="ListParagraph"/>
        <w:numPr>
          <w:ilvl w:val="3"/>
          <w:numId w:val="16"/>
        </w:numPr>
        <w:spacing w:line="360" w:lineRule="auto"/>
        <w:ind w:left="1080"/>
        <w:rPr>
          <w:lang w:val="id-ID"/>
        </w:rPr>
      </w:pPr>
      <w:r w:rsidRPr="009720AE">
        <w:rPr>
          <w:lang w:val="id-ID"/>
        </w:rPr>
        <w:t xml:space="preserve">Server </w:t>
      </w:r>
      <w:r w:rsidR="00F469B6">
        <w:rPr>
          <w:lang w:val="id-ID"/>
        </w:rPr>
        <w:t>(</w:t>
      </w:r>
      <w:r w:rsidR="000947FB">
        <w:rPr>
          <w:lang w:val="id-ID"/>
        </w:rPr>
        <w:t>Google Compute Engine n1-standard-4</w:t>
      </w:r>
      <w:r w:rsidR="00F469B6">
        <w:rPr>
          <w:lang w:val="id-ID"/>
        </w:rPr>
        <w:t>)</w:t>
      </w:r>
      <w:r w:rsidR="000947FB">
        <w:rPr>
          <w:lang w:val="id-ID"/>
        </w:rPr>
        <w:t xml:space="preserve"> </w:t>
      </w:r>
      <w:r w:rsidR="009720AE" w:rsidRPr="009720AE">
        <w:rPr>
          <w:lang w:val="id-ID"/>
        </w:rPr>
        <w:t>yang diakselerasi dengan</w:t>
      </w:r>
      <w:r w:rsidR="003C6F9A">
        <w:rPr>
          <w:lang w:val="id-ID"/>
        </w:rPr>
        <w:t xml:space="preserve"> </w:t>
      </w:r>
      <w:r w:rsidRPr="009720AE">
        <w:rPr>
          <w:lang w:val="id-ID"/>
        </w:rPr>
        <w:t xml:space="preserve">NVIDIA </w:t>
      </w:r>
      <w:r w:rsidR="009D30FB" w:rsidRPr="009720AE">
        <w:rPr>
          <w:lang w:val="id-ID"/>
        </w:rPr>
        <w:t>Tesla T</w:t>
      </w:r>
      <w:r w:rsidR="009720AE" w:rsidRPr="009720AE">
        <w:rPr>
          <w:lang w:val="id-ID"/>
        </w:rPr>
        <w:t>4 GPU</w:t>
      </w:r>
      <w:r w:rsidR="0075072B" w:rsidRPr="009720AE">
        <w:rPr>
          <w:lang w:val="id-ID"/>
        </w:rPr>
        <w:t xml:space="preserve"> </w:t>
      </w:r>
      <w:r w:rsidR="00BC33A5">
        <w:rPr>
          <w:lang w:val="id-ID"/>
        </w:rPr>
        <w:t>untuk melakukan pelatihan dan pengujian model</w:t>
      </w:r>
      <w:r w:rsidRPr="009720AE">
        <w:rPr>
          <w:lang w:val="id-ID"/>
        </w:rPr>
        <w:t>.</w:t>
      </w:r>
    </w:p>
    <w:p w14:paraId="060E7B61" w14:textId="77777777" w:rsidR="00B70C4B" w:rsidRPr="009720AE" w:rsidRDefault="00B70C4B">
      <w:pPr>
        <w:widowControl/>
        <w:rPr>
          <w:b/>
          <w:szCs w:val="24"/>
          <w:lang w:val="id-ID"/>
        </w:rPr>
      </w:pPr>
      <w:r w:rsidRPr="009720AE">
        <w:rPr>
          <w:b/>
          <w:szCs w:val="24"/>
          <w:lang w:val="id-ID"/>
        </w:rPr>
        <w:br w:type="page"/>
      </w:r>
    </w:p>
    <w:p w14:paraId="749FFE12" w14:textId="77777777" w:rsidR="00076C2C" w:rsidRPr="009720AE" w:rsidRDefault="00076C2C" w:rsidP="002A29CF">
      <w:pPr>
        <w:pStyle w:val="TOC3"/>
        <w:numPr>
          <w:ilvl w:val="2"/>
          <w:numId w:val="4"/>
        </w:numPr>
        <w:spacing w:line="360" w:lineRule="auto"/>
        <w:ind w:left="0"/>
        <w:outlineLvl w:val="2"/>
        <w:rPr>
          <w:b/>
          <w:szCs w:val="24"/>
          <w:lang w:val="id-ID"/>
        </w:rPr>
      </w:pPr>
      <w:bookmarkStart w:id="45" w:name="_Toc523697225"/>
      <w:r w:rsidRPr="009720AE">
        <w:rPr>
          <w:b/>
          <w:szCs w:val="24"/>
          <w:lang w:val="id-ID"/>
        </w:rPr>
        <w:lastRenderedPageBreak/>
        <w:t>Bahan</w:t>
      </w:r>
      <w:bookmarkEnd w:id="45"/>
    </w:p>
    <w:p w14:paraId="38E2DD78" w14:textId="0E7C88B8" w:rsidR="00076C2C" w:rsidRPr="009720AE" w:rsidRDefault="00FD0D94" w:rsidP="002A29CF">
      <w:pPr>
        <w:spacing w:afterLines="100" w:after="240" w:line="360" w:lineRule="auto"/>
        <w:ind w:firstLine="720"/>
        <w:jc w:val="both"/>
        <w:rPr>
          <w:color w:val="FF0000"/>
          <w:szCs w:val="24"/>
          <w:lang w:val="id-ID"/>
        </w:rPr>
      </w:pPr>
      <w:r w:rsidRPr="009720AE">
        <w:rPr>
          <w:szCs w:val="24"/>
          <w:lang w:val="id-ID"/>
        </w:rPr>
        <w:t>Bahan yang digunakan pada penelitian</w:t>
      </w:r>
      <w:r w:rsidR="00FB6DBE">
        <w:rPr>
          <w:szCs w:val="24"/>
          <w:lang w:val="id-ID"/>
        </w:rPr>
        <w:t xml:space="preserve"> ini adalah</w:t>
      </w:r>
      <w:r w:rsidR="005B4912">
        <w:rPr>
          <w:szCs w:val="24"/>
          <w:lang w:val="id-ID"/>
        </w:rPr>
        <w:t xml:space="preserve"> daun bisbul</w:t>
      </w:r>
      <w:r w:rsidR="00655580">
        <w:rPr>
          <w:szCs w:val="24"/>
          <w:lang w:val="id-ID"/>
        </w:rPr>
        <w:t xml:space="preserve"> </w:t>
      </w:r>
      <w:r w:rsidR="005B4912" w:rsidRPr="005B4912">
        <w:rPr>
          <w:szCs w:val="24"/>
          <w:lang w:val="id-ID"/>
        </w:rPr>
        <w:t>(</w:t>
      </w:r>
      <w:r w:rsidR="005B4912" w:rsidRPr="005B4912">
        <w:rPr>
          <w:i/>
          <w:szCs w:val="24"/>
          <w:lang w:val="id-ID"/>
        </w:rPr>
        <w:t>Diospyros discolor</w:t>
      </w:r>
      <w:r w:rsidR="005B4912" w:rsidRPr="005B4912">
        <w:rPr>
          <w:szCs w:val="24"/>
          <w:lang w:val="id-ID"/>
        </w:rPr>
        <w:t xml:space="preserve"> Wild.)</w:t>
      </w:r>
      <w:r w:rsidR="00D30508" w:rsidRPr="009720AE">
        <w:rPr>
          <w:szCs w:val="24"/>
          <w:lang w:val="id-ID"/>
        </w:rPr>
        <w:t>.</w:t>
      </w:r>
    </w:p>
    <w:p w14:paraId="725711D8" w14:textId="77777777" w:rsidR="00F71538" w:rsidRPr="009720AE" w:rsidRDefault="00F71538" w:rsidP="002A29CF">
      <w:pPr>
        <w:pStyle w:val="TOC3"/>
        <w:numPr>
          <w:ilvl w:val="2"/>
          <w:numId w:val="4"/>
        </w:numPr>
        <w:spacing w:line="360" w:lineRule="auto"/>
        <w:ind w:left="0"/>
        <w:outlineLvl w:val="2"/>
        <w:rPr>
          <w:rFonts w:eastAsia="Calibri"/>
          <w:b/>
          <w:szCs w:val="24"/>
          <w:lang w:val="id-ID"/>
        </w:rPr>
      </w:pPr>
      <w:bookmarkStart w:id="46" w:name="_Toc523697226"/>
      <w:r w:rsidRPr="009720AE">
        <w:rPr>
          <w:rFonts w:eastAsia="Calibri"/>
          <w:b/>
          <w:szCs w:val="24"/>
          <w:lang w:val="id-ID"/>
        </w:rPr>
        <w:t>Tempat Penelitian</w:t>
      </w:r>
      <w:bookmarkEnd w:id="46"/>
    </w:p>
    <w:p w14:paraId="53C1AA05" w14:textId="2B365896" w:rsidR="000047DF" w:rsidRPr="009720AE" w:rsidRDefault="009A2D6A" w:rsidP="00DF7F23">
      <w:pPr>
        <w:spacing w:afterLines="100" w:after="240" w:line="360" w:lineRule="auto"/>
        <w:ind w:firstLine="720"/>
        <w:jc w:val="both"/>
        <w:rPr>
          <w:rFonts w:eastAsia="Calibri"/>
          <w:szCs w:val="24"/>
          <w:lang w:val="id-ID"/>
        </w:rPr>
      </w:pPr>
      <w:r w:rsidRPr="009720AE">
        <w:rPr>
          <w:rFonts w:eastAsia="Calibri"/>
          <w:szCs w:val="24"/>
          <w:lang w:val="id-ID"/>
        </w:rPr>
        <w:t>Penelitian ini dilakukan di L</w:t>
      </w:r>
      <w:r w:rsidR="003F0011" w:rsidRPr="009720AE">
        <w:rPr>
          <w:rFonts w:eastAsia="Calibri"/>
          <w:szCs w:val="24"/>
          <w:lang w:val="id-ID"/>
        </w:rPr>
        <w:t xml:space="preserve">aboratorium </w:t>
      </w:r>
      <w:r w:rsidR="00124A58" w:rsidRPr="009720AE">
        <w:rPr>
          <w:rFonts w:eastAsia="Calibri"/>
          <w:szCs w:val="24"/>
          <w:lang w:val="id-ID"/>
        </w:rPr>
        <w:t>Bio Imaging Physics</w:t>
      </w:r>
      <w:r w:rsidRPr="009720AE">
        <w:rPr>
          <w:rFonts w:eastAsia="Calibri"/>
          <w:szCs w:val="24"/>
          <w:lang w:val="id-ID"/>
        </w:rPr>
        <w:t>, Departemen Fisika, Fakultas Matematika dan Ilmu Pengetahuan Alam, Universitas Indonesia, Depok.</w:t>
      </w:r>
    </w:p>
    <w:p w14:paraId="5EF14CA1" w14:textId="6A15AA08" w:rsidR="007564EA" w:rsidRPr="009720AE" w:rsidRDefault="007564EA" w:rsidP="00DF7F23">
      <w:pPr>
        <w:spacing w:afterLines="100" w:after="240" w:line="360" w:lineRule="auto"/>
        <w:ind w:firstLine="720"/>
        <w:jc w:val="both"/>
        <w:rPr>
          <w:rFonts w:eastAsia="Calibri"/>
          <w:szCs w:val="24"/>
          <w:lang w:val="id-ID"/>
        </w:rPr>
      </w:pPr>
    </w:p>
    <w:p w14:paraId="3549AD84" w14:textId="6B030182" w:rsidR="003975E4" w:rsidRPr="009720AE" w:rsidRDefault="00B81FDB" w:rsidP="001E7F7B">
      <w:pPr>
        <w:pStyle w:val="Heading2"/>
        <w:numPr>
          <w:ilvl w:val="0"/>
          <w:numId w:val="16"/>
        </w:numPr>
        <w:spacing w:line="360" w:lineRule="auto"/>
        <w:ind w:left="720" w:hanging="720"/>
        <w:rPr>
          <w:rFonts w:ascii="Times New Roman" w:hAnsi="Times New Roman"/>
          <w:i w:val="0"/>
          <w:color w:val="000000" w:themeColor="text1"/>
          <w:sz w:val="24"/>
          <w:szCs w:val="24"/>
          <w:lang w:val="id-ID"/>
        </w:rPr>
      </w:pPr>
      <w:r w:rsidRPr="009720AE">
        <w:rPr>
          <w:rFonts w:ascii="Times New Roman" w:hAnsi="Times New Roman"/>
          <w:i w:val="0"/>
          <w:color w:val="000000" w:themeColor="text1"/>
          <w:sz w:val="24"/>
          <w:szCs w:val="24"/>
          <w:lang w:val="id-ID"/>
        </w:rPr>
        <w:t>Skema Penelitian</w:t>
      </w:r>
    </w:p>
    <w:p w14:paraId="66925FBE" w14:textId="5D88EC54" w:rsidR="003975E4" w:rsidRPr="009720AE" w:rsidRDefault="00F352E2" w:rsidP="001564E7">
      <w:pPr>
        <w:pStyle w:val="Heading2"/>
        <w:numPr>
          <w:ilvl w:val="2"/>
          <w:numId w:val="31"/>
        </w:numPr>
        <w:spacing w:line="360" w:lineRule="auto"/>
        <w:ind w:left="720"/>
        <w:rPr>
          <w:rFonts w:ascii="Times New Roman" w:hAnsi="Times New Roman"/>
          <w:i w:val="0"/>
          <w:color w:val="000000" w:themeColor="text1"/>
          <w:sz w:val="24"/>
          <w:szCs w:val="24"/>
          <w:lang w:val="id-ID"/>
        </w:rPr>
      </w:pPr>
      <w:r w:rsidRPr="009720AE">
        <w:rPr>
          <w:rFonts w:ascii="Times New Roman" w:hAnsi="Times New Roman"/>
          <w:i w:val="0"/>
          <w:color w:val="000000" w:themeColor="text1"/>
          <w:sz w:val="24"/>
          <w:szCs w:val="24"/>
          <w:lang w:val="id-ID"/>
        </w:rPr>
        <w:t>Perancangan dan Pembuatan Sistem</w:t>
      </w:r>
    </w:p>
    <w:p w14:paraId="7EE93617" w14:textId="69CCBEC2" w:rsidR="000047DF" w:rsidRPr="009720AE" w:rsidRDefault="000047DF" w:rsidP="003C2430">
      <w:pPr>
        <w:widowControl/>
        <w:spacing w:line="360" w:lineRule="auto"/>
        <w:ind w:firstLine="720"/>
        <w:jc w:val="both"/>
        <w:rPr>
          <w:rFonts w:eastAsia="Times New Roman"/>
          <w:kern w:val="0"/>
          <w:szCs w:val="24"/>
          <w:lang w:val="id-ID" w:eastAsia="en-US"/>
        </w:rPr>
      </w:pPr>
      <w:r w:rsidRPr="009720AE">
        <w:rPr>
          <w:rFonts w:eastAsia="Times New Roman"/>
          <w:color w:val="000000"/>
          <w:kern w:val="0"/>
          <w:szCs w:val="24"/>
          <w:lang w:val="id-ID" w:eastAsia="en-US"/>
        </w:rPr>
        <w:t xml:space="preserve">Penelitian ini dimulai dengan melakukan preparasi alat dan objek yang akan diamati. Alat yang dibuat secara khusus untuk penelitian ini, alat ini adalah sebuah klasifikator buah, dengan menggunakan alat ini, buah dapat dipisahkan secara otomatis dengan mengklasifikasikan karakteristik dari setiap buah. Misal, buah </w:t>
      </w:r>
      <w:r w:rsidR="00534C26" w:rsidRPr="009720AE">
        <w:rPr>
          <w:rFonts w:eastAsia="Times New Roman"/>
          <w:color w:val="000000"/>
          <w:kern w:val="0"/>
          <w:szCs w:val="24"/>
          <w:lang w:val="id-ID" w:eastAsia="en-US"/>
        </w:rPr>
        <w:t>bayam yang memiliki penyakit</w:t>
      </w:r>
      <w:r w:rsidRPr="009720AE">
        <w:rPr>
          <w:rFonts w:eastAsia="Times New Roman"/>
          <w:color w:val="000000"/>
          <w:kern w:val="0"/>
          <w:szCs w:val="24"/>
          <w:lang w:val="id-ID" w:eastAsia="en-US"/>
        </w:rPr>
        <w:t xml:space="preserve"> </w:t>
      </w:r>
      <w:r w:rsidR="00534C26" w:rsidRPr="009720AE">
        <w:rPr>
          <w:rFonts w:eastAsia="Times New Roman"/>
          <w:color w:val="000000"/>
          <w:kern w:val="0"/>
          <w:szCs w:val="24"/>
          <w:lang w:val="id-ID" w:eastAsia="en-US"/>
        </w:rPr>
        <w:t>X</w:t>
      </w:r>
      <w:r w:rsidRPr="009720AE">
        <w:rPr>
          <w:rFonts w:eastAsia="Times New Roman"/>
          <w:color w:val="000000"/>
          <w:kern w:val="0"/>
          <w:szCs w:val="24"/>
          <w:lang w:val="id-ID" w:eastAsia="en-US"/>
        </w:rPr>
        <w:t xml:space="preserve"> akan dipisahkan secara otomatis oleh alat ini. </w:t>
      </w:r>
    </w:p>
    <w:p w14:paraId="53CD0744" w14:textId="77777777" w:rsidR="000047DF" w:rsidRPr="009720AE" w:rsidRDefault="000047DF" w:rsidP="003C2430">
      <w:pPr>
        <w:widowControl/>
        <w:spacing w:line="360" w:lineRule="auto"/>
        <w:rPr>
          <w:rFonts w:eastAsia="Times New Roman"/>
          <w:kern w:val="0"/>
          <w:szCs w:val="24"/>
          <w:lang w:val="id-ID" w:eastAsia="en-US"/>
        </w:rPr>
      </w:pPr>
    </w:p>
    <w:p w14:paraId="7B9C9FBB" w14:textId="77777777" w:rsidR="000047DF" w:rsidRPr="009720AE" w:rsidRDefault="000047DF" w:rsidP="003C2430">
      <w:pPr>
        <w:widowControl/>
        <w:spacing w:line="360" w:lineRule="auto"/>
        <w:ind w:firstLine="720"/>
        <w:jc w:val="both"/>
        <w:rPr>
          <w:rFonts w:eastAsia="Times New Roman"/>
          <w:kern w:val="0"/>
          <w:szCs w:val="24"/>
          <w:lang w:val="id-ID" w:eastAsia="en-US"/>
        </w:rPr>
      </w:pPr>
      <w:r w:rsidRPr="009720AE">
        <w:rPr>
          <w:rFonts w:eastAsia="Times New Roman"/>
          <w:color w:val="000000"/>
          <w:kern w:val="0"/>
          <w:szCs w:val="24"/>
          <w:lang w:val="id-ID" w:eastAsia="en-US"/>
        </w:rPr>
        <w:t xml:space="preserve">Setelah alat sudah siap, peneliti akan mempersiapkan buah yang akan diamati. Lalu karakteristik yang paling jelas untuk menentukan apakah objek itu perpenyakit atau tidak ditentukan (misal: jumlah totol-totol pada buah belimbing yang terkena penyakit lalat buah (Bactrocera carambolae) atauh warna yang paling dominan pada buah berpenyakit). Objek buah dipilih secara acak sehingga nantinya penelitian ini dapat bekerja pada keadaan real. Selanjutnya pengambilan data yang diambil dengan melakukan perekaman secara 360 derajat. Lalu data dari hasil perekaman akan di input ke beberapa permodelan data yang sudah disiapkan sebelumnya. Selanjutnya model yang sudah di latih akan diambil databasanya berupa tensor layer-layer yang berisi probabilitas pada setiap nilai karakteristik objek (misal: tensor 50x50x50 yang berisi </w:t>
      </w:r>
      <w:r w:rsidRPr="009720AE">
        <w:rPr>
          <w:rFonts w:eastAsia="Times New Roman"/>
          <w:color w:val="000000"/>
          <w:kern w:val="0"/>
          <w:szCs w:val="24"/>
          <w:lang w:val="id-ID" w:eastAsia="en-US"/>
        </w:rPr>
        <w:lastRenderedPageBreak/>
        <w:t>nilai probabilitas dari setiap pixel RGB pada satu buah frame citra).  Berikut merupakan diagram  tahap-tahap alir penelitian:</w:t>
      </w:r>
    </w:p>
    <w:p w14:paraId="42A8B594" w14:textId="77777777" w:rsidR="000047DF" w:rsidRPr="009720AE" w:rsidRDefault="000047DF" w:rsidP="003C2430">
      <w:pPr>
        <w:widowControl/>
        <w:spacing w:line="360" w:lineRule="auto"/>
        <w:rPr>
          <w:rFonts w:eastAsia="Times New Roman"/>
          <w:kern w:val="0"/>
          <w:szCs w:val="24"/>
          <w:lang w:val="id-ID" w:eastAsia="en-US"/>
        </w:rPr>
      </w:pPr>
    </w:p>
    <w:p w14:paraId="5D4AD74A" w14:textId="0DF7F9EA" w:rsidR="000047DF" w:rsidRPr="009720AE" w:rsidRDefault="000047DF" w:rsidP="003C2430">
      <w:pPr>
        <w:widowControl/>
        <w:spacing w:line="360" w:lineRule="auto"/>
        <w:jc w:val="center"/>
        <w:rPr>
          <w:rFonts w:eastAsia="Times New Roman"/>
          <w:kern w:val="0"/>
          <w:szCs w:val="24"/>
          <w:lang w:val="id-ID" w:eastAsia="en-US"/>
        </w:rPr>
      </w:pPr>
      <w:r w:rsidRPr="009720AE">
        <w:rPr>
          <w:rFonts w:eastAsia="Times New Roman"/>
          <w:color w:val="000000"/>
          <w:kern w:val="0"/>
          <w:szCs w:val="24"/>
          <w:lang w:val="id-ID" w:eastAsia="en-US"/>
        </w:rPr>
        <w:tab/>
      </w:r>
      <w:r w:rsidRPr="009720AE">
        <w:rPr>
          <w:rFonts w:eastAsia="Times New Roman"/>
          <w:noProof/>
          <w:color w:val="000000"/>
          <w:kern w:val="0"/>
          <w:szCs w:val="24"/>
          <w:lang w:val="id-ID" w:eastAsia="en-US"/>
        </w:rPr>
        <w:drawing>
          <wp:inline distT="0" distB="0" distL="0" distR="0" wp14:anchorId="06560832" wp14:editId="71999B1F">
            <wp:extent cx="4143375" cy="3790950"/>
            <wp:effectExtent l="0" t="0" r="9525" b="0"/>
            <wp:docPr id="15" name="Picture 15" descr="https://docs.google.com/drawings/d/sVmk17VykDVqNxrCzOsfdIA/image?w=435&amp;h=398&amp;rev=389&amp;ac=1&amp;parent=1wlroE_3JaVxBqXguv5aPQ1W5Jv6hUBwyitXRfoeFT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ocs.google.com/drawings/d/sVmk17VykDVqNxrCzOsfdIA/image?w=435&amp;h=398&amp;rev=389&amp;ac=1&amp;parent=1wlroE_3JaVxBqXguv5aPQ1W5Jv6hUBwyitXRfoeFT2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3375" cy="3790950"/>
                    </a:xfrm>
                    <a:prstGeom prst="rect">
                      <a:avLst/>
                    </a:prstGeom>
                    <a:noFill/>
                    <a:ln>
                      <a:noFill/>
                    </a:ln>
                  </pic:spPr>
                </pic:pic>
              </a:graphicData>
            </a:graphic>
          </wp:inline>
        </w:drawing>
      </w:r>
    </w:p>
    <w:p w14:paraId="1B321AA3" w14:textId="77777777" w:rsidR="000047DF" w:rsidRPr="009720AE" w:rsidRDefault="000047DF" w:rsidP="003C2430">
      <w:pPr>
        <w:widowControl/>
        <w:spacing w:line="360" w:lineRule="auto"/>
        <w:rPr>
          <w:rFonts w:eastAsia="Times New Roman"/>
          <w:kern w:val="0"/>
          <w:szCs w:val="24"/>
          <w:lang w:val="id-ID" w:eastAsia="en-US"/>
        </w:rPr>
      </w:pPr>
    </w:p>
    <w:p w14:paraId="6C349024" w14:textId="77777777" w:rsidR="000047DF" w:rsidRPr="009720AE" w:rsidRDefault="000047DF" w:rsidP="003C2430">
      <w:pPr>
        <w:widowControl/>
        <w:spacing w:line="360" w:lineRule="auto"/>
        <w:jc w:val="center"/>
        <w:rPr>
          <w:rFonts w:eastAsia="Times New Roman"/>
          <w:kern w:val="0"/>
          <w:szCs w:val="24"/>
          <w:lang w:val="id-ID" w:eastAsia="en-US"/>
        </w:rPr>
      </w:pPr>
      <w:r w:rsidRPr="009720AE">
        <w:rPr>
          <w:rFonts w:eastAsia="Times New Roman"/>
          <w:color w:val="000000"/>
          <w:kern w:val="0"/>
          <w:szCs w:val="24"/>
          <w:lang w:val="id-ID" w:eastAsia="en-US"/>
        </w:rPr>
        <w:t>Gambar 3.1b. Diagram Alir Metode Peneleitian</w:t>
      </w:r>
    </w:p>
    <w:p w14:paraId="378AA65F" w14:textId="77777777" w:rsidR="000047DF" w:rsidRPr="009720AE" w:rsidRDefault="000047DF" w:rsidP="003C2430">
      <w:pPr>
        <w:widowControl/>
        <w:spacing w:line="360" w:lineRule="auto"/>
        <w:rPr>
          <w:rFonts w:eastAsia="Times New Roman"/>
          <w:kern w:val="0"/>
          <w:szCs w:val="24"/>
          <w:lang w:val="id-ID" w:eastAsia="en-US"/>
        </w:rPr>
      </w:pPr>
    </w:p>
    <w:p w14:paraId="2CECEBCB" w14:textId="292ABE6C" w:rsidR="00B8101C" w:rsidRPr="009720AE" w:rsidRDefault="00B8101C" w:rsidP="003C2430">
      <w:pPr>
        <w:pStyle w:val="TOC3"/>
        <w:numPr>
          <w:ilvl w:val="2"/>
          <w:numId w:val="31"/>
        </w:numPr>
        <w:spacing w:line="360" w:lineRule="auto"/>
        <w:ind w:left="720"/>
        <w:outlineLvl w:val="2"/>
        <w:rPr>
          <w:rFonts w:eastAsia="Calibri"/>
          <w:b/>
          <w:szCs w:val="24"/>
          <w:lang w:val="id-ID"/>
        </w:rPr>
      </w:pPr>
      <w:r w:rsidRPr="009720AE">
        <w:rPr>
          <w:rFonts w:eastAsia="Calibri"/>
          <w:b/>
          <w:szCs w:val="24"/>
          <w:lang w:val="id-ID"/>
        </w:rPr>
        <w:t>Preparasi Alat</w:t>
      </w:r>
    </w:p>
    <w:p w14:paraId="498EBA2A" w14:textId="3F6809F5" w:rsidR="000047DF" w:rsidRPr="009720AE" w:rsidRDefault="00A13BF2" w:rsidP="003C2430">
      <w:pPr>
        <w:widowControl/>
        <w:spacing w:line="360" w:lineRule="auto"/>
        <w:ind w:firstLine="630"/>
        <w:jc w:val="both"/>
        <w:rPr>
          <w:rFonts w:eastAsia="Times New Roman"/>
          <w:kern w:val="0"/>
          <w:szCs w:val="24"/>
          <w:lang w:val="id-ID" w:eastAsia="en-US"/>
        </w:rPr>
      </w:pPr>
      <w:r w:rsidRPr="009720AE">
        <w:rPr>
          <w:rFonts w:eastAsia="Times New Roman"/>
          <w:color w:val="000000"/>
          <w:kern w:val="0"/>
          <w:szCs w:val="24"/>
          <w:lang w:val="id-ID" w:eastAsia="en-US"/>
        </w:rPr>
        <w:tab/>
      </w:r>
      <w:r w:rsidR="000047DF" w:rsidRPr="009720AE">
        <w:rPr>
          <w:rFonts w:eastAsia="Times New Roman"/>
          <w:color w:val="000000"/>
          <w:kern w:val="0"/>
          <w:szCs w:val="24"/>
          <w:lang w:val="id-ID" w:eastAsia="en-US"/>
        </w:rPr>
        <w:t xml:space="preserve">Sebelum Alat yang sudah dibuat secara khusus akan dipersiapkan untuk penelitian. Alat ini akan melakukan beberapa percobaan yaitu percobaan kerja awal, percobaan kerja klasifikasi dan percobaan stress. Stress alat dilakukan dengan cara menguji kinerja alat pada objek percobaan dengan jumlah minimum dan dengan jumlah maksimum.  Percobaan-percobaan ini dilakukan agar nantinya saat alat mengklasifikasikan objek tidak terjadi masalah-masalah yang tidak diinginkan. </w:t>
      </w:r>
    </w:p>
    <w:p w14:paraId="0388ADA9" w14:textId="77777777" w:rsidR="000047DF" w:rsidRPr="009720AE" w:rsidRDefault="000047DF" w:rsidP="003C2430">
      <w:pPr>
        <w:widowControl/>
        <w:spacing w:line="360" w:lineRule="auto"/>
        <w:rPr>
          <w:rFonts w:eastAsia="Times New Roman"/>
          <w:kern w:val="0"/>
          <w:szCs w:val="24"/>
          <w:lang w:val="id-ID" w:eastAsia="en-US"/>
        </w:rPr>
      </w:pPr>
    </w:p>
    <w:p w14:paraId="1295C137" w14:textId="69CE73A1" w:rsidR="00B8101C" w:rsidRPr="009720AE" w:rsidRDefault="00B8101C" w:rsidP="003C2430">
      <w:pPr>
        <w:pStyle w:val="TOC3"/>
        <w:numPr>
          <w:ilvl w:val="2"/>
          <w:numId w:val="31"/>
        </w:numPr>
        <w:spacing w:line="360" w:lineRule="auto"/>
        <w:ind w:left="720"/>
        <w:outlineLvl w:val="2"/>
        <w:rPr>
          <w:rFonts w:eastAsia="Calibri"/>
          <w:b/>
          <w:szCs w:val="24"/>
          <w:lang w:val="id-ID"/>
        </w:rPr>
      </w:pPr>
      <w:r w:rsidRPr="009720AE">
        <w:rPr>
          <w:rFonts w:eastAsia="Calibri"/>
          <w:b/>
          <w:szCs w:val="24"/>
          <w:lang w:val="id-ID"/>
        </w:rPr>
        <w:t>Preparasi Objek Penelitian</w:t>
      </w:r>
    </w:p>
    <w:p w14:paraId="330CE4F0" w14:textId="1B5B248C" w:rsidR="000047DF" w:rsidRPr="009720AE" w:rsidRDefault="000047DF" w:rsidP="003C2430">
      <w:pPr>
        <w:widowControl/>
        <w:spacing w:line="360" w:lineRule="auto"/>
        <w:ind w:firstLine="720"/>
        <w:jc w:val="both"/>
        <w:rPr>
          <w:rFonts w:eastAsia="Times New Roman"/>
          <w:kern w:val="0"/>
          <w:szCs w:val="24"/>
          <w:lang w:val="id-ID" w:eastAsia="en-US"/>
        </w:rPr>
      </w:pPr>
      <w:r w:rsidRPr="009720AE">
        <w:rPr>
          <w:rFonts w:eastAsia="Times New Roman"/>
          <w:color w:val="000000"/>
          <w:kern w:val="0"/>
          <w:szCs w:val="24"/>
          <w:lang w:val="id-ID" w:eastAsia="en-US"/>
        </w:rPr>
        <w:lastRenderedPageBreak/>
        <w:t>Buah atau sayur yang akan digunakan dipilih secara khusus dengan memiliki tingkat karakterisasi tertentu. Objek ini akan diambil sebanyak 20 sampel setiap jenisnya, misal buah dengan jenis pisang (</w:t>
      </w:r>
      <w:r w:rsidRPr="009720AE">
        <w:rPr>
          <w:rFonts w:eastAsia="Times New Roman"/>
          <w:i/>
          <w:iCs/>
          <w:color w:val="000000"/>
          <w:kern w:val="0"/>
          <w:szCs w:val="24"/>
          <w:lang w:val="id-ID" w:eastAsia="en-US"/>
        </w:rPr>
        <w:t>Musa Paradiasca)</w:t>
      </w:r>
      <w:r w:rsidRPr="009720AE">
        <w:rPr>
          <w:rFonts w:eastAsia="Times New Roman"/>
          <w:color w:val="000000"/>
          <w:kern w:val="0"/>
          <w:szCs w:val="24"/>
          <w:lang w:val="id-ID" w:eastAsia="en-US"/>
        </w:rPr>
        <w:t xml:space="preserve"> akan diambil sebanyak 20 buah dengan mengambil tingkat kematangan yang berbeda-beda dari mulai yang paling muda sampai yang paling matang dengan totol-totol.</w:t>
      </w:r>
    </w:p>
    <w:p w14:paraId="10B7A63B" w14:textId="77777777" w:rsidR="000047DF" w:rsidRPr="009720AE" w:rsidRDefault="000047DF" w:rsidP="003C2430">
      <w:pPr>
        <w:widowControl/>
        <w:spacing w:line="360" w:lineRule="auto"/>
        <w:rPr>
          <w:rFonts w:eastAsia="Times New Roman"/>
          <w:kern w:val="0"/>
          <w:szCs w:val="24"/>
          <w:lang w:val="id-ID" w:eastAsia="en-US"/>
        </w:rPr>
      </w:pPr>
    </w:p>
    <w:p w14:paraId="7628DA54" w14:textId="42D4E3D9" w:rsidR="007F5FA0" w:rsidRPr="009720AE" w:rsidRDefault="007F5FA0" w:rsidP="003C2430">
      <w:pPr>
        <w:pStyle w:val="TOC3"/>
        <w:numPr>
          <w:ilvl w:val="2"/>
          <w:numId w:val="31"/>
        </w:numPr>
        <w:spacing w:line="360" w:lineRule="auto"/>
        <w:ind w:left="720"/>
        <w:outlineLvl w:val="2"/>
        <w:rPr>
          <w:rFonts w:eastAsia="Calibri"/>
          <w:b/>
          <w:szCs w:val="24"/>
          <w:lang w:val="id-ID"/>
        </w:rPr>
      </w:pPr>
      <w:r w:rsidRPr="009720AE">
        <w:rPr>
          <w:rFonts w:eastAsia="Calibri"/>
          <w:b/>
          <w:szCs w:val="24"/>
          <w:lang w:val="id-ID"/>
        </w:rPr>
        <w:t>Training Model</w:t>
      </w:r>
    </w:p>
    <w:p w14:paraId="1D1CD51F" w14:textId="77777777" w:rsidR="007F5FA0" w:rsidRPr="009720AE" w:rsidRDefault="007F5FA0" w:rsidP="003C2430">
      <w:pPr>
        <w:widowControl/>
        <w:spacing w:line="360" w:lineRule="auto"/>
        <w:ind w:left="720"/>
        <w:jc w:val="both"/>
        <w:rPr>
          <w:rFonts w:eastAsia="Times New Roman"/>
          <w:color w:val="000000"/>
          <w:kern w:val="0"/>
          <w:szCs w:val="24"/>
          <w:lang w:val="id-ID" w:eastAsia="en-US"/>
        </w:rPr>
      </w:pPr>
    </w:p>
    <w:p w14:paraId="327AE89F" w14:textId="5CBEC1C7" w:rsidR="000047DF" w:rsidRPr="009720AE" w:rsidRDefault="000047DF" w:rsidP="003C2430">
      <w:pPr>
        <w:widowControl/>
        <w:spacing w:line="360" w:lineRule="auto"/>
        <w:ind w:left="90"/>
        <w:jc w:val="both"/>
        <w:rPr>
          <w:rFonts w:eastAsia="Times New Roman"/>
          <w:kern w:val="0"/>
          <w:szCs w:val="24"/>
          <w:lang w:val="id-ID" w:eastAsia="en-US"/>
        </w:rPr>
      </w:pPr>
      <w:r w:rsidRPr="009720AE">
        <w:rPr>
          <w:rFonts w:eastAsia="Times New Roman"/>
          <w:color w:val="000000"/>
          <w:kern w:val="0"/>
          <w:szCs w:val="24"/>
          <w:lang w:val="id-ID" w:eastAsia="en-US"/>
        </w:rPr>
        <w:tab/>
        <w:t>Alat akan di train menggunakan beberapa algoritma machine learning yang menggunakan teknik deep learning. Sistem akan memberikan sejumlah gambar ke server yang sudah dipersiapkan sebelumnya dan sudah di program untuk melakukan training. Berikut merupakan diagram train dengan menggunakan 4 algoritma yang berbeda yaitu SVM (Support Vector Machine), Softmax NN, Sigmoid NN lalu terakhir CNN.</w:t>
      </w:r>
    </w:p>
    <w:p w14:paraId="303AF00F" w14:textId="77777777" w:rsidR="000047DF" w:rsidRPr="009720AE" w:rsidRDefault="000047DF" w:rsidP="003C2430">
      <w:pPr>
        <w:widowControl/>
        <w:spacing w:line="360" w:lineRule="auto"/>
        <w:rPr>
          <w:rFonts w:eastAsia="Times New Roman"/>
          <w:kern w:val="0"/>
          <w:szCs w:val="24"/>
          <w:lang w:val="id-ID" w:eastAsia="en-US"/>
        </w:rPr>
      </w:pPr>
    </w:p>
    <w:p w14:paraId="60183030" w14:textId="0E899DB6" w:rsidR="000047DF" w:rsidRPr="009720AE" w:rsidRDefault="000047DF" w:rsidP="003C2430">
      <w:pPr>
        <w:widowControl/>
        <w:spacing w:line="360" w:lineRule="auto"/>
        <w:jc w:val="both"/>
        <w:rPr>
          <w:rFonts w:eastAsia="Times New Roman"/>
          <w:b/>
          <w:kern w:val="0"/>
          <w:szCs w:val="24"/>
          <w:lang w:val="id-ID" w:eastAsia="en-US"/>
        </w:rPr>
      </w:pPr>
      <w:r w:rsidRPr="009720AE">
        <w:rPr>
          <w:rFonts w:eastAsia="Times New Roman"/>
          <w:b/>
          <w:color w:val="000000"/>
          <w:kern w:val="0"/>
          <w:szCs w:val="24"/>
          <w:lang w:val="id-ID" w:eastAsia="en-US"/>
        </w:rPr>
        <w:t>3.2</w:t>
      </w:r>
      <w:r w:rsidR="002A4132" w:rsidRPr="009720AE">
        <w:rPr>
          <w:rFonts w:eastAsia="Times New Roman"/>
          <w:b/>
          <w:color w:val="000000"/>
          <w:kern w:val="0"/>
          <w:szCs w:val="24"/>
          <w:lang w:val="id-ID" w:eastAsia="en-US"/>
        </w:rPr>
        <w:t>.5</w:t>
      </w:r>
      <w:r w:rsidRPr="009720AE">
        <w:rPr>
          <w:rFonts w:eastAsia="Times New Roman"/>
          <w:b/>
          <w:color w:val="000000"/>
          <w:kern w:val="0"/>
          <w:szCs w:val="24"/>
          <w:lang w:val="id-ID" w:eastAsia="en-US"/>
        </w:rPr>
        <w:t xml:space="preserve"> </w:t>
      </w:r>
      <w:r w:rsidR="002A4132" w:rsidRPr="009720AE">
        <w:rPr>
          <w:rFonts w:eastAsia="Times New Roman"/>
          <w:b/>
          <w:color w:val="000000"/>
          <w:kern w:val="0"/>
          <w:szCs w:val="24"/>
          <w:lang w:val="id-ID" w:eastAsia="en-US"/>
        </w:rPr>
        <w:t xml:space="preserve"> </w:t>
      </w:r>
      <w:r w:rsidRPr="009720AE">
        <w:rPr>
          <w:rFonts w:eastAsia="Times New Roman"/>
          <w:b/>
          <w:color w:val="000000"/>
          <w:kern w:val="0"/>
          <w:szCs w:val="24"/>
          <w:lang w:val="id-ID" w:eastAsia="en-US"/>
        </w:rPr>
        <w:t>Indikator Capaian</w:t>
      </w:r>
    </w:p>
    <w:p w14:paraId="3BEDB450" w14:textId="77777777" w:rsidR="00592973" w:rsidRPr="009720AE" w:rsidRDefault="000047DF" w:rsidP="003C2430">
      <w:pPr>
        <w:widowControl/>
        <w:spacing w:line="360" w:lineRule="auto"/>
        <w:ind w:left="720"/>
        <w:jc w:val="both"/>
        <w:rPr>
          <w:rFonts w:eastAsia="Times New Roman"/>
          <w:color w:val="000000"/>
          <w:kern w:val="0"/>
          <w:szCs w:val="24"/>
          <w:lang w:val="id-ID" w:eastAsia="en-US"/>
        </w:rPr>
      </w:pPr>
      <w:r w:rsidRPr="009720AE">
        <w:rPr>
          <w:rFonts w:eastAsia="Times New Roman"/>
          <w:color w:val="000000"/>
          <w:kern w:val="0"/>
          <w:szCs w:val="24"/>
          <w:lang w:val="id-ID" w:eastAsia="en-US"/>
        </w:rPr>
        <w:tab/>
      </w:r>
    </w:p>
    <w:p w14:paraId="1AFD78E2" w14:textId="58A7E449" w:rsidR="000047DF" w:rsidRPr="009720AE" w:rsidRDefault="000047DF" w:rsidP="003C2430">
      <w:pPr>
        <w:widowControl/>
        <w:spacing w:line="360" w:lineRule="auto"/>
        <w:ind w:firstLine="810"/>
        <w:jc w:val="both"/>
        <w:rPr>
          <w:rFonts w:eastAsia="Times New Roman"/>
          <w:kern w:val="0"/>
          <w:szCs w:val="24"/>
          <w:lang w:val="id-ID" w:eastAsia="en-US"/>
        </w:rPr>
      </w:pPr>
      <w:r w:rsidRPr="009720AE">
        <w:rPr>
          <w:rFonts w:eastAsia="Times New Roman"/>
          <w:color w:val="000000"/>
          <w:kern w:val="0"/>
          <w:szCs w:val="24"/>
          <w:lang w:val="id-ID" w:eastAsia="en-US"/>
        </w:rPr>
        <w:t>Indikator capaian dari penelitian ini utamanya memiliki 3 aspek yaitu akurasi, kecepatan inferensia dan kuantitas dari karakteristik objek. Semisal objek yang diamati adalah pisang maka tabel indikator capaian adalah sebagai berikut:</w:t>
      </w:r>
    </w:p>
    <w:p w14:paraId="3F09861E" w14:textId="6E8DE41E" w:rsidR="000047DF" w:rsidRPr="009720AE" w:rsidRDefault="000047DF" w:rsidP="003C2430">
      <w:pPr>
        <w:pStyle w:val="ListParagraph"/>
        <w:widowControl/>
        <w:numPr>
          <w:ilvl w:val="1"/>
          <w:numId w:val="16"/>
        </w:numPr>
        <w:spacing w:line="360" w:lineRule="auto"/>
        <w:ind w:left="810" w:firstLine="0"/>
        <w:jc w:val="both"/>
        <w:rPr>
          <w:rFonts w:eastAsia="Times New Roman"/>
          <w:kern w:val="0"/>
          <w:szCs w:val="24"/>
          <w:lang w:val="id-ID" w:eastAsia="en-US"/>
        </w:rPr>
      </w:pPr>
      <w:r w:rsidRPr="009720AE">
        <w:rPr>
          <w:rFonts w:eastAsia="Times New Roman"/>
          <w:color w:val="000000"/>
          <w:kern w:val="0"/>
          <w:szCs w:val="24"/>
          <w:lang w:val="id-ID" w:eastAsia="en-US"/>
        </w:rPr>
        <w:t xml:space="preserve"> Permodelan yang tepat</w:t>
      </w:r>
      <w:r w:rsidR="000F18EF" w:rsidRPr="009720AE">
        <w:rPr>
          <w:rFonts w:eastAsia="Times New Roman"/>
          <w:color w:val="000000"/>
          <w:kern w:val="0"/>
          <w:szCs w:val="24"/>
          <w:lang w:val="id-ID" w:eastAsia="en-US"/>
        </w:rPr>
        <w:t>, p</w:t>
      </w:r>
      <w:r w:rsidRPr="009720AE">
        <w:rPr>
          <w:rFonts w:eastAsia="Times New Roman"/>
          <w:color w:val="000000"/>
          <w:kern w:val="0"/>
          <w:szCs w:val="24"/>
          <w:lang w:val="id-ID" w:eastAsia="en-US"/>
        </w:rPr>
        <w:t>enelitian ini bertujuan untuk membandingkan beberapa permodelan dengan nilai akurasi terbesar.</w:t>
      </w:r>
    </w:p>
    <w:p w14:paraId="062498DC" w14:textId="1FBBD8DE" w:rsidR="000047DF" w:rsidRPr="009720AE" w:rsidRDefault="000047DF" w:rsidP="003C2430">
      <w:pPr>
        <w:pStyle w:val="ListParagraph"/>
        <w:widowControl/>
        <w:numPr>
          <w:ilvl w:val="1"/>
          <w:numId w:val="16"/>
        </w:numPr>
        <w:spacing w:line="360" w:lineRule="auto"/>
        <w:ind w:left="810" w:firstLine="0"/>
        <w:jc w:val="both"/>
        <w:rPr>
          <w:rFonts w:eastAsia="Times New Roman"/>
          <w:kern w:val="0"/>
          <w:szCs w:val="24"/>
          <w:lang w:val="id-ID" w:eastAsia="en-US"/>
        </w:rPr>
      </w:pPr>
      <w:r w:rsidRPr="009720AE">
        <w:rPr>
          <w:rFonts w:eastAsia="Times New Roman"/>
          <w:color w:val="000000"/>
          <w:kern w:val="0"/>
          <w:szCs w:val="24"/>
          <w:lang w:val="id-ID" w:eastAsia="en-US"/>
        </w:rPr>
        <w:t xml:space="preserve"> Karakteristik yang paling berpengaruh terhadap nilai akurasi</w:t>
      </w:r>
      <w:r w:rsidR="00432ED5" w:rsidRPr="009720AE">
        <w:rPr>
          <w:rFonts w:eastAsia="Times New Roman"/>
          <w:color w:val="000000"/>
          <w:kern w:val="0"/>
          <w:szCs w:val="24"/>
          <w:lang w:val="id-ID" w:eastAsia="en-US"/>
        </w:rPr>
        <w:t>, p</w:t>
      </w:r>
      <w:r w:rsidRPr="009720AE">
        <w:rPr>
          <w:rFonts w:eastAsia="Times New Roman"/>
          <w:color w:val="000000"/>
          <w:kern w:val="0"/>
          <w:szCs w:val="24"/>
          <w:lang w:val="id-ID" w:eastAsia="en-US"/>
        </w:rPr>
        <w:t xml:space="preserve">enelitian ini </w:t>
      </w:r>
      <w:r w:rsidR="004017A5" w:rsidRPr="009720AE">
        <w:rPr>
          <w:rFonts w:eastAsia="Times New Roman"/>
          <w:color w:val="000000"/>
          <w:kern w:val="0"/>
          <w:szCs w:val="24"/>
          <w:lang w:val="id-ID" w:eastAsia="en-US"/>
        </w:rPr>
        <w:t>juga memiliki sebuah indikator</w:t>
      </w:r>
      <w:r w:rsidRPr="009720AE">
        <w:rPr>
          <w:rFonts w:eastAsia="Times New Roman"/>
          <w:color w:val="000000"/>
          <w:kern w:val="0"/>
          <w:szCs w:val="24"/>
          <w:lang w:val="id-ID" w:eastAsia="en-US"/>
        </w:rPr>
        <w:t xml:space="preserve"> karakteristik</w:t>
      </w:r>
    </w:p>
    <w:p w14:paraId="4508DCCE" w14:textId="1D7BDFD1" w:rsidR="000047DF" w:rsidRPr="009720AE" w:rsidRDefault="000047DF" w:rsidP="003C2430">
      <w:pPr>
        <w:pStyle w:val="ListParagraph"/>
        <w:widowControl/>
        <w:numPr>
          <w:ilvl w:val="1"/>
          <w:numId w:val="16"/>
        </w:numPr>
        <w:spacing w:line="360" w:lineRule="auto"/>
        <w:ind w:left="0" w:firstLine="810"/>
        <w:jc w:val="both"/>
        <w:rPr>
          <w:rFonts w:eastAsia="Times New Roman"/>
          <w:kern w:val="0"/>
          <w:szCs w:val="24"/>
          <w:lang w:val="id-ID" w:eastAsia="en-US"/>
        </w:rPr>
      </w:pPr>
      <w:r w:rsidRPr="009720AE">
        <w:rPr>
          <w:rFonts w:eastAsia="Times New Roman"/>
          <w:color w:val="000000"/>
          <w:kern w:val="0"/>
          <w:szCs w:val="24"/>
          <w:lang w:val="id-ID" w:eastAsia="en-US"/>
        </w:rPr>
        <w:t xml:space="preserve"> Kecepatan pelatihan permodelan data dan inferensia data</w:t>
      </w:r>
    </w:p>
    <w:p w14:paraId="000B9D1D" w14:textId="77777777" w:rsidR="000047DF" w:rsidRPr="009720AE" w:rsidRDefault="000047DF" w:rsidP="003C2430">
      <w:pPr>
        <w:widowControl/>
        <w:spacing w:line="360" w:lineRule="auto"/>
        <w:ind w:firstLine="810"/>
        <w:rPr>
          <w:rFonts w:eastAsia="Times New Roman"/>
          <w:kern w:val="0"/>
          <w:szCs w:val="24"/>
          <w:lang w:val="id-ID" w:eastAsia="en-US"/>
        </w:rPr>
      </w:pPr>
    </w:p>
    <w:p w14:paraId="5896FF95" w14:textId="32A945E3" w:rsidR="000047DF" w:rsidRPr="009720AE" w:rsidRDefault="00265FFB" w:rsidP="003C2430">
      <w:pPr>
        <w:widowControl/>
        <w:spacing w:line="360" w:lineRule="auto"/>
        <w:jc w:val="both"/>
        <w:rPr>
          <w:rFonts w:eastAsia="Times New Roman"/>
          <w:b/>
          <w:kern w:val="0"/>
          <w:szCs w:val="24"/>
          <w:lang w:val="id-ID" w:eastAsia="en-US"/>
        </w:rPr>
      </w:pPr>
      <w:r w:rsidRPr="009720AE">
        <w:rPr>
          <w:rFonts w:eastAsia="Times New Roman"/>
          <w:b/>
          <w:color w:val="000000"/>
          <w:kern w:val="0"/>
          <w:szCs w:val="24"/>
          <w:lang w:val="id-ID" w:eastAsia="en-US"/>
        </w:rPr>
        <w:t>3.2.6</w:t>
      </w:r>
      <w:r w:rsidR="000047DF" w:rsidRPr="009720AE">
        <w:rPr>
          <w:rFonts w:eastAsia="Times New Roman"/>
          <w:b/>
          <w:color w:val="000000"/>
          <w:kern w:val="0"/>
          <w:szCs w:val="24"/>
          <w:lang w:val="id-ID" w:eastAsia="en-US"/>
        </w:rPr>
        <w:t xml:space="preserve"> Teknik Pengambilan Data</w:t>
      </w:r>
    </w:p>
    <w:p w14:paraId="4091E58A" w14:textId="77777777" w:rsidR="003D491A" w:rsidRPr="009720AE" w:rsidRDefault="003D491A" w:rsidP="003C2430">
      <w:pPr>
        <w:widowControl/>
        <w:spacing w:line="360" w:lineRule="auto"/>
        <w:ind w:firstLine="720"/>
        <w:jc w:val="both"/>
        <w:rPr>
          <w:rFonts w:eastAsia="Times New Roman"/>
          <w:color w:val="000000"/>
          <w:kern w:val="0"/>
          <w:szCs w:val="24"/>
          <w:lang w:val="id-ID" w:eastAsia="en-US"/>
        </w:rPr>
      </w:pPr>
    </w:p>
    <w:p w14:paraId="33D7CAC0" w14:textId="3649997B" w:rsidR="000047DF" w:rsidRPr="009720AE" w:rsidRDefault="000047DF" w:rsidP="003C2430">
      <w:pPr>
        <w:widowControl/>
        <w:spacing w:line="360" w:lineRule="auto"/>
        <w:ind w:firstLine="720"/>
        <w:jc w:val="both"/>
        <w:rPr>
          <w:rFonts w:eastAsia="Times New Roman"/>
          <w:kern w:val="0"/>
          <w:szCs w:val="24"/>
          <w:lang w:val="id-ID" w:eastAsia="en-US"/>
        </w:rPr>
      </w:pPr>
      <w:r w:rsidRPr="009720AE">
        <w:rPr>
          <w:rFonts w:eastAsia="Times New Roman"/>
          <w:color w:val="000000"/>
          <w:kern w:val="0"/>
          <w:szCs w:val="24"/>
          <w:lang w:val="id-ID" w:eastAsia="en-US"/>
        </w:rPr>
        <w:t xml:space="preserve">Pengambilan data dipisah menjadi dua tahap yaitu tahap </w:t>
      </w:r>
      <w:r w:rsidRPr="009720AE">
        <w:rPr>
          <w:rFonts w:eastAsia="Times New Roman"/>
          <w:i/>
          <w:iCs/>
          <w:color w:val="000000"/>
          <w:kern w:val="0"/>
          <w:szCs w:val="24"/>
          <w:lang w:val="id-ID" w:eastAsia="en-US"/>
        </w:rPr>
        <w:t>training</w:t>
      </w:r>
      <w:r w:rsidRPr="009720AE">
        <w:rPr>
          <w:rFonts w:eastAsia="Times New Roman"/>
          <w:color w:val="000000"/>
          <w:kern w:val="0"/>
          <w:szCs w:val="24"/>
          <w:lang w:val="id-ID" w:eastAsia="en-US"/>
        </w:rPr>
        <w:t xml:space="preserve"> dan tahap </w:t>
      </w:r>
      <w:r w:rsidRPr="009720AE">
        <w:rPr>
          <w:rFonts w:eastAsia="Times New Roman"/>
          <w:i/>
          <w:iCs/>
          <w:color w:val="000000"/>
          <w:kern w:val="0"/>
          <w:szCs w:val="24"/>
          <w:lang w:val="id-ID" w:eastAsia="en-US"/>
        </w:rPr>
        <w:t>inferencing</w:t>
      </w:r>
      <w:r w:rsidRPr="009720AE">
        <w:rPr>
          <w:rFonts w:eastAsia="Times New Roman"/>
          <w:color w:val="000000"/>
          <w:kern w:val="0"/>
          <w:szCs w:val="24"/>
          <w:lang w:val="id-ID" w:eastAsia="en-US"/>
        </w:rPr>
        <w:t xml:space="preserve">. Pada tahap </w:t>
      </w:r>
      <w:r w:rsidRPr="009720AE">
        <w:rPr>
          <w:rFonts w:eastAsia="Times New Roman"/>
          <w:i/>
          <w:iCs/>
          <w:color w:val="000000"/>
          <w:kern w:val="0"/>
          <w:szCs w:val="24"/>
          <w:lang w:val="id-ID" w:eastAsia="en-US"/>
        </w:rPr>
        <w:t xml:space="preserve">training </w:t>
      </w:r>
      <w:r w:rsidRPr="009720AE">
        <w:rPr>
          <w:rFonts w:eastAsia="Times New Roman"/>
          <w:color w:val="000000"/>
          <w:kern w:val="0"/>
          <w:szCs w:val="24"/>
          <w:lang w:val="id-ID" w:eastAsia="en-US"/>
        </w:rPr>
        <w:t xml:space="preserve">penelitian mengambil data dalam format citra objek </w:t>
      </w:r>
      <w:r w:rsidRPr="009720AE">
        <w:rPr>
          <w:rFonts w:eastAsia="Times New Roman"/>
          <w:color w:val="000000"/>
          <w:kern w:val="0"/>
          <w:szCs w:val="24"/>
          <w:lang w:val="id-ID" w:eastAsia="en-US"/>
        </w:rPr>
        <w:lastRenderedPageBreak/>
        <w:t>yang dilakukan dengan memutar objek selama beberapa menit dan di rekam dalam format sesuai dengan banyak data yang dibutuhkan. Misal, dalam untuk mendapatkan 6000 citra gambar untuk training objek kita dapat merekam objek selam 20 menit dalam format 30fps (</w:t>
      </w:r>
      <w:r w:rsidRPr="009720AE">
        <w:rPr>
          <w:rFonts w:eastAsia="Times New Roman"/>
          <w:i/>
          <w:iCs/>
          <w:color w:val="000000"/>
          <w:kern w:val="0"/>
          <w:szCs w:val="24"/>
          <w:lang w:val="id-ID" w:eastAsia="en-US"/>
        </w:rPr>
        <w:t>frame per second)</w:t>
      </w:r>
      <w:r w:rsidRPr="009720AE">
        <w:rPr>
          <w:rFonts w:eastAsia="Times New Roman"/>
          <w:color w:val="000000"/>
          <w:kern w:val="0"/>
          <w:szCs w:val="24"/>
          <w:lang w:val="id-ID" w:eastAsia="en-US"/>
        </w:rPr>
        <w:t xml:space="preserve">. </w:t>
      </w:r>
    </w:p>
    <w:p w14:paraId="788A0422" w14:textId="77777777" w:rsidR="000047DF" w:rsidRPr="009720AE" w:rsidRDefault="000047DF" w:rsidP="003C2430">
      <w:pPr>
        <w:widowControl/>
        <w:spacing w:line="360" w:lineRule="auto"/>
        <w:ind w:firstLine="720"/>
        <w:jc w:val="both"/>
        <w:rPr>
          <w:rFonts w:eastAsia="Times New Roman"/>
          <w:kern w:val="0"/>
          <w:szCs w:val="24"/>
          <w:lang w:val="id-ID" w:eastAsia="en-US"/>
        </w:rPr>
      </w:pPr>
      <w:r w:rsidRPr="009720AE">
        <w:rPr>
          <w:rFonts w:eastAsia="Times New Roman"/>
          <w:color w:val="000000"/>
          <w:kern w:val="0"/>
          <w:szCs w:val="24"/>
          <w:lang w:val="id-ID" w:eastAsia="en-US"/>
        </w:rPr>
        <w:t xml:space="preserve">Selain itu, pengambilan data pada tahap </w:t>
      </w:r>
      <w:r w:rsidRPr="009720AE">
        <w:rPr>
          <w:rFonts w:eastAsia="Times New Roman"/>
          <w:i/>
          <w:iCs/>
          <w:color w:val="000000"/>
          <w:kern w:val="0"/>
          <w:szCs w:val="24"/>
          <w:lang w:val="id-ID" w:eastAsia="en-US"/>
        </w:rPr>
        <w:t>training</w:t>
      </w:r>
      <w:r w:rsidRPr="009720AE">
        <w:rPr>
          <w:rFonts w:eastAsia="Times New Roman"/>
          <w:color w:val="000000"/>
          <w:kern w:val="0"/>
          <w:szCs w:val="24"/>
          <w:lang w:val="id-ID" w:eastAsia="en-US"/>
        </w:rPr>
        <w:t xml:space="preserve"> juga memperhitungkan kecerahan, saturasi, warna dan resolusi gambar. Sehingga permodelan data yang dapat mengolah beberapa layer menjadi satu seperti CNN dapat digunakan.</w:t>
      </w:r>
    </w:p>
    <w:p w14:paraId="61CD8B21" w14:textId="77777777" w:rsidR="000047DF" w:rsidRPr="009720AE" w:rsidRDefault="000047DF" w:rsidP="003C2430">
      <w:pPr>
        <w:widowControl/>
        <w:spacing w:line="360" w:lineRule="auto"/>
        <w:ind w:firstLine="720"/>
        <w:jc w:val="both"/>
        <w:rPr>
          <w:rFonts w:eastAsia="Times New Roman"/>
          <w:kern w:val="0"/>
          <w:szCs w:val="24"/>
          <w:lang w:val="id-ID" w:eastAsia="en-US"/>
        </w:rPr>
      </w:pPr>
      <w:r w:rsidRPr="009720AE">
        <w:rPr>
          <w:rFonts w:eastAsia="Times New Roman"/>
          <w:color w:val="000000"/>
          <w:kern w:val="0"/>
          <w:szCs w:val="24"/>
          <w:lang w:val="id-ID" w:eastAsia="en-US"/>
        </w:rPr>
        <w:t>Pengambilan data pada tahp kedua adalah inferensia (</w:t>
      </w:r>
      <w:r w:rsidRPr="009720AE">
        <w:rPr>
          <w:rFonts w:eastAsia="Times New Roman"/>
          <w:i/>
          <w:iCs/>
          <w:color w:val="000000"/>
          <w:kern w:val="0"/>
          <w:szCs w:val="24"/>
          <w:lang w:val="id-ID" w:eastAsia="en-US"/>
        </w:rPr>
        <w:t>inferencing</w:t>
      </w:r>
      <w:r w:rsidRPr="009720AE">
        <w:rPr>
          <w:rFonts w:eastAsia="Times New Roman"/>
          <w:color w:val="000000"/>
          <w:kern w:val="0"/>
          <w:szCs w:val="24"/>
          <w:lang w:val="id-ID" w:eastAsia="en-US"/>
        </w:rPr>
        <w:t>) akurasi, akurasi alat dilakukan dengan cara mengkomparasi antara hasil inferensia alat dengan klasifikasi secara literatur. Pengambilan data dilakukan setelah alat di train dengan 6000 frame gambar dan 200 hasil inferensia yang di rata-ratakan secara median agar tidak terjadi pergeseran nilai data jika terjadi error pada alat yang terlalu besar. Pengambilan data ini dilakukan sebanyak N jumlah jenis karakteristik dari objek yang akan diamati.</w:t>
      </w:r>
    </w:p>
    <w:p w14:paraId="255F57B8" w14:textId="77777777" w:rsidR="000047DF" w:rsidRPr="009720AE" w:rsidRDefault="000047DF" w:rsidP="003C2430">
      <w:pPr>
        <w:widowControl/>
        <w:spacing w:line="360" w:lineRule="auto"/>
        <w:rPr>
          <w:rFonts w:eastAsia="Times New Roman"/>
          <w:kern w:val="0"/>
          <w:szCs w:val="24"/>
          <w:lang w:val="id-ID" w:eastAsia="en-US"/>
        </w:rPr>
      </w:pPr>
    </w:p>
    <w:p w14:paraId="55B4E271" w14:textId="56D7716D" w:rsidR="000047DF" w:rsidRPr="009720AE" w:rsidRDefault="006250A5" w:rsidP="003C2430">
      <w:pPr>
        <w:widowControl/>
        <w:spacing w:line="360" w:lineRule="auto"/>
        <w:jc w:val="both"/>
        <w:rPr>
          <w:rFonts w:eastAsia="Times New Roman"/>
          <w:b/>
          <w:kern w:val="0"/>
          <w:szCs w:val="24"/>
          <w:lang w:val="id-ID" w:eastAsia="en-US"/>
        </w:rPr>
      </w:pPr>
      <w:r w:rsidRPr="009720AE">
        <w:rPr>
          <w:rFonts w:eastAsia="Times New Roman"/>
          <w:b/>
          <w:color w:val="000000"/>
          <w:kern w:val="0"/>
          <w:szCs w:val="24"/>
          <w:lang w:val="id-ID" w:eastAsia="en-US"/>
        </w:rPr>
        <w:t>3.2.7</w:t>
      </w:r>
      <w:r w:rsidR="000047DF" w:rsidRPr="009720AE">
        <w:rPr>
          <w:rFonts w:eastAsia="Times New Roman"/>
          <w:b/>
          <w:color w:val="000000"/>
          <w:kern w:val="0"/>
          <w:szCs w:val="24"/>
          <w:lang w:val="id-ID" w:eastAsia="en-US"/>
        </w:rPr>
        <w:t xml:space="preserve"> Analisis dan Pengolahan Data</w:t>
      </w:r>
    </w:p>
    <w:p w14:paraId="4C2F4B1C" w14:textId="77777777" w:rsidR="00F82CA2" w:rsidRPr="009720AE" w:rsidRDefault="000047DF" w:rsidP="003C2430">
      <w:pPr>
        <w:widowControl/>
        <w:spacing w:line="360" w:lineRule="auto"/>
        <w:jc w:val="both"/>
        <w:rPr>
          <w:rFonts w:eastAsia="Times New Roman"/>
          <w:color w:val="000000"/>
          <w:kern w:val="0"/>
          <w:szCs w:val="24"/>
          <w:lang w:val="id-ID" w:eastAsia="en-US"/>
        </w:rPr>
      </w:pPr>
      <w:r w:rsidRPr="009720AE">
        <w:rPr>
          <w:rFonts w:eastAsia="Times New Roman"/>
          <w:color w:val="000000"/>
          <w:kern w:val="0"/>
          <w:szCs w:val="24"/>
          <w:lang w:val="id-ID" w:eastAsia="en-US"/>
        </w:rPr>
        <w:tab/>
      </w:r>
    </w:p>
    <w:p w14:paraId="7354FB78" w14:textId="6DC225C1" w:rsidR="001108CB" w:rsidRPr="009720AE" w:rsidRDefault="000047DF" w:rsidP="003C2430">
      <w:pPr>
        <w:widowControl/>
        <w:spacing w:line="360" w:lineRule="auto"/>
        <w:ind w:firstLine="720"/>
        <w:jc w:val="both"/>
        <w:rPr>
          <w:rFonts w:eastAsia="Calibri"/>
          <w:b/>
          <w:color w:val="000000"/>
          <w:szCs w:val="24"/>
          <w:lang w:val="id-ID"/>
        </w:rPr>
      </w:pPr>
      <w:r w:rsidRPr="009720AE">
        <w:rPr>
          <w:rFonts w:eastAsia="Times New Roman"/>
          <w:color w:val="000000"/>
          <w:kern w:val="0"/>
          <w:szCs w:val="24"/>
          <w:lang w:val="id-ID" w:eastAsia="en-US"/>
        </w:rPr>
        <w:t xml:space="preserve">Untuk melakukan analisis dan pengolahan data, pertama-tama kami memberikan suatu </w:t>
      </w:r>
      <w:r w:rsidRPr="009720AE">
        <w:rPr>
          <w:rFonts w:eastAsia="Times New Roman"/>
          <w:i/>
          <w:iCs/>
          <w:color w:val="000000"/>
          <w:kern w:val="0"/>
          <w:szCs w:val="24"/>
          <w:lang w:val="id-ID" w:eastAsia="en-US"/>
        </w:rPr>
        <w:t xml:space="preserve">pool sampling </w:t>
      </w:r>
      <w:r w:rsidRPr="009720AE">
        <w:rPr>
          <w:rFonts w:eastAsia="Times New Roman"/>
          <w:color w:val="000000"/>
          <w:kern w:val="0"/>
          <w:szCs w:val="24"/>
          <w:lang w:val="id-ID" w:eastAsia="en-US"/>
        </w:rPr>
        <w:t xml:space="preserve">berupa citra objek (disini kami menggunakan berbagai citra buah belimbing) kepada program. Data tersebut akan diolah menggunakan algoritma konvolusi dari buah yang sakit maupun sehat dan setengah matang maupun sudah matang. Kemudian hasil olahan data tersebut akan menjadi filter dari lapisan konvolusi di CNN nanti. Analisa pada penelitian ini bergantung pada algoritma CNN itu sendiri dan seberapa pas pemberian data. Mekanisme analisis menggunakan metode statistika seperti </w:t>
      </w:r>
      <w:r w:rsidRPr="009720AE">
        <w:rPr>
          <w:rFonts w:eastAsia="Times New Roman"/>
          <w:i/>
          <w:iCs/>
          <w:color w:val="000000"/>
          <w:kern w:val="0"/>
          <w:szCs w:val="24"/>
          <w:lang w:val="id-ID" w:eastAsia="en-US"/>
        </w:rPr>
        <w:t xml:space="preserve">confidence score </w:t>
      </w:r>
      <w:r w:rsidRPr="009720AE">
        <w:rPr>
          <w:rFonts w:eastAsia="Times New Roman"/>
          <w:color w:val="000000"/>
          <w:kern w:val="0"/>
          <w:szCs w:val="24"/>
          <w:lang w:val="id-ID" w:eastAsia="en-US"/>
        </w:rPr>
        <w:t xml:space="preserve">dan memakai </w:t>
      </w:r>
      <w:r w:rsidRPr="009720AE">
        <w:rPr>
          <w:rFonts w:eastAsia="Times New Roman"/>
          <w:i/>
          <w:iCs/>
          <w:color w:val="000000"/>
          <w:kern w:val="0"/>
          <w:szCs w:val="24"/>
          <w:lang w:val="id-ID" w:eastAsia="en-US"/>
        </w:rPr>
        <w:t xml:space="preserve">gradient descent </w:t>
      </w:r>
      <w:r w:rsidRPr="009720AE">
        <w:rPr>
          <w:rFonts w:eastAsia="Times New Roman"/>
          <w:color w:val="000000"/>
          <w:kern w:val="0"/>
          <w:szCs w:val="24"/>
          <w:lang w:val="id-ID" w:eastAsia="en-US"/>
        </w:rPr>
        <w:t>guna memperbesar probabilitas akurasi data yang diraih.</w:t>
      </w:r>
    </w:p>
    <w:p w14:paraId="7B2298B7" w14:textId="77777777" w:rsidR="00C41508" w:rsidRPr="009720AE" w:rsidRDefault="00C41508" w:rsidP="002577A8">
      <w:pPr>
        <w:tabs>
          <w:tab w:val="left" w:pos="4536"/>
        </w:tabs>
        <w:spacing w:line="360" w:lineRule="auto"/>
        <w:ind w:firstLine="720"/>
        <w:jc w:val="both"/>
        <w:rPr>
          <w:rFonts w:eastAsia="Calibri"/>
          <w:szCs w:val="24"/>
          <w:lang w:val="id-ID"/>
        </w:rPr>
      </w:pPr>
    </w:p>
    <w:p w14:paraId="4E41B17E" w14:textId="77777777" w:rsidR="005C036B" w:rsidRPr="009720AE" w:rsidRDefault="00F71538" w:rsidP="005C036B">
      <w:pPr>
        <w:pStyle w:val="Heading2"/>
        <w:numPr>
          <w:ilvl w:val="0"/>
          <w:numId w:val="16"/>
        </w:numPr>
        <w:spacing w:line="360" w:lineRule="auto"/>
        <w:ind w:left="0" w:firstLine="0"/>
        <w:rPr>
          <w:rFonts w:ascii="Times New Roman" w:eastAsia="Calibri" w:hAnsi="Times New Roman"/>
          <w:i w:val="0"/>
          <w:sz w:val="24"/>
          <w:szCs w:val="24"/>
          <w:lang w:val="id-ID"/>
        </w:rPr>
      </w:pPr>
      <w:bookmarkStart w:id="47" w:name="_Toc523697232"/>
      <w:r w:rsidRPr="009720AE">
        <w:rPr>
          <w:rFonts w:ascii="Times New Roman" w:hAnsi="Times New Roman"/>
          <w:i w:val="0"/>
          <w:sz w:val="24"/>
          <w:szCs w:val="24"/>
          <w:lang w:val="id-ID"/>
        </w:rPr>
        <w:lastRenderedPageBreak/>
        <w:t>Rencana</w:t>
      </w:r>
      <w:r w:rsidRPr="009720AE">
        <w:rPr>
          <w:rFonts w:ascii="Times New Roman" w:eastAsia="Calibri" w:hAnsi="Times New Roman"/>
          <w:i w:val="0"/>
          <w:sz w:val="24"/>
          <w:szCs w:val="24"/>
          <w:lang w:val="id-ID"/>
        </w:rPr>
        <w:t xml:space="preserve"> Penelitian</w:t>
      </w:r>
      <w:bookmarkEnd w:id="47"/>
    </w:p>
    <w:p w14:paraId="4943047E" w14:textId="77777777" w:rsidR="00606E9C" w:rsidRPr="009720AE" w:rsidRDefault="00AD54B7" w:rsidP="00AB0EA3">
      <w:pPr>
        <w:rPr>
          <w:lang w:val="id-ID"/>
        </w:rPr>
        <w:sectPr w:rsidR="00606E9C" w:rsidRPr="009720AE" w:rsidSect="005915A1">
          <w:footerReference w:type="default" r:id="rId15"/>
          <w:type w:val="continuous"/>
          <w:pgSz w:w="12242" w:h="15842" w:code="1"/>
          <w:pgMar w:top="1701" w:right="1701" w:bottom="1701" w:left="2268" w:header="706" w:footer="706" w:gutter="0"/>
          <w:cols w:space="720"/>
          <w:docGrid w:linePitch="287"/>
        </w:sectPr>
      </w:pPr>
      <w:r w:rsidRPr="009720AE">
        <w:rPr>
          <w:noProof/>
          <w:lang w:val="id-ID"/>
        </w:rPr>
        <w:drawing>
          <wp:inline distT="0" distB="0" distL="0" distR="0" wp14:anchorId="5EE3AB8B" wp14:editId="5F38CB3C">
            <wp:extent cx="5253355" cy="252096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3355" cy="2520960"/>
                    </a:xfrm>
                    <a:prstGeom prst="rect">
                      <a:avLst/>
                    </a:prstGeom>
                    <a:noFill/>
                    <a:ln>
                      <a:noFill/>
                    </a:ln>
                  </pic:spPr>
                </pic:pic>
              </a:graphicData>
            </a:graphic>
          </wp:inline>
        </w:drawing>
      </w:r>
    </w:p>
    <w:p w14:paraId="2B1027D2" w14:textId="77777777" w:rsidR="003971FD" w:rsidRPr="009720AE" w:rsidRDefault="003971FD" w:rsidP="003971FD">
      <w:pPr>
        <w:pStyle w:val="Heading1"/>
        <w:spacing w:line="360" w:lineRule="auto"/>
        <w:jc w:val="center"/>
        <w:rPr>
          <w:rFonts w:ascii="Times New Roman" w:eastAsia="Times New Roman" w:hAnsi="Times New Roman"/>
          <w:sz w:val="24"/>
          <w:szCs w:val="24"/>
          <w:lang w:val="id-ID"/>
        </w:rPr>
      </w:pPr>
      <w:bookmarkStart w:id="48" w:name="_Toc504751135"/>
      <w:bookmarkStart w:id="49" w:name="_Toc523697233"/>
      <w:r w:rsidRPr="009720AE">
        <w:rPr>
          <w:rFonts w:ascii="Times New Roman" w:eastAsia="Times New Roman" w:hAnsi="Times New Roman"/>
          <w:sz w:val="24"/>
          <w:szCs w:val="24"/>
          <w:lang w:val="id-ID"/>
        </w:rPr>
        <w:lastRenderedPageBreak/>
        <w:t>DAFTAR PUSTAKA</w:t>
      </w:r>
      <w:bookmarkEnd w:id="48"/>
      <w:bookmarkEnd w:id="49"/>
    </w:p>
    <w:p w14:paraId="25D47929" w14:textId="77777777" w:rsidR="00051DB9" w:rsidRPr="009720AE" w:rsidRDefault="00051DB9" w:rsidP="00051DB9">
      <w:pPr>
        <w:rPr>
          <w:lang w:val="id-ID"/>
        </w:rPr>
      </w:pPr>
    </w:p>
    <w:p w14:paraId="6338D383" w14:textId="653AC8B5" w:rsidR="00181765" w:rsidRPr="009720AE" w:rsidRDefault="00181765" w:rsidP="00E42933">
      <w:pPr>
        <w:spacing w:afterLines="50" w:after="120"/>
        <w:ind w:left="426" w:hanging="426"/>
        <w:jc w:val="both"/>
        <w:rPr>
          <w:rFonts w:eastAsia="Calibri"/>
          <w:position w:val="-10"/>
          <w:szCs w:val="24"/>
          <w:lang w:val="id-ID"/>
        </w:rPr>
      </w:pPr>
      <w:r w:rsidRPr="009720AE">
        <w:rPr>
          <w:rFonts w:eastAsia="Calibri"/>
          <w:position w:val="-10"/>
          <w:szCs w:val="24"/>
          <w:lang w:val="id-ID"/>
        </w:rPr>
        <w:t xml:space="preserve">Statsenko, A., Inami, W., Kawata, Y. </w:t>
      </w:r>
      <w:r w:rsidR="00B23213" w:rsidRPr="009720AE">
        <w:rPr>
          <w:rFonts w:eastAsia="Calibri"/>
          <w:position w:val="-10"/>
          <w:szCs w:val="24"/>
          <w:lang w:val="id-ID"/>
        </w:rPr>
        <w:t>(</w:t>
      </w:r>
      <w:r w:rsidRPr="009720AE">
        <w:rPr>
          <w:rFonts w:eastAsia="Calibri"/>
          <w:position w:val="-10"/>
          <w:szCs w:val="24"/>
          <w:lang w:val="id-ID"/>
        </w:rPr>
        <w:t>2017</w:t>
      </w:r>
      <w:r w:rsidR="00B23213" w:rsidRPr="009720AE">
        <w:rPr>
          <w:rFonts w:eastAsia="Calibri"/>
          <w:position w:val="-10"/>
          <w:szCs w:val="24"/>
          <w:lang w:val="id-ID"/>
        </w:rPr>
        <w:t>)</w:t>
      </w:r>
      <w:r w:rsidRPr="009720AE">
        <w:rPr>
          <w:rFonts w:eastAsia="Calibri"/>
          <w:position w:val="-10"/>
          <w:szCs w:val="24"/>
          <w:lang w:val="id-ID"/>
        </w:rPr>
        <w:t xml:space="preserve">. </w:t>
      </w:r>
      <w:r w:rsidRPr="009720AE">
        <w:rPr>
          <w:rFonts w:eastAsia="Calibri"/>
          <w:i/>
          <w:position w:val="-10"/>
          <w:szCs w:val="24"/>
          <w:lang w:val="id-ID"/>
        </w:rPr>
        <w:t>Measurement of viscosity of liquids using optical tweezers</w:t>
      </w:r>
      <w:r w:rsidRPr="009720AE">
        <w:rPr>
          <w:rFonts w:eastAsia="Calibri"/>
          <w:position w:val="-10"/>
          <w:szCs w:val="24"/>
          <w:lang w:val="id-ID"/>
        </w:rPr>
        <w:t>. Elsevier</w:t>
      </w:r>
      <w:r w:rsidR="00433C56" w:rsidRPr="009720AE">
        <w:rPr>
          <w:rFonts w:eastAsia="Calibri"/>
          <w:position w:val="-10"/>
          <w:szCs w:val="24"/>
          <w:lang w:val="id-ID"/>
        </w:rPr>
        <w:t>,</w:t>
      </w:r>
      <w:r w:rsidRPr="009720AE">
        <w:rPr>
          <w:rFonts w:eastAsia="Calibri"/>
          <w:position w:val="-10"/>
          <w:szCs w:val="24"/>
          <w:lang w:val="id-ID"/>
        </w:rPr>
        <w:t xml:space="preserve"> Optics Communications</w:t>
      </w:r>
      <w:r w:rsidRPr="009720AE">
        <w:rPr>
          <w:lang w:val="id-ID"/>
        </w:rPr>
        <w:t xml:space="preserve"> </w:t>
      </w:r>
      <w:r w:rsidRPr="009720AE">
        <w:rPr>
          <w:rFonts w:eastAsia="Calibri"/>
          <w:position w:val="-10"/>
          <w:szCs w:val="24"/>
          <w:lang w:val="id-ID"/>
        </w:rPr>
        <w:t>402</w:t>
      </w:r>
      <w:r w:rsidR="00C97AFD" w:rsidRPr="009720AE">
        <w:rPr>
          <w:rFonts w:eastAsia="Calibri"/>
          <w:position w:val="-10"/>
          <w:szCs w:val="24"/>
          <w:lang w:val="id-ID"/>
        </w:rPr>
        <w:t xml:space="preserve">, </w:t>
      </w:r>
      <w:r w:rsidRPr="009720AE">
        <w:rPr>
          <w:rFonts w:eastAsia="Calibri"/>
          <w:position w:val="-10"/>
          <w:szCs w:val="24"/>
          <w:lang w:val="id-ID"/>
        </w:rPr>
        <w:t>9–13</w:t>
      </w:r>
      <w:r w:rsidR="00433C56" w:rsidRPr="009720AE">
        <w:rPr>
          <w:rFonts w:eastAsia="Calibri"/>
          <w:position w:val="-10"/>
          <w:szCs w:val="24"/>
          <w:lang w:val="id-ID"/>
        </w:rPr>
        <w:t>.</w:t>
      </w:r>
    </w:p>
    <w:p w14:paraId="16173C95" w14:textId="77777777" w:rsidR="00181765" w:rsidRPr="009720AE" w:rsidRDefault="00181765" w:rsidP="00E42933">
      <w:pPr>
        <w:spacing w:afterLines="50" w:after="120"/>
        <w:ind w:left="426" w:hanging="426"/>
        <w:jc w:val="both"/>
        <w:rPr>
          <w:rFonts w:eastAsia="Calibri"/>
          <w:position w:val="-10"/>
          <w:szCs w:val="24"/>
          <w:lang w:val="id-ID"/>
        </w:rPr>
      </w:pPr>
      <w:r w:rsidRPr="009720AE">
        <w:rPr>
          <w:rFonts w:eastAsia="Calibri"/>
          <w:position w:val="-10"/>
          <w:szCs w:val="24"/>
          <w:lang w:val="id-ID"/>
        </w:rPr>
        <w:t xml:space="preserve">Neuman, K. C. and Block, S. M. (2004). </w:t>
      </w:r>
      <w:r w:rsidRPr="009720AE">
        <w:rPr>
          <w:rFonts w:eastAsia="Calibri"/>
          <w:i/>
          <w:position w:val="-10"/>
          <w:szCs w:val="24"/>
          <w:lang w:val="id-ID"/>
        </w:rPr>
        <w:t>Optical Trapping</w:t>
      </w:r>
      <w:r w:rsidRPr="009720AE">
        <w:rPr>
          <w:rFonts w:eastAsia="Calibri"/>
          <w:position w:val="-10"/>
          <w:szCs w:val="24"/>
          <w:lang w:val="id-ID"/>
        </w:rPr>
        <w:t>. American Institute of Physics.</w:t>
      </w:r>
    </w:p>
    <w:p w14:paraId="147BDA80" w14:textId="16C59665" w:rsidR="00664214" w:rsidRPr="009720AE" w:rsidRDefault="00E42933" w:rsidP="00E40C8E">
      <w:pPr>
        <w:spacing w:afterLines="50" w:after="120"/>
        <w:ind w:left="426" w:hanging="426"/>
        <w:jc w:val="both"/>
        <w:rPr>
          <w:rFonts w:eastAsia="Calibri"/>
          <w:position w:val="-10"/>
          <w:szCs w:val="24"/>
          <w:lang w:val="id-ID"/>
        </w:rPr>
      </w:pPr>
      <w:r w:rsidRPr="009720AE">
        <w:rPr>
          <w:rFonts w:eastAsia="Calibri"/>
          <w:position w:val="-10"/>
          <w:szCs w:val="24"/>
          <w:lang w:val="id-ID"/>
        </w:rPr>
        <w:t xml:space="preserve">Ashkin, A., Dziedzic, J. M., Bjorkholm, J. E., and Chu, S. (1986). </w:t>
      </w:r>
      <w:r w:rsidRPr="009720AE">
        <w:rPr>
          <w:rFonts w:eastAsia="Calibri"/>
          <w:i/>
          <w:position w:val="-10"/>
          <w:szCs w:val="24"/>
          <w:lang w:val="id-ID"/>
        </w:rPr>
        <w:t>Observation of a single-beam gradient force optical trap for dielectric particles</w:t>
      </w:r>
      <w:r w:rsidR="00433C56" w:rsidRPr="009720AE">
        <w:rPr>
          <w:rFonts w:eastAsia="Calibri"/>
          <w:position w:val="-10"/>
          <w:szCs w:val="24"/>
          <w:lang w:val="id-ID"/>
        </w:rPr>
        <w:t>.</w:t>
      </w:r>
      <w:r w:rsidRPr="009720AE">
        <w:rPr>
          <w:rFonts w:eastAsia="Calibri"/>
          <w:position w:val="-10"/>
          <w:szCs w:val="24"/>
          <w:lang w:val="id-ID"/>
        </w:rPr>
        <w:t xml:space="preserve"> Opt. Lett. 11, 5, 288–290.</w:t>
      </w:r>
    </w:p>
    <w:p w14:paraId="6E7A2714" w14:textId="31E97BAF" w:rsidR="00B23213" w:rsidRPr="009720AE" w:rsidRDefault="00B23213" w:rsidP="00E40C8E">
      <w:pPr>
        <w:spacing w:afterLines="50" w:after="120"/>
        <w:ind w:left="426" w:hanging="426"/>
        <w:jc w:val="both"/>
        <w:rPr>
          <w:rFonts w:eastAsia="Calibri"/>
          <w:position w:val="-10"/>
          <w:szCs w:val="24"/>
          <w:lang w:val="id-ID"/>
        </w:rPr>
      </w:pPr>
      <w:r w:rsidRPr="009720AE">
        <w:rPr>
          <w:rFonts w:eastAsia="Calibri"/>
          <w:position w:val="-10"/>
          <w:szCs w:val="24"/>
          <w:lang w:val="id-ID"/>
        </w:rPr>
        <w:t>Li, Y., Wen, C., Xie, H., Ye, A., Yin, Y. (200</w:t>
      </w:r>
      <w:r w:rsidR="00C97AFD" w:rsidRPr="009720AE">
        <w:rPr>
          <w:rFonts w:eastAsia="Calibri"/>
          <w:position w:val="-10"/>
          <w:szCs w:val="24"/>
          <w:lang w:val="id-ID"/>
        </w:rPr>
        <w:t>9</w:t>
      </w:r>
      <w:r w:rsidRPr="009720AE">
        <w:rPr>
          <w:rFonts w:eastAsia="Calibri"/>
          <w:position w:val="-10"/>
          <w:szCs w:val="24"/>
          <w:lang w:val="id-ID"/>
        </w:rPr>
        <w:t>).</w:t>
      </w:r>
      <w:r w:rsidRPr="009720AE">
        <w:rPr>
          <w:lang w:val="id-ID"/>
        </w:rPr>
        <w:t xml:space="preserve"> </w:t>
      </w:r>
      <w:r w:rsidRPr="009720AE">
        <w:rPr>
          <w:rFonts w:eastAsia="Calibri"/>
          <w:i/>
          <w:position w:val="-10"/>
          <w:szCs w:val="24"/>
          <w:lang w:val="id-ID"/>
        </w:rPr>
        <w:t>Mechanical property analysis of stored red blood cell using optical tweezers</w:t>
      </w:r>
      <w:r w:rsidRPr="009720AE">
        <w:rPr>
          <w:rFonts w:eastAsia="Calibri"/>
          <w:position w:val="-10"/>
          <w:szCs w:val="24"/>
          <w:lang w:val="id-ID"/>
        </w:rPr>
        <w:t>. Elsevier</w:t>
      </w:r>
      <w:r w:rsidR="00433C56" w:rsidRPr="009720AE">
        <w:rPr>
          <w:rFonts w:eastAsia="Calibri"/>
          <w:position w:val="-10"/>
          <w:szCs w:val="24"/>
          <w:lang w:val="id-ID"/>
        </w:rPr>
        <w:t>,</w:t>
      </w:r>
      <w:r w:rsidRPr="009720AE">
        <w:rPr>
          <w:rFonts w:eastAsia="Calibri"/>
          <w:position w:val="-10"/>
          <w:szCs w:val="24"/>
          <w:lang w:val="id-ID"/>
        </w:rPr>
        <w:t xml:space="preserve"> Colloids and Surfaces B: Biointerfaces 70</w:t>
      </w:r>
      <w:r w:rsidR="00C97AFD" w:rsidRPr="009720AE">
        <w:rPr>
          <w:rFonts w:eastAsia="Calibri"/>
          <w:position w:val="-10"/>
          <w:szCs w:val="24"/>
          <w:lang w:val="id-ID"/>
        </w:rPr>
        <w:t xml:space="preserve">, </w:t>
      </w:r>
      <w:r w:rsidRPr="009720AE">
        <w:rPr>
          <w:rFonts w:eastAsia="Calibri"/>
          <w:position w:val="-10"/>
          <w:szCs w:val="24"/>
          <w:lang w:val="id-ID"/>
        </w:rPr>
        <w:t>169–173</w:t>
      </w:r>
      <w:r w:rsidR="00433C56" w:rsidRPr="009720AE">
        <w:rPr>
          <w:rFonts w:eastAsia="Calibri"/>
          <w:position w:val="-10"/>
          <w:szCs w:val="24"/>
          <w:lang w:val="id-ID"/>
        </w:rPr>
        <w:t>.</w:t>
      </w:r>
    </w:p>
    <w:p w14:paraId="5F3A2E83" w14:textId="044E4164" w:rsidR="00351D3E" w:rsidRPr="009720AE" w:rsidRDefault="00595944" w:rsidP="00E40C8E">
      <w:pPr>
        <w:spacing w:afterLines="50" w:after="120"/>
        <w:ind w:left="426" w:hanging="426"/>
        <w:jc w:val="both"/>
        <w:rPr>
          <w:rFonts w:eastAsia="Calibri"/>
          <w:position w:val="-10"/>
          <w:szCs w:val="24"/>
          <w:lang w:val="id-ID"/>
        </w:rPr>
      </w:pPr>
      <w:r w:rsidRPr="009720AE">
        <w:rPr>
          <w:rFonts w:eastAsia="Calibri"/>
          <w:position w:val="-10"/>
          <w:szCs w:val="24"/>
          <w:lang w:val="id-ID"/>
        </w:rPr>
        <w:t xml:space="preserve">Tassieri, M. (2016). </w:t>
      </w:r>
      <w:r w:rsidRPr="009720AE">
        <w:rPr>
          <w:rFonts w:eastAsia="Calibri"/>
          <w:i/>
          <w:position w:val="-10"/>
          <w:szCs w:val="24"/>
          <w:lang w:val="id-ID"/>
        </w:rPr>
        <w:t>Microrheology with</w:t>
      </w:r>
      <w:r w:rsidR="004B3B26" w:rsidRPr="009720AE">
        <w:rPr>
          <w:rFonts w:eastAsia="Calibri"/>
          <w:i/>
          <w:position w:val="-10"/>
          <w:szCs w:val="24"/>
          <w:lang w:val="id-ID"/>
        </w:rPr>
        <w:t xml:space="preserve"> Optical Tweezers Principles and Applications.</w:t>
      </w:r>
      <w:r w:rsidR="004B3B26" w:rsidRPr="009720AE">
        <w:rPr>
          <w:rFonts w:eastAsia="Calibri"/>
          <w:position w:val="-10"/>
          <w:szCs w:val="24"/>
          <w:lang w:val="id-ID"/>
        </w:rPr>
        <w:t xml:space="preserve"> Singapore: Pan Stanford Publishing Pte. Ltd.</w:t>
      </w:r>
    </w:p>
    <w:p w14:paraId="492F592B" w14:textId="28112BF6" w:rsidR="00032999" w:rsidRPr="009720AE" w:rsidRDefault="00032999" w:rsidP="00E40C8E">
      <w:pPr>
        <w:spacing w:afterLines="50" w:after="120"/>
        <w:ind w:left="426" w:hanging="426"/>
        <w:jc w:val="both"/>
        <w:rPr>
          <w:rFonts w:eastAsia="Calibri"/>
          <w:position w:val="-10"/>
          <w:szCs w:val="24"/>
          <w:lang w:val="id-ID"/>
        </w:rPr>
      </w:pPr>
      <w:r w:rsidRPr="009720AE">
        <w:rPr>
          <w:rFonts w:eastAsia="Calibri"/>
          <w:position w:val="-10"/>
          <w:szCs w:val="24"/>
          <w:lang w:val="id-ID"/>
        </w:rPr>
        <w:t xml:space="preserve">Lamperska, W., Masada, J., Drobczynski, S., Gusin, P. (2017). </w:t>
      </w:r>
      <w:r w:rsidRPr="009720AE">
        <w:rPr>
          <w:rFonts w:eastAsia="Calibri"/>
          <w:i/>
          <w:position w:val="-10"/>
          <w:szCs w:val="24"/>
          <w:lang w:val="id-ID"/>
        </w:rPr>
        <w:t>Two-laser optical tweezers with a blinking beam</w:t>
      </w:r>
      <w:r w:rsidRPr="009720AE">
        <w:rPr>
          <w:rFonts w:eastAsia="Calibri"/>
          <w:position w:val="-10"/>
          <w:szCs w:val="24"/>
          <w:lang w:val="id-ID"/>
        </w:rPr>
        <w:t>. Elsevier</w:t>
      </w:r>
      <w:r w:rsidR="00431CCD" w:rsidRPr="009720AE">
        <w:rPr>
          <w:rFonts w:eastAsia="Calibri"/>
          <w:position w:val="-10"/>
          <w:szCs w:val="24"/>
          <w:lang w:val="id-ID"/>
        </w:rPr>
        <w:t>,</w:t>
      </w:r>
      <w:r w:rsidRPr="009720AE">
        <w:rPr>
          <w:rFonts w:eastAsia="Calibri"/>
          <w:position w:val="-10"/>
          <w:szCs w:val="24"/>
          <w:lang w:val="id-ID"/>
        </w:rPr>
        <w:t xml:space="preserve"> Optics and Lasers in Engineering 94 (2017) 82–89</w:t>
      </w:r>
      <w:r w:rsidR="00433C56" w:rsidRPr="009720AE">
        <w:rPr>
          <w:rFonts w:eastAsia="Calibri"/>
          <w:position w:val="-10"/>
          <w:szCs w:val="24"/>
          <w:lang w:val="id-ID"/>
        </w:rPr>
        <w:t>.</w:t>
      </w:r>
    </w:p>
    <w:sectPr w:rsidR="00032999" w:rsidRPr="009720AE" w:rsidSect="005915A1">
      <w:headerReference w:type="default" r:id="rId17"/>
      <w:footerReference w:type="default" r:id="rId18"/>
      <w:pgSz w:w="12242" w:h="15842" w:code="1"/>
      <w:pgMar w:top="1701" w:right="1701" w:bottom="1701" w:left="2268" w:header="708" w:footer="708" w:gutter="0"/>
      <w:cols w:space="720"/>
      <w:docGrid w:linePitch="28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2A74E" w14:textId="77777777" w:rsidR="0038375D" w:rsidRDefault="0038375D">
      <w:r>
        <w:separator/>
      </w:r>
    </w:p>
  </w:endnote>
  <w:endnote w:type="continuationSeparator" w:id="0">
    <w:p w14:paraId="5574410A" w14:textId="77777777" w:rsidR="0038375D" w:rsidRDefault="00383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518A7" w14:textId="77777777" w:rsidR="0044644A" w:rsidRDefault="0044644A">
    <w:pPr>
      <w:pStyle w:val="Footer"/>
      <w:framePr w:h="0" w:wrap="around" w:vAnchor="text" w:hAnchor="margin" w:xAlign="center" w:yAlign="top"/>
      <w:pBdr>
        <w:between w:val="none" w:sz="50" w:space="0" w:color="auto"/>
      </w:pBdr>
    </w:pPr>
    <w:r>
      <w:fldChar w:fldCharType="begin"/>
    </w:r>
    <w:r>
      <w:rPr>
        <w:rStyle w:val="PageNumber"/>
      </w:rPr>
      <w:instrText xml:space="preserve"> PAGE  </w:instrText>
    </w:r>
    <w:r>
      <w:fldChar w:fldCharType="separate"/>
    </w:r>
    <w:r>
      <w:rPr>
        <w:rStyle w:val="PageNumber"/>
        <w:noProof/>
      </w:rPr>
      <w:t>i</w:t>
    </w:r>
    <w:r>
      <w:fldChar w:fldCharType="end"/>
    </w:r>
  </w:p>
  <w:p w14:paraId="7B9F822D" w14:textId="77777777" w:rsidR="0044644A" w:rsidRDefault="004464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20187" w14:textId="77777777" w:rsidR="0044644A" w:rsidRPr="006F7A73" w:rsidRDefault="0044644A" w:rsidP="006F7A73">
    <w:pPr>
      <w:pStyle w:val="Footer"/>
      <w:jc w:val="right"/>
      <w:rPr>
        <w:b/>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1497485"/>
      <w:docPartObj>
        <w:docPartGallery w:val="Page Numbers (Bottom of Page)"/>
        <w:docPartUnique/>
      </w:docPartObj>
    </w:sdtPr>
    <w:sdtEndPr>
      <w:rPr>
        <w:noProof/>
      </w:rPr>
    </w:sdtEndPr>
    <w:sdtContent>
      <w:p w14:paraId="77B4DEE9" w14:textId="77777777" w:rsidR="0044644A" w:rsidRDefault="004464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D882FC" w14:textId="77777777" w:rsidR="0044644A" w:rsidRPr="006F7A73" w:rsidRDefault="0044644A" w:rsidP="006F7A73">
    <w:pPr>
      <w:pStyle w:val="Footer"/>
      <w:jc w:val="right"/>
      <w:rPr>
        <w:b/>
        <w:sz w:val="20"/>
        <w:szCs w:val="20"/>
      </w:rPr>
    </w:pPr>
    <w:proofErr w:type="spellStart"/>
    <w:r>
      <w:rPr>
        <w:b/>
        <w:sz w:val="20"/>
      </w:rPr>
      <w:t>Universitas</w:t>
    </w:r>
    <w:proofErr w:type="spellEnd"/>
    <w:r>
      <w:rPr>
        <w:b/>
        <w:sz w:val="20"/>
      </w:rPr>
      <w:t xml:space="preserve"> Indonesia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1430487"/>
      <w:docPartObj>
        <w:docPartGallery w:val="Page Numbers (Bottom of Page)"/>
        <w:docPartUnique/>
      </w:docPartObj>
    </w:sdtPr>
    <w:sdtEndPr>
      <w:rPr>
        <w:noProof/>
      </w:rPr>
    </w:sdtEndPr>
    <w:sdtContent>
      <w:p w14:paraId="6DAD460A" w14:textId="77777777" w:rsidR="0044644A" w:rsidRDefault="004464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64CEE4" w14:textId="77777777" w:rsidR="0044644A" w:rsidRPr="000A7ECD" w:rsidRDefault="0044644A" w:rsidP="000A7ECD">
    <w:pPr>
      <w:pStyle w:val="Footer"/>
      <w:jc w:val="right"/>
    </w:pPr>
    <w:proofErr w:type="spellStart"/>
    <w:r>
      <w:rPr>
        <w:b/>
        <w:sz w:val="20"/>
      </w:rPr>
      <w:t>Universitas</w:t>
    </w:r>
    <w:proofErr w:type="spellEnd"/>
    <w:r>
      <w:rPr>
        <w:b/>
        <w:sz w:val="20"/>
      </w:rPr>
      <w:t xml:space="preserve"> Indonesia</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8C16C" w14:textId="77777777" w:rsidR="0044644A" w:rsidRDefault="0044644A">
    <w:pPr>
      <w:pStyle w:val="Footer"/>
      <w:jc w:val="center"/>
    </w:pPr>
    <w:r>
      <w:fldChar w:fldCharType="begin"/>
    </w:r>
    <w:r>
      <w:instrText xml:space="preserve"> PAGE   \* MERGEFORMAT </w:instrText>
    </w:r>
    <w:r>
      <w:fldChar w:fldCharType="separate"/>
    </w:r>
    <w:r>
      <w:rPr>
        <w:noProof/>
      </w:rPr>
      <w:t>15</w:t>
    </w:r>
    <w:r>
      <w:rPr>
        <w:noProof/>
      </w:rPr>
      <w:fldChar w:fldCharType="end"/>
    </w:r>
  </w:p>
  <w:p w14:paraId="66310A7F" w14:textId="77777777" w:rsidR="0044644A" w:rsidRPr="00794834" w:rsidRDefault="0044644A" w:rsidP="00794834">
    <w:pPr>
      <w:pStyle w:val="Footer"/>
      <w:jc w:val="right"/>
      <w:rPr>
        <w:b/>
        <w:sz w:val="20"/>
        <w:szCs w:val="20"/>
      </w:rPr>
    </w:pPr>
    <w:r>
      <w:tab/>
    </w:r>
    <w:proofErr w:type="spellStart"/>
    <w:r>
      <w:rPr>
        <w:b/>
        <w:sz w:val="20"/>
        <w:szCs w:val="20"/>
      </w:rPr>
      <w:t>Universitas</w:t>
    </w:r>
    <w:proofErr w:type="spellEnd"/>
    <w:r>
      <w:rPr>
        <w:b/>
        <w:sz w:val="20"/>
        <w:szCs w:val="20"/>
      </w:rPr>
      <w:t xml:space="preserve"> Indonesia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5479F4" w14:textId="77777777" w:rsidR="0038375D" w:rsidRDefault="0038375D">
      <w:r>
        <w:separator/>
      </w:r>
    </w:p>
  </w:footnote>
  <w:footnote w:type="continuationSeparator" w:id="0">
    <w:p w14:paraId="79269DFE" w14:textId="77777777" w:rsidR="0038375D" w:rsidRDefault="003837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16AE0" w14:textId="77777777" w:rsidR="0044644A" w:rsidRDefault="004464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8B64B" w14:textId="77777777" w:rsidR="0044644A" w:rsidRDefault="0044644A">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132CC" w14:textId="77777777" w:rsidR="0044644A" w:rsidRDefault="0044644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D22C9B9E"/>
    <w:lvl w:ilvl="0">
      <w:start w:val="1"/>
      <w:numFmt w:val="decimal"/>
      <w:lvlText w:val="2.%1 "/>
      <w:lvlJc w:val="left"/>
      <w:pPr>
        <w:ind w:left="567" w:hanging="20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000000B"/>
    <w:multiLevelType w:val="multilevel"/>
    <w:tmpl w:val="A82C514E"/>
    <w:lvl w:ilvl="0">
      <w:start w:val="1"/>
      <w:numFmt w:val="decimal"/>
      <w:lvlText w:val="%1."/>
      <w:lvlJc w:val="left"/>
      <w:pPr>
        <w:tabs>
          <w:tab w:val="num" w:pos="425"/>
        </w:tabs>
        <w:ind w:left="425" w:hanging="425"/>
      </w:pPr>
      <w:rPr>
        <w:rFonts w:hint="default"/>
      </w:rPr>
    </w:lvl>
    <w:lvl w:ilvl="1">
      <w:start w:val="1"/>
      <w:numFmt w:val="decimal"/>
      <w:isLgl/>
      <w:lvlText w:val="%1.%2"/>
      <w:lvlJc w:val="left"/>
      <w:pPr>
        <w:ind w:left="1100" w:hanging="880"/>
      </w:pPr>
      <w:rPr>
        <w:rFonts w:hint="default"/>
      </w:rPr>
    </w:lvl>
    <w:lvl w:ilvl="2">
      <w:start w:val="1"/>
      <w:numFmt w:val="decimal"/>
      <w:lvlText w:val="3.1.%3 "/>
      <w:lvlJc w:val="left"/>
      <w:pPr>
        <w:ind w:left="720" w:firstLine="0"/>
      </w:pPr>
      <w:rPr>
        <w:rFonts w:hint="default"/>
      </w:rPr>
    </w:lvl>
    <w:lvl w:ilvl="3">
      <w:start w:val="1"/>
      <w:numFmt w:val="decimal"/>
      <w:isLgl/>
      <w:lvlText w:val="%1.%2.%3.%4"/>
      <w:lvlJc w:val="left"/>
      <w:pPr>
        <w:ind w:left="1540" w:hanging="880"/>
      </w:pPr>
      <w:rPr>
        <w:rFonts w:hint="default"/>
      </w:rPr>
    </w:lvl>
    <w:lvl w:ilvl="4">
      <w:start w:val="1"/>
      <w:numFmt w:val="decimal"/>
      <w:isLgl/>
      <w:lvlText w:val="%1.%2.%3.%4.%5"/>
      <w:lvlJc w:val="left"/>
      <w:pPr>
        <w:ind w:left="1960" w:hanging="1080"/>
      </w:pPr>
      <w:rPr>
        <w:rFonts w:hint="default"/>
      </w:rPr>
    </w:lvl>
    <w:lvl w:ilvl="5">
      <w:start w:val="1"/>
      <w:numFmt w:val="decimal"/>
      <w:isLgl/>
      <w:lvlText w:val="%1.%2.%3.%4.%5.%6"/>
      <w:lvlJc w:val="left"/>
      <w:pPr>
        <w:ind w:left="2180" w:hanging="1080"/>
      </w:pPr>
      <w:rPr>
        <w:rFonts w:hint="default"/>
      </w:rPr>
    </w:lvl>
    <w:lvl w:ilvl="6">
      <w:start w:val="1"/>
      <w:numFmt w:val="decimal"/>
      <w:isLgl/>
      <w:lvlText w:val="%1.%2.%3.%4.%5.%6.%7"/>
      <w:lvlJc w:val="left"/>
      <w:pPr>
        <w:ind w:left="2760" w:hanging="1440"/>
      </w:pPr>
      <w:rPr>
        <w:rFonts w:hint="default"/>
      </w:rPr>
    </w:lvl>
    <w:lvl w:ilvl="7">
      <w:start w:val="1"/>
      <w:numFmt w:val="decimal"/>
      <w:isLgl/>
      <w:lvlText w:val="%1.%2.%3.%4.%5.%6.%7.%8"/>
      <w:lvlJc w:val="left"/>
      <w:pPr>
        <w:ind w:left="2980" w:hanging="1440"/>
      </w:pPr>
      <w:rPr>
        <w:rFonts w:hint="default"/>
      </w:rPr>
    </w:lvl>
    <w:lvl w:ilvl="8">
      <w:start w:val="1"/>
      <w:numFmt w:val="decimal"/>
      <w:isLgl/>
      <w:lvlText w:val="%1.%2.%3.%4.%5.%6.%7.%8.%9"/>
      <w:lvlJc w:val="left"/>
      <w:pPr>
        <w:ind w:left="3560" w:hanging="1800"/>
      </w:pPr>
      <w:rPr>
        <w:rFonts w:hint="default"/>
      </w:rPr>
    </w:lvl>
  </w:abstractNum>
  <w:abstractNum w:abstractNumId="2" w15:restartNumberingAfterBreak="0">
    <w:nsid w:val="0000000C"/>
    <w:multiLevelType w:val="multilevel"/>
    <w:tmpl w:val="62EEDFC4"/>
    <w:lvl w:ilvl="0">
      <w:start w:val="1"/>
      <w:numFmt w:val="decimal"/>
      <w:lvlText w:val="%1."/>
      <w:lvlJc w:val="left"/>
      <w:pPr>
        <w:tabs>
          <w:tab w:val="num" w:pos="425"/>
        </w:tabs>
        <w:ind w:left="425" w:hanging="425"/>
      </w:pPr>
      <w:rPr>
        <w:rFonts w:hint="default"/>
      </w:rPr>
    </w:lvl>
    <w:lvl w:ilvl="1">
      <w:start w:val="1"/>
      <w:numFmt w:val="decimal"/>
      <w:isLgl/>
      <w:lvlText w:val="%1.%2"/>
      <w:lvlJc w:val="left"/>
      <w:pPr>
        <w:ind w:left="855" w:hanging="67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3" w15:restartNumberingAfterBreak="0">
    <w:nsid w:val="0000000D"/>
    <w:multiLevelType w:val="multilevel"/>
    <w:tmpl w:val="81C607FC"/>
    <w:lvl w:ilvl="0">
      <w:start w:val="1"/>
      <w:numFmt w:val="decimal"/>
      <w:lvlText w:val="1.%1"/>
      <w:lvlJc w:val="left"/>
      <w:pPr>
        <w:ind w:left="567" w:hanging="20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000000E"/>
    <w:multiLevelType w:val="multilevel"/>
    <w:tmpl w:val="985C71DE"/>
    <w:lvl w:ilvl="0">
      <w:start w:val="1"/>
      <w:numFmt w:val="decimal"/>
      <w:lvlText w:val="%1."/>
      <w:lvlJc w:val="left"/>
      <w:pPr>
        <w:tabs>
          <w:tab w:val="num" w:pos="425"/>
        </w:tabs>
        <w:ind w:left="425" w:hanging="425"/>
      </w:pPr>
      <w:rPr>
        <w:rFonts w:hint="default"/>
      </w:rPr>
    </w:lvl>
    <w:lvl w:ilvl="1">
      <w:start w:val="1"/>
      <w:numFmt w:val="decimal"/>
      <w:isLgl/>
      <w:lvlText w:val="%1.%2"/>
      <w:lvlJc w:val="left"/>
      <w:pPr>
        <w:ind w:left="1035" w:hanging="6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 w15:restartNumberingAfterBreak="0">
    <w:nsid w:val="05BF2513"/>
    <w:multiLevelType w:val="multilevel"/>
    <w:tmpl w:val="62EEDFC4"/>
    <w:lvl w:ilvl="0">
      <w:start w:val="1"/>
      <w:numFmt w:val="decimal"/>
      <w:lvlText w:val="%1."/>
      <w:lvlJc w:val="left"/>
      <w:pPr>
        <w:tabs>
          <w:tab w:val="num" w:pos="425"/>
        </w:tabs>
        <w:ind w:left="425" w:hanging="425"/>
      </w:pPr>
      <w:rPr>
        <w:rFonts w:hint="default"/>
      </w:rPr>
    </w:lvl>
    <w:lvl w:ilvl="1">
      <w:start w:val="1"/>
      <w:numFmt w:val="decimal"/>
      <w:isLgl/>
      <w:lvlText w:val="%1.%2"/>
      <w:lvlJc w:val="left"/>
      <w:pPr>
        <w:ind w:left="855" w:hanging="67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6" w15:restartNumberingAfterBreak="0">
    <w:nsid w:val="13D336A2"/>
    <w:multiLevelType w:val="hybridMultilevel"/>
    <w:tmpl w:val="1E40F39E"/>
    <w:lvl w:ilvl="0" w:tplc="D6E80A80">
      <w:start w:val="1"/>
      <w:numFmt w:val="decimal"/>
      <w:lvlText w:val="3.%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3E01A09"/>
    <w:multiLevelType w:val="multilevel"/>
    <w:tmpl w:val="62EEDFC4"/>
    <w:lvl w:ilvl="0">
      <w:start w:val="1"/>
      <w:numFmt w:val="decimal"/>
      <w:lvlText w:val="%1."/>
      <w:lvlJc w:val="left"/>
      <w:pPr>
        <w:tabs>
          <w:tab w:val="num" w:pos="425"/>
        </w:tabs>
        <w:ind w:left="425" w:hanging="425"/>
      </w:pPr>
      <w:rPr>
        <w:rFonts w:hint="default"/>
      </w:rPr>
    </w:lvl>
    <w:lvl w:ilvl="1">
      <w:start w:val="1"/>
      <w:numFmt w:val="decimal"/>
      <w:isLgl/>
      <w:lvlText w:val="%1.%2"/>
      <w:lvlJc w:val="left"/>
      <w:pPr>
        <w:ind w:left="855" w:hanging="67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8" w15:restartNumberingAfterBreak="0">
    <w:nsid w:val="18675100"/>
    <w:multiLevelType w:val="hybridMultilevel"/>
    <w:tmpl w:val="193ED5AE"/>
    <w:lvl w:ilvl="0" w:tplc="FBF6CFA8">
      <w:start w:val="1"/>
      <w:numFmt w:val="decimal"/>
      <w:lvlText w:val="2.1.%1"/>
      <w:lvlJc w:val="left"/>
      <w:pPr>
        <w:ind w:left="720" w:hanging="360"/>
      </w:pPr>
      <w:rPr>
        <w:rFonts w:ascii="Times New Roman" w:hAnsi="Times New Roman" w:cs="Times New Roman"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9E75BF5"/>
    <w:multiLevelType w:val="multilevel"/>
    <w:tmpl w:val="62EEDFC4"/>
    <w:lvl w:ilvl="0">
      <w:start w:val="1"/>
      <w:numFmt w:val="decimal"/>
      <w:lvlText w:val="%1."/>
      <w:lvlJc w:val="left"/>
      <w:pPr>
        <w:tabs>
          <w:tab w:val="num" w:pos="425"/>
        </w:tabs>
        <w:ind w:left="425" w:hanging="425"/>
      </w:pPr>
      <w:rPr>
        <w:rFonts w:hint="default"/>
      </w:rPr>
    </w:lvl>
    <w:lvl w:ilvl="1">
      <w:start w:val="1"/>
      <w:numFmt w:val="decimal"/>
      <w:isLgl/>
      <w:lvlText w:val="%1.%2"/>
      <w:lvlJc w:val="left"/>
      <w:pPr>
        <w:ind w:left="855" w:hanging="67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10" w15:restartNumberingAfterBreak="0">
    <w:nsid w:val="1A5F599B"/>
    <w:multiLevelType w:val="multilevel"/>
    <w:tmpl w:val="9F784582"/>
    <w:lvl w:ilvl="0">
      <w:start w:val="1"/>
      <w:numFmt w:val="decimal"/>
      <w:lvlText w:val="%1."/>
      <w:lvlJc w:val="left"/>
      <w:pPr>
        <w:tabs>
          <w:tab w:val="num" w:pos="425"/>
        </w:tabs>
        <w:ind w:left="425" w:hanging="425"/>
      </w:pPr>
      <w:rPr>
        <w:rFonts w:hint="default"/>
      </w:rPr>
    </w:lvl>
    <w:lvl w:ilvl="1">
      <w:start w:val="1"/>
      <w:numFmt w:val="decimal"/>
      <w:isLgl/>
      <w:lvlText w:val="%1.%2"/>
      <w:lvlJc w:val="left"/>
      <w:pPr>
        <w:ind w:left="1035" w:hanging="675"/>
      </w:pPr>
      <w:rPr>
        <w:rFonts w:hint="default"/>
      </w:rPr>
    </w:lvl>
    <w:lvl w:ilvl="2">
      <w:start w:val="1"/>
      <w:numFmt w:val="decimal"/>
      <w:isLgl/>
      <w:lvlText w:val="%1.%2.%3"/>
      <w:lvlJc w:val="left"/>
      <w:pPr>
        <w:ind w:left="1440" w:hanging="720"/>
      </w:pPr>
      <w:rPr>
        <w:rFonts w:hint="default"/>
      </w:rPr>
    </w:lvl>
    <w:lvl w:ilvl="3">
      <w:start w:val="1"/>
      <w:numFmt w:val="decimal"/>
      <w:lvlText w:val="%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 w15:restartNumberingAfterBreak="0">
    <w:nsid w:val="21044C32"/>
    <w:multiLevelType w:val="multilevel"/>
    <w:tmpl w:val="B9F44660"/>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29305873"/>
    <w:multiLevelType w:val="multilevel"/>
    <w:tmpl w:val="B79C4F7C"/>
    <w:lvl w:ilvl="0">
      <w:start w:val="1"/>
      <w:numFmt w:val="decimal"/>
      <w:lvlText w:val="3.%1 "/>
      <w:lvlJc w:val="left"/>
      <w:pPr>
        <w:ind w:left="567" w:hanging="20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F8656E6"/>
    <w:multiLevelType w:val="multilevel"/>
    <w:tmpl w:val="D85A70BA"/>
    <w:lvl w:ilvl="0">
      <w:start w:val="1"/>
      <w:numFmt w:val="decimal"/>
      <w:lvlText w:val="%1."/>
      <w:lvlJc w:val="left"/>
      <w:pPr>
        <w:tabs>
          <w:tab w:val="num" w:pos="425"/>
        </w:tabs>
        <w:ind w:left="425" w:hanging="425"/>
      </w:pPr>
      <w:rPr>
        <w:rFonts w:hint="default"/>
      </w:rPr>
    </w:lvl>
    <w:lvl w:ilvl="1">
      <w:start w:val="1"/>
      <w:numFmt w:val="decimal"/>
      <w:isLgl/>
      <w:lvlText w:val="%1.%2"/>
      <w:lvlJc w:val="left"/>
      <w:pPr>
        <w:ind w:left="1100" w:hanging="880"/>
      </w:pPr>
      <w:rPr>
        <w:rFonts w:hint="default"/>
      </w:rPr>
    </w:lvl>
    <w:lvl w:ilvl="2">
      <w:start w:val="1"/>
      <w:numFmt w:val="decimal"/>
      <w:isLgl/>
      <w:lvlText w:val="%1.%2.%3"/>
      <w:lvlJc w:val="left"/>
      <w:pPr>
        <w:ind w:left="720" w:firstLine="0"/>
      </w:pPr>
      <w:rPr>
        <w:rFonts w:hint="default"/>
      </w:rPr>
    </w:lvl>
    <w:lvl w:ilvl="3">
      <w:start w:val="1"/>
      <w:numFmt w:val="decimal"/>
      <w:isLgl/>
      <w:lvlText w:val="%1.%2.%3.%4"/>
      <w:lvlJc w:val="left"/>
      <w:pPr>
        <w:ind w:left="1540" w:hanging="880"/>
      </w:pPr>
      <w:rPr>
        <w:rFonts w:hint="default"/>
      </w:rPr>
    </w:lvl>
    <w:lvl w:ilvl="4">
      <w:start w:val="1"/>
      <w:numFmt w:val="decimal"/>
      <w:isLgl/>
      <w:lvlText w:val="%1.%2.%3.%4.%5"/>
      <w:lvlJc w:val="left"/>
      <w:pPr>
        <w:ind w:left="1960" w:hanging="1080"/>
      </w:pPr>
      <w:rPr>
        <w:rFonts w:hint="default"/>
      </w:rPr>
    </w:lvl>
    <w:lvl w:ilvl="5">
      <w:start w:val="1"/>
      <w:numFmt w:val="decimal"/>
      <w:isLgl/>
      <w:lvlText w:val="%1.%2.%3.%4.%5.%6"/>
      <w:lvlJc w:val="left"/>
      <w:pPr>
        <w:ind w:left="2180" w:hanging="1080"/>
      </w:pPr>
      <w:rPr>
        <w:rFonts w:hint="default"/>
      </w:rPr>
    </w:lvl>
    <w:lvl w:ilvl="6">
      <w:start w:val="1"/>
      <w:numFmt w:val="decimal"/>
      <w:isLgl/>
      <w:lvlText w:val="%1.%2.%3.%4.%5.%6.%7"/>
      <w:lvlJc w:val="left"/>
      <w:pPr>
        <w:ind w:left="2760" w:hanging="1440"/>
      </w:pPr>
      <w:rPr>
        <w:rFonts w:hint="default"/>
      </w:rPr>
    </w:lvl>
    <w:lvl w:ilvl="7">
      <w:start w:val="1"/>
      <w:numFmt w:val="decimal"/>
      <w:isLgl/>
      <w:lvlText w:val="%1.%2.%3.%4.%5.%6.%7.%8"/>
      <w:lvlJc w:val="left"/>
      <w:pPr>
        <w:ind w:left="2980" w:hanging="1440"/>
      </w:pPr>
      <w:rPr>
        <w:rFonts w:hint="default"/>
      </w:rPr>
    </w:lvl>
    <w:lvl w:ilvl="8">
      <w:start w:val="1"/>
      <w:numFmt w:val="decimal"/>
      <w:isLgl/>
      <w:lvlText w:val="%1.%2.%3.%4.%5.%6.%7.%8.%9"/>
      <w:lvlJc w:val="left"/>
      <w:pPr>
        <w:ind w:left="3560" w:hanging="1800"/>
      </w:pPr>
      <w:rPr>
        <w:rFonts w:hint="default"/>
      </w:rPr>
    </w:lvl>
  </w:abstractNum>
  <w:abstractNum w:abstractNumId="14" w15:restartNumberingAfterBreak="0">
    <w:nsid w:val="3E866202"/>
    <w:multiLevelType w:val="hybridMultilevel"/>
    <w:tmpl w:val="3E8A9DB4"/>
    <w:lvl w:ilvl="0" w:tplc="5C4E887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0D324D4"/>
    <w:multiLevelType w:val="multilevel"/>
    <w:tmpl w:val="62EEDFC4"/>
    <w:lvl w:ilvl="0">
      <w:start w:val="1"/>
      <w:numFmt w:val="decimal"/>
      <w:lvlText w:val="%1."/>
      <w:lvlJc w:val="left"/>
      <w:pPr>
        <w:tabs>
          <w:tab w:val="num" w:pos="425"/>
        </w:tabs>
        <w:ind w:left="425" w:hanging="425"/>
      </w:pPr>
      <w:rPr>
        <w:rFonts w:hint="default"/>
      </w:rPr>
    </w:lvl>
    <w:lvl w:ilvl="1">
      <w:start w:val="1"/>
      <w:numFmt w:val="decimal"/>
      <w:isLgl/>
      <w:lvlText w:val="%1.%2"/>
      <w:lvlJc w:val="left"/>
      <w:pPr>
        <w:ind w:left="855" w:hanging="67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16" w15:restartNumberingAfterBreak="0">
    <w:nsid w:val="41A06449"/>
    <w:multiLevelType w:val="multilevel"/>
    <w:tmpl w:val="2624AE48"/>
    <w:lvl w:ilvl="0">
      <w:start w:val="1"/>
      <w:numFmt w:val="decimal"/>
      <w:lvlText w:val="1.%1"/>
      <w:lvlJc w:val="left"/>
      <w:pPr>
        <w:ind w:left="567" w:hanging="20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41BF79FD"/>
    <w:multiLevelType w:val="multilevel"/>
    <w:tmpl w:val="72A24CCE"/>
    <w:lvl w:ilvl="0">
      <w:start w:val="1"/>
      <w:numFmt w:val="none"/>
      <w:lvlText w:val="2.1 "/>
      <w:lvlJc w:val="left"/>
      <w:pPr>
        <w:ind w:left="567" w:hanging="20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438D393B"/>
    <w:multiLevelType w:val="multilevel"/>
    <w:tmpl w:val="96E0BF4C"/>
    <w:lvl w:ilvl="0">
      <w:start w:val="1"/>
      <w:numFmt w:val="decimal"/>
      <w:lvlText w:val="2.%1 "/>
      <w:lvlJc w:val="left"/>
      <w:pPr>
        <w:ind w:left="567" w:hanging="207"/>
      </w:pPr>
      <w:rPr>
        <w:rFonts w:hint="default"/>
      </w:rPr>
    </w:lvl>
    <w:lvl w:ilvl="1">
      <w:start w:val="1"/>
      <w:numFmt w:val="decimal"/>
      <w:lvlText w:val="2.1.%2 "/>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3D73E9D"/>
    <w:multiLevelType w:val="multilevel"/>
    <w:tmpl w:val="7DE67A2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462F45D4"/>
    <w:multiLevelType w:val="multilevel"/>
    <w:tmpl w:val="ADDEBCDC"/>
    <w:lvl w:ilvl="0">
      <w:start w:val="1"/>
      <w:numFmt w:val="decimal"/>
      <w:lvlText w:val="%1."/>
      <w:lvlJc w:val="left"/>
      <w:pPr>
        <w:tabs>
          <w:tab w:val="num" w:pos="425"/>
        </w:tabs>
        <w:ind w:left="425" w:hanging="425"/>
      </w:pPr>
      <w:rPr>
        <w:rFonts w:hint="default"/>
      </w:rPr>
    </w:lvl>
    <w:lvl w:ilvl="1">
      <w:start w:val="1"/>
      <w:numFmt w:val="decimal"/>
      <w:isLgl/>
      <w:lvlText w:val="%1.%2"/>
      <w:lvlJc w:val="left"/>
      <w:pPr>
        <w:ind w:left="1100" w:hanging="880"/>
      </w:pPr>
      <w:rPr>
        <w:rFonts w:hint="default"/>
      </w:rPr>
    </w:lvl>
    <w:lvl w:ilvl="2">
      <w:start w:val="1"/>
      <w:numFmt w:val="decimal"/>
      <w:isLgl/>
      <w:lvlText w:val="%1.%2.%3"/>
      <w:lvlJc w:val="left"/>
      <w:pPr>
        <w:ind w:left="1320" w:hanging="880"/>
      </w:pPr>
      <w:rPr>
        <w:rFonts w:hint="default"/>
      </w:rPr>
    </w:lvl>
    <w:lvl w:ilvl="3">
      <w:start w:val="1"/>
      <w:numFmt w:val="decimal"/>
      <w:isLgl/>
      <w:lvlText w:val="%1.%2.%3.%4"/>
      <w:lvlJc w:val="left"/>
      <w:pPr>
        <w:ind w:left="1540" w:hanging="880"/>
      </w:pPr>
      <w:rPr>
        <w:rFonts w:hint="default"/>
      </w:rPr>
    </w:lvl>
    <w:lvl w:ilvl="4">
      <w:start w:val="1"/>
      <w:numFmt w:val="decimal"/>
      <w:isLgl/>
      <w:lvlText w:val="%1.%2.%3.%4.%5"/>
      <w:lvlJc w:val="left"/>
      <w:pPr>
        <w:ind w:left="1960" w:hanging="1080"/>
      </w:pPr>
      <w:rPr>
        <w:rFonts w:hint="default"/>
      </w:rPr>
    </w:lvl>
    <w:lvl w:ilvl="5">
      <w:start w:val="1"/>
      <w:numFmt w:val="decimal"/>
      <w:isLgl/>
      <w:lvlText w:val="%1.%2.%3.%4.%5.%6"/>
      <w:lvlJc w:val="left"/>
      <w:pPr>
        <w:ind w:left="2180" w:hanging="1080"/>
      </w:pPr>
      <w:rPr>
        <w:rFonts w:hint="default"/>
      </w:rPr>
    </w:lvl>
    <w:lvl w:ilvl="6">
      <w:start w:val="1"/>
      <w:numFmt w:val="decimal"/>
      <w:isLgl/>
      <w:lvlText w:val="%1.%2.%3.%4.%5.%6.%7"/>
      <w:lvlJc w:val="left"/>
      <w:pPr>
        <w:ind w:left="2760" w:hanging="1440"/>
      </w:pPr>
      <w:rPr>
        <w:rFonts w:hint="default"/>
      </w:rPr>
    </w:lvl>
    <w:lvl w:ilvl="7">
      <w:start w:val="1"/>
      <w:numFmt w:val="decimal"/>
      <w:isLgl/>
      <w:lvlText w:val="%1.%2.%3.%4.%5.%6.%7.%8"/>
      <w:lvlJc w:val="left"/>
      <w:pPr>
        <w:ind w:left="2980" w:hanging="1440"/>
      </w:pPr>
      <w:rPr>
        <w:rFonts w:hint="default"/>
      </w:rPr>
    </w:lvl>
    <w:lvl w:ilvl="8">
      <w:start w:val="1"/>
      <w:numFmt w:val="decimal"/>
      <w:isLgl/>
      <w:lvlText w:val="%1.%2.%3.%4.%5.%6.%7.%8.%9"/>
      <w:lvlJc w:val="left"/>
      <w:pPr>
        <w:ind w:left="3560" w:hanging="1800"/>
      </w:pPr>
      <w:rPr>
        <w:rFonts w:hint="default"/>
      </w:rPr>
    </w:lvl>
  </w:abstractNum>
  <w:abstractNum w:abstractNumId="21" w15:restartNumberingAfterBreak="0">
    <w:nsid w:val="4C017562"/>
    <w:multiLevelType w:val="multilevel"/>
    <w:tmpl w:val="11D229FC"/>
    <w:lvl w:ilvl="0">
      <w:start w:val="1"/>
      <w:numFmt w:val="decimal"/>
      <w:lvlText w:val="%1"/>
      <w:lvlJc w:val="left"/>
      <w:pPr>
        <w:ind w:left="720" w:hanging="72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2" w15:restartNumberingAfterBreak="0">
    <w:nsid w:val="4C286287"/>
    <w:multiLevelType w:val="multilevel"/>
    <w:tmpl w:val="62EEDFC4"/>
    <w:lvl w:ilvl="0">
      <w:start w:val="1"/>
      <w:numFmt w:val="decimal"/>
      <w:lvlText w:val="%1."/>
      <w:lvlJc w:val="left"/>
      <w:pPr>
        <w:tabs>
          <w:tab w:val="num" w:pos="425"/>
        </w:tabs>
        <w:ind w:left="425" w:hanging="425"/>
      </w:pPr>
      <w:rPr>
        <w:rFonts w:hint="default"/>
      </w:rPr>
    </w:lvl>
    <w:lvl w:ilvl="1">
      <w:start w:val="1"/>
      <w:numFmt w:val="decimal"/>
      <w:isLgl/>
      <w:lvlText w:val="%1.%2"/>
      <w:lvlJc w:val="left"/>
      <w:pPr>
        <w:ind w:left="855" w:hanging="67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23" w15:restartNumberingAfterBreak="0">
    <w:nsid w:val="5FCC4DF2"/>
    <w:multiLevelType w:val="hybridMultilevel"/>
    <w:tmpl w:val="28D6EA92"/>
    <w:lvl w:ilvl="0" w:tplc="0409000F">
      <w:start w:val="1"/>
      <w:numFmt w:val="decimal"/>
      <w:lvlText w:val="%1."/>
      <w:lvlJc w:val="left"/>
      <w:pPr>
        <w:ind w:left="1820" w:hanging="360"/>
      </w:pPr>
    </w:lvl>
    <w:lvl w:ilvl="1" w:tplc="04210019" w:tentative="1">
      <w:start w:val="1"/>
      <w:numFmt w:val="lowerLetter"/>
      <w:lvlText w:val="%2."/>
      <w:lvlJc w:val="left"/>
      <w:pPr>
        <w:ind w:left="2540" w:hanging="360"/>
      </w:pPr>
    </w:lvl>
    <w:lvl w:ilvl="2" w:tplc="0421001B" w:tentative="1">
      <w:start w:val="1"/>
      <w:numFmt w:val="lowerRoman"/>
      <w:lvlText w:val="%3."/>
      <w:lvlJc w:val="right"/>
      <w:pPr>
        <w:ind w:left="3260" w:hanging="180"/>
      </w:pPr>
    </w:lvl>
    <w:lvl w:ilvl="3" w:tplc="0421000F" w:tentative="1">
      <w:start w:val="1"/>
      <w:numFmt w:val="decimal"/>
      <w:lvlText w:val="%4."/>
      <w:lvlJc w:val="left"/>
      <w:pPr>
        <w:ind w:left="3980" w:hanging="360"/>
      </w:pPr>
    </w:lvl>
    <w:lvl w:ilvl="4" w:tplc="04210019" w:tentative="1">
      <w:start w:val="1"/>
      <w:numFmt w:val="lowerLetter"/>
      <w:lvlText w:val="%5."/>
      <w:lvlJc w:val="left"/>
      <w:pPr>
        <w:ind w:left="4700" w:hanging="360"/>
      </w:pPr>
    </w:lvl>
    <w:lvl w:ilvl="5" w:tplc="0421001B" w:tentative="1">
      <w:start w:val="1"/>
      <w:numFmt w:val="lowerRoman"/>
      <w:lvlText w:val="%6."/>
      <w:lvlJc w:val="right"/>
      <w:pPr>
        <w:ind w:left="5420" w:hanging="180"/>
      </w:pPr>
    </w:lvl>
    <w:lvl w:ilvl="6" w:tplc="0421000F" w:tentative="1">
      <w:start w:val="1"/>
      <w:numFmt w:val="decimal"/>
      <w:lvlText w:val="%7."/>
      <w:lvlJc w:val="left"/>
      <w:pPr>
        <w:ind w:left="6140" w:hanging="360"/>
      </w:pPr>
    </w:lvl>
    <w:lvl w:ilvl="7" w:tplc="04210019" w:tentative="1">
      <w:start w:val="1"/>
      <w:numFmt w:val="lowerLetter"/>
      <w:lvlText w:val="%8."/>
      <w:lvlJc w:val="left"/>
      <w:pPr>
        <w:ind w:left="6860" w:hanging="360"/>
      </w:pPr>
    </w:lvl>
    <w:lvl w:ilvl="8" w:tplc="0421001B" w:tentative="1">
      <w:start w:val="1"/>
      <w:numFmt w:val="lowerRoman"/>
      <w:lvlText w:val="%9."/>
      <w:lvlJc w:val="right"/>
      <w:pPr>
        <w:ind w:left="7580" w:hanging="180"/>
      </w:pPr>
    </w:lvl>
  </w:abstractNum>
  <w:abstractNum w:abstractNumId="24" w15:restartNumberingAfterBreak="0">
    <w:nsid w:val="6184471B"/>
    <w:multiLevelType w:val="multilevel"/>
    <w:tmpl w:val="62EEDFC4"/>
    <w:lvl w:ilvl="0">
      <w:start w:val="1"/>
      <w:numFmt w:val="decimal"/>
      <w:lvlText w:val="%1."/>
      <w:lvlJc w:val="left"/>
      <w:pPr>
        <w:tabs>
          <w:tab w:val="num" w:pos="425"/>
        </w:tabs>
        <w:ind w:left="425" w:hanging="425"/>
      </w:pPr>
      <w:rPr>
        <w:rFonts w:hint="default"/>
      </w:rPr>
    </w:lvl>
    <w:lvl w:ilvl="1">
      <w:start w:val="1"/>
      <w:numFmt w:val="decimal"/>
      <w:isLgl/>
      <w:lvlText w:val="%1.%2"/>
      <w:lvlJc w:val="left"/>
      <w:pPr>
        <w:ind w:left="855" w:hanging="67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25" w15:restartNumberingAfterBreak="0">
    <w:nsid w:val="62477D51"/>
    <w:multiLevelType w:val="multilevel"/>
    <w:tmpl w:val="A52C0A36"/>
    <w:lvl w:ilvl="0">
      <w:start w:val="1"/>
      <w:numFmt w:val="decimal"/>
      <w:lvlText w:val="%1."/>
      <w:lvlJc w:val="left"/>
      <w:pPr>
        <w:tabs>
          <w:tab w:val="num" w:pos="425"/>
        </w:tabs>
        <w:ind w:left="425" w:hanging="425"/>
      </w:pPr>
      <w:rPr>
        <w:rFonts w:hint="default"/>
      </w:rPr>
    </w:lvl>
    <w:lvl w:ilvl="1">
      <w:start w:val="1"/>
      <w:numFmt w:val="decimal"/>
      <w:isLgl/>
      <w:lvlText w:val="%1.%2"/>
      <w:lvlJc w:val="left"/>
      <w:pPr>
        <w:ind w:left="1100" w:hanging="880"/>
      </w:pPr>
      <w:rPr>
        <w:rFonts w:hint="default"/>
      </w:rPr>
    </w:lvl>
    <w:lvl w:ilvl="2">
      <w:start w:val="1"/>
      <w:numFmt w:val="decimal"/>
      <w:lvlText w:val="3.2.%3 "/>
      <w:lvlJc w:val="left"/>
      <w:pPr>
        <w:ind w:left="720" w:firstLine="0"/>
      </w:pPr>
      <w:rPr>
        <w:rFonts w:hint="default"/>
      </w:rPr>
    </w:lvl>
    <w:lvl w:ilvl="3">
      <w:start w:val="1"/>
      <w:numFmt w:val="decimal"/>
      <w:isLgl/>
      <w:lvlText w:val="%1.%2.%3.%4"/>
      <w:lvlJc w:val="left"/>
      <w:pPr>
        <w:ind w:left="1540" w:hanging="880"/>
      </w:pPr>
      <w:rPr>
        <w:rFonts w:hint="default"/>
      </w:rPr>
    </w:lvl>
    <w:lvl w:ilvl="4">
      <w:start w:val="1"/>
      <w:numFmt w:val="decimal"/>
      <w:isLgl/>
      <w:lvlText w:val="%1.%2.%3.%4.%5"/>
      <w:lvlJc w:val="left"/>
      <w:pPr>
        <w:ind w:left="1960" w:hanging="1080"/>
      </w:pPr>
      <w:rPr>
        <w:rFonts w:hint="default"/>
      </w:rPr>
    </w:lvl>
    <w:lvl w:ilvl="5">
      <w:start w:val="1"/>
      <w:numFmt w:val="decimal"/>
      <w:isLgl/>
      <w:lvlText w:val="%1.%2.%3.%4.%5.%6"/>
      <w:lvlJc w:val="left"/>
      <w:pPr>
        <w:ind w:left="2180" w:hanging="1080"/>
      </w:pPr>
      <w:rPr>
        <w:rFonts w:hint="default"/>
      </w:rPr>
    </w:lvl>
    <w:lvl w:ilvl="6">
      <w:start w:val="1"/>
      <w:numFmt w:val="decimal"/>
      <w:isLgl/>
      <w:lvlText w:val="%1.%2.%3.%4.%5.%6.%7"/>
      <w:lvlJc w:val="left"/>
      <w:pPr>
        <w:ind w:left="2760" w:hanging="1440"/>
      </w:pPr>
      <w:rPr>
        <w:rFonts w:hint="default"/>
      </w:rPr>
    </w:lvl>
    <w:lvl w:ilvl="7">
      <w:start w:val="1"/>
      <w:numFmt w:val="decimal"/>
      <w:isLgl/>
      <w:lvlText w:val="%1.%2.%3.%4.%5.%6.%7.%8"/>
      <w:lvlJc w:val="left"/>
      <w:pPr>
        <w:ind w:left="2980" w:hanging="1440"/>
      </w:pPr>
      <w:rPr>
        <w:rFonts w:hint="default"/>
      </w:rPr>
    </w:lvl>
    <w:lvl w:ilvl="8">
      <w:start w:val="1"/>
      <w:numFmt w:val="decimal"/>
      <w:isLgl/>
      <w:lvlText w:val="%1.%2.%3.%4.%5.%6.%7.%8.%9"/>
      <w:lvlJc w:val="left"/>
      <w:pPr>
        <w:ind w:left="3560" w:hanging="1800"/>
      </w:pPr>
      <w:rPr>
        <w:rFonts w:hint="default"/>
      </w:rPr>
    </w:lvl>
  </w:abstractNum>
  <w:abstractNum w:abstractNumId="26" w15:restartNumberingAfterBreak="0">
    <w:nsid w:val="63626DDC"/>
    <w:multiLevelType w:val="multilevel"/>
    <w:tmpl w:val="C88C3826"/>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7" w15:restartNumberingAfterBreak="0">
    <w:nsid w:val="63CB3C53"/>
    <w:multiLevelType w:val="hybridMultilevel"/>
    <w:tmpl w:val="D88C01C8"/>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8" w15:restartNumberingAfterBreak="0">
    <w:nsid w:val="7ADE6432"/>
    <w:multiLevelType w:val="hybridMultilevel"/>
    <w:tmpl w:val="522A8338"/>
    <w:lvl w:ilvl="0" w:tplc="A58A481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FF66AA"/>
    <w:multiLevelType w:val="multilevel"/>
    <w:tmpl w:val="62EEDFC4"/>
    <w:lvl w:ilvl="0">
      <w:start w:val="1"/>
      <w:numFmt w:val="decimal"/>
      <w:lvlText w:val="%1."/>
      <w:lvlJc w:val="left"/>
      <w:pPr>
        <w:tabs>
          <w:tab w:val="num" w:pos="425"/>
        </w:tabs>
        <w:ind w:left="425" w:hanging="425"/>
      </w:pPr>
      <w:rPr>
        <w:rFonts w:hint="default"/>
      </w:rPr>
    </w:lvl>
    <w:lvl w:ilvl="1">
      <w:start w:val="1"/>
      <w:numFmt w:val="decimal"/>
      <w:isLgl/>
      <w:lvlText w:val="%1.%2"/>
      <w:lvlJc w:val="left"/>
      <w:pPr>
        <w:ind w:left="855" w:hanging="67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30" w15:restartNumberingAfterBreak="0">
    <w:nsid w:val="7DF56448"/>
    <w:multiLevelType w:val="hybridMultilevel"/>
    <w:tmpl w:val="C31C7A3C"/>
    <w:lvl w:ilvl="0" w:tplc="95B836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 w:numId="6">
    <w:abstractNumId w:val="28"/>
  </w:num>
  <w:num w:numId="7">
    <w:abstractNumId w:val="30"/>
  </w:num>
  <w:num w:numId="8">
    <w:abstractNumId w:val="10"/>
  </w:num>
  <w:num w:numId="9">
    <w:abstractNumId w:val="27"/>
  </w:num>
  <w:num w:numId="10">
    <w:abstractNumId w:val="21"/>
  </w:num>
  <w:num w:numId="11">
    <w:abstractNumId w:val="19"/>
  </w:num>
  <w:num w:numId="12">
    <w:abstractNumId w:val="26"/>
  </w:num>
  <w:num w:numId="13">
    <w:abstractNumId w:val="6"/>
  </w:num>
  <w:num w:numId="14">
    <w:abstractNumId w:val="20"/>
  </w:num>
  <w:num w:numId="15">
    <w:abstractNumId w:val="17"/>
  </w:num>
  <w:num w:numId="16">
    <w:abstractNumId w:val="12"/>
  </w:num>
  <w:num w:numId="17">
    <w:abstractNumId w:val="23"/>
  </w:num>
  <w:num w:numId="18">
    <w:abstractNumId w:val="13"/>
  </w:num>
  <w:num w:numId="19">
    <w:abstractNumId w:val="16"/>
  </w:num>
  <w:num w:numId="20">
    <w:abstractNumId w:val="18"/>
  </w:num>
  <w:num w:numId="21">
    <w:abstractNumId w:val="15"/>
  </w:num>
  <w:num w:numId="22">
    <w:abstractNumId w:val="7"/>
  </w:num>
  <w:num w:numId="23">
    <w:abstractNumId w:val="29"/>
  </w:num>
  <w:num w:numId="24">
    <w:abstractNumId w:val="5"/>
  </w:num>
  <w:num w:numId="25">
    <w:abstractNumId w:val="22"/>
  </w:num>
  <w:num w:numId="26">
    <w:abstractNumId w:val="9"/>
  </w:num>
  <w:num w:numId="27">
    <w:abstractNumId w:val="25"/>
  </w:num>
  <w:num w:numId="28">
    <w:abstractNumId w:val="14"/>
  </w:num>
  <w:num w:numId="29">
    <w:abstractNumId w:val="8"/>
  </w:num>
  <w:num w:numId="30">
    <w:abstractNumId w:val="24"/>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43"/>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C37"/>
    <w:rsid w:val="000027A0"/>
    <w:rsid w:val="00002973"/>
    <w:rsid w:val="000047DF"/>
    <w:rsid w:val="000211C0"/>
    <w:rsid w:val="00021EDF"/>
    <w:rsid w:val="00023FD6"/>
    <w:rsid w:val="00027E50"/>
    <w:rsid w:val="00030FE8"/>
    <w:rsid w:val="00032999"/>
    <w:rsid w:val="000341F3"/>
    <w:rsid w:val="00035696"/>
    <w:rsid w:val="00037D28"/>
    <w:rsid w:val="00043A83"/>
    <w:rsid w:val="00044496"/>
    <w:rsid w:val="000468C4"/>
    <w:rsid w:val="00051DB9"/>
    <w:rsid w:val="0005340A"/>
    <w:rsid w:val="0006677F"/>
    <w:rsid w:val="00076C2C"/>
    <w:rsid w:val="00091889"/>
    <w:rsid w:val="000947FB"/>
    <w:rsid w:val="000A067A"/>
    <w:rsid w:val="000A7ECD"/>
    <w:rsid w:val="000B2B82"/>
    <w:rsid w:val="000C683A"/>
    <w:rsid w:val="000C68C7"/>
    <w:rsid w:val="000D3627"/>
    <w:rsid w:val="000D3B0D"/>
    <w:rsid w:val="000D539D"/>
    <w:rsid w:val="000F18EF"/>
    <w:rsid w:val="000F25EC"/>
    <w:rsid w:val="000F2A22"/>
    <w:rsid w:val="000F2BCA"/>
    <w:rsid w:val="00103E3A"/>
    <w:rsid w:val="001049CF"/>
    <w:rsid w:val="001053AD"/>
    <w:rsid w:val="001068A1"/>
    <w:rsid w:val="00106E7B"/>
    <w:rsid w:val="001108CB"/>
    <w:rsid w:val="00112D1A"/>
    <w:rsid w:val="00116708"/>
    <w:rsid w:val="00121E2D"/>
    <w:rsid w:val="00122271"/>
    <w:rsid w:val="00124789"/>
    <w:rsid w:val="00124A58"/>
    <w:rsid w:val="00133AF6"/>
    <w:rsid w:val="0013765E"/>
    <w:rsid w:val="00141755"/>
    <w:rsid w:val="00144932"/>
    <w:rsid w:val="00144DE9"/>
    <w:rsid w:val="00154A1A"/>
    <w:rsid w:val="00155A42"/>
    <w:rsid w:val="001564E7"/>
    <w:rsid w:val="00157D1F"/>
    <w:rsid w:val="00167C41"/>
    <w:rsid w:val="00170465"/>
    <w:rsid w:val="00171D85"/>
    <w:rsid w:val="0017274E"/>
    <w:rsid w:val="00172A27"/>
    <w:rsid w:val="00173093"/>
    <w:rsid w:val="001733BD"/>
    <w:rsid w:val="0018025F"/>
    <w:rsid w:val="00181765"/>
    <w:rsid w:val="00181B4D"/>
    <w:rsid w:val="00181BF6"/>
    <w:rsid w:val="00194EC7"/>
    <w:rsid w:val="001A1120"/>
    <w:rsid w:val="001B3316"/>
    <w:rsid w:val="001B5849"/>
    <w:rsid w:val="001B7846"/>
    <w:rsid w:val="001C2230"/>
    <w:rsid w:val="001C6749"/>
    <w:rsid w:val="001C6E33"/>
    <w:rsid w:val="001D1EEC"/>
    <w:rsid w:val="001D2F2A"/>
    <w:rsid w:val="001D68E9"/>
    <w:rsid w:val="001E46FB"/>
    <w:rsid w:val="001E7F7B"/>
    <w:rsid w:val="001F0D67"/>
    <w:rsid w:val="00200045"/>
    <w:rsid w:val="0020402C"/>
    <w:rsid w:val="002041AD"/>
    <w:rsid w:val="002064D4"/>
    <w:rsid w:val="00212A20"/>
    <w:rsid w:val="00215A84"/>
    <w:rsid w:val="002333B1"/>
    <w:rsid w:val="00244A5B"/>
    <w:rsid w:val="0024526C"/>
    <w:rsid w:val="002453D9"/>
    <w:rsid w:val="0025147D"/>
    <w:rsid w:val="002577A8"/>
    <w:rsid w:val="0026362D"/>
    <w:rsid w:val="00265FFB"/>
    <w:rsid w:val="00266E82"/>
    <w:rsid w:val="00270C2C"/>
    <w:rsid w:val="002720EA"/>
    <w:rsid w:val="0027396E"/>
    <w:rsid w:val="00275880"/>
    <w:rsid w:val="0028058E"/>
    <w:rsid w:val="00280D20"/>
    <w:rsid w:val="00281ECF"/>
    <w:rsid w:val="002821CB"/>
    <w:rsid w:val="00284319"/>
    <w:rsid w:val="00285A4A"/>
    <w:rsid w:val="002878D4"/>
    <w:rsid w:val="00291C84"/>
    <w:rsid w:val="0029269C"/>
    <w:rsid w:val="002A29CF"/>
    <w:rsid w:val="002A4132"/>
    <w:rsid w:val="002A607B"/>
    <w:rsid w:val="002A6C16"/>
    <w:rsid w:val="002B2867"/>
    <w:rsid w:val="002B37B0"/>
    <w:rsid w:val="002B6CC2"/>
    <w:rsid w:val="002C0F5A"/>
    <w:rsid w:val="002C4E91"/>
    <w:rsid w:val="002D0391"/>
    <w:rsid w:val="002D2E36"/>
    <w:rsid w:val="002D311D"/>
    <w:rsid w:val="002D5BAD"/>
    <w:rsid w:val="002E36C0"/>
    <w:rsid w:val="002E3C78"/>
    <w:rsid w:val="002E559B"/>
    <w:rsid w:val="002E6289"/>
    <w:rsid w:val="00302135"/>
    <w:rsid w:val="0030391A"/>
    <w:rsid w:val="0031079F"/>
    <w:rsid w:val="00312B52"/>
    <w:rsid w:val="00320147"/>
    <w:rsid w:val="003235EA"/>
    <w:rsid w:val="0032534D"/>
    <w:rsid w:val="00325850"/>
    <w:rsid w:val="003356F2"/>
    <w:rsid w:val="0033580F"/>
    <w:rsid w:val="00351D3E"/>
    <w:rsid w:val="00360269"/>
    <w:rsid w:val="003604F4"/>
    <w:rsid w:val="00360C3E"/>
    <w:rsid w:val="00372663"/>
    <w:rsid w:val="00375821"/>
    <w:rsid w:val="00380B67"/>
    <w:rsid w:val="00382BC3"/>
    <w:rsid w:val="0038375D"/>
    <w:rsid w:val="003929AC"/>
    <w:rsid w:val="003969CA"/>
    <w:rsid w:val="003971FD"/>
    <w:rsid w:val="003975E4"/>
    <w:rsid w:val="003B6E9A"/>
    <w:rsid w:val="003B753F"/>
    <w:rsid w:val="003C038A"/>
    <w:rsid w:val="003C2430"/>
    <w:rsid w:val="003C4D68"/>
    <w:rsid w:val="003C61D9"/>
    <w:rsid w:val="003C6F9A"/>
    <w:rsid w:val="003D01F3"/>
    <w:rsid w:val="003D10FC"/>
    <w:rsid w:val="003D491A"/>
    <w:rsid w:val="003D5670"/>
    <w:rsid w:val="003E50D5"/>
    <w:rsid w:val="003F0011"/>
    <w:rsid w:val="003F209E"/>
    <w:rsid w:val="003F3034"/>
    <w:rsid w:val="003F4CCC"/>
    <w:rsid w:val="00400102"/>
    <w:rsid w:val="004002B0"/>
    <w:rsid w:val="004017A5"/>
    <w:rsid w:val="0040472B"/>
    <w:rsid w:val="00410302"/>
    <w:rsid w:val="00412941"/>
    <w:rsid w:val="0042443D"/>
    <w:rsid w:val="00431CCD"/>
    <w:rsid w:val="00432ED5"/>
    <w:rsid w:val="00433C56"/>
    <w:rsid w:val="0044644A"/>
    <w:rsid w:val="00456D5E"/>
    <w:rsid w:val="004643A4"/>
    <w:rsid w:val="00473DAE"/>
    <w:rsid w:val="00474B39"/>
    <w:rsid w:val="00475B7A"/>
    <w:rsid w:val="004838B6"/>
    <w:rsid w:val="00486F64"/>
    <w:rsid w:val="004904AF"/>
    <w:rsid w:val="00491823"/>
    <w:rsid w:val="0049495E"/>
    <w:rsid w:val="00495E74"/>
    <w:rsid w:val="00496D40"/>
    <w:rsid w:val="004A59A1"/>
    <w:rsid w:val="004A64F6"/>
    <w:rsid w:val="004B124D"/>
    <w:rsid w:val="004B3B26"/>
    <w:rsid w:val="004B3EA3"/>
    <w:rsid w:val="004C153D"/>
    <w:rsid w:val="004C3670"/>
    <w:rsid w:val="004C6BD6"/>
    <w:rsid w:val="004D0746"/>
    <w:rsid w:val="004D7F8B"/>
    <w:rsid w:val="004E2D10"/>
    <w:rsid w:val="004E5DE3"/>
    <w:rsid w:val="004E5F5C"/>
    <w:rsid w:val="004E6AE2"/>
    <w:rsid w:val="004E7A23"/>
    <w:rsid w:val="004F1005"/>
    <w:rsid w:val="004F72FE"/>
    <w:rsid w:val="0050158E"/>
    <w:rsid w:val="00522DD8"/>
    <w:rsid w:val="00522F43"/>
    <w:rsid w:val="00524373"/>
    <w:rsid w:val="005246BF"/>
    <w:rsid w:val="00527811"/>
    <w:rsid w:val="00532428"/>
    <w:rsid w:val="005329F5"/>
    <w:rsid w:val="00532C21"/>
    <w:rsid w:val="00534C26"/>
    <w:rsid w:val="00541DD2"/>
    <w:rsid w:val="005505DC"/>
    <w:rsid w:val="0055068E"/>
    <w:rsid w:val="00556CB6"/>
    <w:rsid w:val="005652DD"/>
    <w:rsid w:val="005705BA"/>
    <w:rsid w:val="00576EAD"/>
    <w:rsid w:val="00586F04"/>
    <w:rsid w:val="005905CA"/>
    <w:rsid w:val="005915A1"/>
    <w:rsid w:val="00592973"/>
    <w:rsid w:val="00595944"/>
    <w:rsid w:val="005A16F1"/>
    <w:rsid w:val="005A5679"/>
    <w:rsid w:val="005A5A0E"/>
    <w:rsid w:val="005A5D93"/>
    <w:rsid w:val="005A5F19"/>
    <w:rsid w:val="005B4912"/>
    <w:rsid w:val="005B5F24"/>
    <w:rsid w:val="005B6196"/>
    <w:rsid w:val="005C036B"/>
    <w:rsid w:val="005C3D8B"/>
    <w:rsid w:val="005C455F"/>
    <w:rsid w:val="005D05A8"/>
    <w:rsid w:val="005D215C"/>
    <w:rsid w:val="005D5886"/>
    <w:rsid w:val="005D668D"/>
    <w:rsid w:val="005D68F5"/>
    <w:rsid w:val="005E143B"/>
    <w:rsid w:val="005E7F0B"/>
    <w:rsid w:val="005E7FD6"/>
    <w:rsid w:val="005F0DB5"/>
    <w:rsid w:val="005F3875"/>
    <w:rsid w:val="00601BCD"/>
    <w:rsid w:val="006028BE"/>
    <w:rsid w:val="00603F89"/>
    <w:rsid w:val="00606E9C"/>
    <w:rsid w:val="00607E78"/>
    <w:rsid w:val="00611507"/>
    <w:rsid w:val="00616FC2"/>
    <w:rsid w:val="006233FC"/>
    <w:rsid w:val="006250A5"/>
    <w:rsid w:val="00632A5A"/>
    <w:rsid w:val="00635216"/>
    <w:rsid w:val="006453FE"/>
    <w:rsid w:val="00655580"/>
    <w:rsid w:val="006562DE"/>
    <w:rsid w:val="00661BC3"/>
    <w:rsid w:val="00662168"/>
    <w:rsid w:val="006623DA"/>
    <w:rsid w:val="00662763"/>
    <w:rsid w:val="006627E9"/>
    <w:rsid w:val="00664214"/>
    <w:rsid w:val="00672D47"/>
    <w:rsid w:val="00680CBD"/>
    <w:rsid w:val="006818C1"/>
    <w:rsid w:val="00684116"/>
    <w:rsid w:val="00684720"/>
    <w:rsid w:val="0069171A"/>
    <w:rsid w:val="00697F86"/>
    <w:rsid w:val="006A367A"/>
    <w:rsid w:val="006A60C2"/>
    <w:rsid w:val="006A70DE"/>
    <w:rsid w:val="006A7EE4"/>
    <w:rsid w:val="006B705D"/>
    <w:rsid w:val="006C6AC0"/>
    <w:rsid w:val="006C7651"/>
    <w:rsid w:val="006C7C8C"/>
    <w:rsid w:val="006D2D90"/>
    <w:rsid w:val="006E0898"/>
    <w:rsid w:val="006E366D"/>
    <w:rsid w:val="006E3F0A"/>
    <w:rsid w:val="006E7A64"/>
    <w:rsid w:val="006F1BFF"/>
    <w:rsid w:val="006F7A73"/>
    <w:rsid w:val="00702837"/>
    <w:rsid w:val="0070465A"/>
    <w:rsid w:val="00706ABB"/>
    <w:rsid w:val="00710319"/>
    <w:rsid w:val="00711AAB"/>
    <w:rsid w:val="007140E2"/>
    <w:rsid w:val="007169E0"/>
    <w:rsid w:val="00716FA1"/>
    <w:rsid w:val="00724C21"/>
    <w:rsid w:val="00724D08"/>
    <w:rsid w:val="00726D53"/>
    <w:rsid w:val="007341C8"/>
    <w:rsid w:val="007434EA"/>
    <w:rsid w:val="00746C4B"/>
    <w:rsid w:val="0075072B"/>
    <w:rsid w:val="007564EA"/>
    <w:rsid w:val="00756CB7"/>
    <w:rsid w:val="00763146"/>
    <w:rsid w:val="0077022C"/>
    <w:rsid w:val="00771189"/>
    <w:rsid w:val="00772FA4"/>
    <w:rsid w:val="00773762"/>
    <w:rsid w:val="00774B87"/>
    <w:rsid w:val="00776787"/>
    <w:rsid w:val="00790F73"/>
    <w:rsid w:val="00794834"/>
    <w:rsid w:val="007952EA"/>
    <w:rsid w:val="007A41FB"/>
    <w:rsid w:val="007C36B0"/>
    <w:rsid w:val="007C52B3"/>
    <w:rsid w:val="007C5CFE"/>
    <w:rsid w:val="007D3138"/>
    <w:rsid w:val="007E2849"/>
    <w:rsid w:val="007E6268"/>
    <w:rsid w:val="007F043C"/>
    <w:rsid w:val="007F5FA0"/>
    <w:rsid w:val="008018F7"/>
    <w:rsid w:val="00805C3C"/>
    <w:rsid w:val="0080643D"/>
    <w:rsid w:val="00806C10"/>
    <w:rsid w:val="00812D75"/>
    <w:rsid w:val="00813375"/>
    <w:rsid w:val="008142DD"/>
    <w:rsid w:val="008150BB"/>
    <w:rsid w:val="00816992"/>
    <w:rsid w:val="008228C2"/>
    <w:rsid w:val="00826D4A"/>
    <w:rsid w:val="00827523"/>
    <w:rsid w:val="00827C1A"/>
    <w:rsid w:val="00827FA8"/>
    <w:rsid w:val="00835BF0"/>
    <w:rsid w:val="00841895"/>
    <w:rsid w:val="00850393"/>
    <w:rsid w:val="008566F0"/>
    <w:rsid w:val="00856E9E"/>
    <w:rsid w:val="00860454"/>
    <w:rsid w:val="00860840"/>
    <w:rsid w:val="00861647"/>
    <w:rsid w:val="008704C8"/>
    <w:rsid w:val="0087198D"/>
    <w:rsid w:val="008740BB"/>
    <w:rsid w:val="008760BD"/>
    <w:rsid w:val="00876F2B"/>
    <w:rsid w:val="008836FA"/>
    <w:rsid w:val="0089421C"/>
    <w:rsid w:val="008A2BDA"/>
    <w:rsid w:val="008A7B21"/>
    <w:rsid w:val="008C029C"/>
    <w:rsid w:val="008C0426"/>
    <w:rsid w:val="008C41E8"/>
    <w:rsid w:val="008C4342"/>
    <w:rsid w:val="008C6C21"/>
    <w:rsid w:val="008C6D6A"/>
    <w:rsid w:val="008D337D"/>
    <w:rsid w:val="008E1813"/>
    <w:rsid w:val="008E6062"/>
    <w:rsid w:val="008F2417"/>
    <w:rsid w:val="00922A66"/>
    <w:rsid w:val="009247D2"/>
    <w:rsid w:val="009252BF"/>
    <w:rsid w:val="00927EDF"/>
    <w:rsid w:val="0094492A"/>
    <w:rsid w:val="00951826"/>
    <w:rsid w:val="00951CD8"/>
    <w:rsid w:val="00956BE3"/>
    <w:rsid w:val="00964804"/>
    <w:rsid w:val="00965F33"/>
    <w:rsid w:val="0097011B"/>
    <w:rsid w:val="0097074D"/>
    <w:rsid w:val="009720AE"/>
    <w:rsid w:val="00982D5A"/>
    <w:rsid w:val="009938F2"/>
    <w:rsid w:val="009A0028"/>
    <w:rsid w:val="009A2D6A"/>
    <w:rsid w:val="009A5D53"/>
    <w:rsid w:val="009A71D8"/>
    <w:rsid w:val="009B37C2"/>
    <w:rsid w:val="009B37CE"/>
    <w:rsid w:val="009B3951"/>
    <w:rsid w:val="009B5868"/>
    <w:rsid w:val="009C2BB6"/>
    <w:rsid w:val="009C7B02"/>
    <w:rsid w:val="009D2B2C"/>
    <w:rsid w:val="009D30FB"/>
    <w:rsid w:val="009D59EA"/>
    <w:rsid w:val="009E03C2"/>
    <w:rsid w:val="009E5179"/>
    <w:rsid w:val="009F2BEC"/>
    <w:rsid w:val="009F75B0"/>
    <w:rsid w:val="00A13BF2"/>
    <w:rsid w:val="00A142A1"/>
    <w:rsid w:val="00A15E10"/>
    <w:rsid w:val="00A1674E"/>
    <w:rsid w:val="00A21CB3"/>
    <w:rsid w:val="00A24CF3"/>
    <w:rsid w:val="00A26025"/>
    <w:rsid w:val="00A33965"/>
    <w:rsid w:val="00A40285"/>
    <w:rsid w:val="00A52C6C"/>
    <w:rsid w:val="00A55590"/>
    <w:rsid w:val="00A560B2"/>
    <w:rsid w:val="00A576BE"/>
    <w:rsid w:val="00A57E23"/>
    <w:rsid w:val="00A65DBF"/>
    <w:rsid w:val="00A73E84"/>
    <w:rsid w:val="00A8255B"/>
    <w:rsid w:val="00A82836"/>
    <w:rsid w:val="00A86F20"/>
    <w:rsid w:val="00A90CF6"/>
    <w:rsid w:val="00A94096"/>
    <w:rsid w:val="00A96A8E"/>
    <w:rsid w:val="00AA32E4"/>
    <w:rsid w:val="00AA661B"/>
    <w:rsid w:val="00AA79E5"/>
    <w:rsid w:val="00AB0EA3"/>
    <w:rsid w:val="00AB0EC0"/>
    <w:rsid w:val="00AB26C9"/>
    <w:rsid w:val="00AB78BE"/>
    <w:rsid w:val="00AC3E42"/>
    <w:rsid w:val="00AD54B7"/>
    <w:rsid w:val="00AD600B"/>
    <w:rsid w:val="00AD623F"/>
    <w:rsid w:val="00AE55CE"/>
    <w:rsid w:val="00AE7505"/>
    <w:rsid w:val="00B01F8B"/>
    <w:rsid w:val="00B02FDA"/>
    <w:rsid w:val="00B066CB"/>
    <w:rsid w:val="00B1352F"/>
    <w:rsid w:val="00B1668F"/>
    <w:rsid w:val="00B166DE"/>
    <w:rsid w:val="00B23213"/>
    <w:rsid w:val="00B27E74"/>
    <w:rsid w:val="00B31812"/>
    <w:rsid w:val="00B3265A"/>
    <w:rsid w:val="00B40FDD"/>
    <w:rsid w:val="00B417BD"/>
    <w:rsid w:val="00B45F4B"/>
    <w:rsid w:val="00B55FCF"/>
    <w:rsid w:val="00B56674"/>
    <w:rsid w:val="00B636AE"/>
    <w:rsid w:val="00B67971"/>
    <w:rsid w:val="00B70C4B"/>
    <w:rsid w:val="00B74883"/>
    <w:rsid w:val="00B8101C"/>
    <w:rsid w:val="00B81FDB"/>
    <w:rsid w:val="00B852B6"/>
    <w:rsid w:val="00B90685"/>
    <w:rsid w:val="00B95620"/>
    <w:rsid w:val="00BB75F1"/>
    <w:rsid w:val="00BC0BCE"/>
    <w:rsid w:val="00BC33A5"/>
    <w:rsid w:val="00BD5973"/>
    <w:rsid w:val="00BD6178"/>
    <w:rsid w:val="00BE1BEA"/>
    <w:rsid w:val="00BE797A"/>
    <w:rsid w:val="00BF3D2C"/>
    <w:rsid w:val="00BF430A"/>
    <w:rsid w:val="00C00A2C"/>
    <w:rsid w:val="00C01EF5"/>
    <w:rsid w:val="00C13C6D"/>
    <w:rsid w:val="00C14F90"/>
    <w:rsid w:val="00C20DDB"/>
    <w:rsid w:val="00C2213A"/>
    <w:rsid w:val="00C3222D"/>
    <w:rsid w:val="00C407EE"/>
    <w:rsid w:val="00C41508"/>
    <w:rsid w:val="00C43035"/>
    <w:rsid w:val="00C51493"/>
    <w:rsid w:val="00C543F1"/>
    <w:rsid w:val="00C54F6C"/>
    <w:rsid w:val="00C57795"/>
    <w:rsid w:val="00C64CBB"/>
    <w:rsid w:val="00C66486"/>
    <w:rsid w:val="00C718B5"/>
    <w:rsid w:val="00C7492C"/>
    <w:rsid w:val="00C760B4"/>
    <w:rsid w:val="00C774BB"/>
    <w:rsid w:val="00C94C7B"/>
    <w:rsid w:val="00C9718F"/>
    <w:rsid w:val="00C97AFD"/>
    <w:rsid w:val="00C97C47"/>
    <w:rsid w:val="00CA3C05"/>
    <w:rsid w:val="00CA5922"/>
    <w:rsid w:val="00CB2E17"/>
    <w:rsid w:val="00CC7971"/>
    <w:rsid w:val="00CD2A76"/>
    <w:rsid w:val="00CD752B"/>
    <w:rsid w:val="00CE3F56"/>
    <w:rsid w:val="00CF008F"/>
    <w:rsid w:val="00CF30DB"/>
    <w:rsid w:val="00CF6F27"/>
    <w:rsid w:val="00D06B83"/>
    <w:rsid w:val="00D150B5"/>
    <w:rsid w:val="00D15392"/>
    <w:rsid w:val="00D16011"/>
    <w:rsid w:val="00D2209B"/>
    <w:rsid w:val="00D25A72"/>
    <w:rsid w:val="00D30508"/>
    <w:rsid w:val="00D30652"/>
    <w:rsid w:val="00D350F8"/>
    <w:rsid w:val="00D3643E"/>
    <w:rsid w:val="00D43577"/>
    <w:rsid w:val="00D443FB"/>
    <w:rsid w:val="00D44EB8"/>
    <w:rsid w:val="00D4716C"/>
    <w:rsid w:val="00D52236"/>
    <w:rsid w:val="00D5595E"/>
    <w:rsid w:val="00D736DE"/>
    <w:rsid w:val="00D83DD4"/>
    <w:rsid w:val="00D852B1"/>
    <w:rsid w:val="00D85C4E"/>
    <w:rsid w:val="00D86009"/>
    <w:rsid w:val="00D86903"/>
    <w:rsid w:val="00D93673"/>
    <w:rsid w:val="00D97C33"/>
    <w:rsid w:val="00DA1D08"/>
    <w:rsid w:val="00DA583F"/>
    <w:rsid w:val="00DB6ABD"/>
    <w:rsid w:val="00DC433A"/>
    <w:rsid w:val="00DC6BF4"/>
    <w:rsid w:val="00DD0705"/>
    <w:rsid w:val="00DD2DEB"/>
    <w:rsid w:val="00DD41A5"/>
    <w:rsid w:val="00DD6252"/>
    <w:rsid w:val="00DE48A8"/>
    <w:rsid w:val="00DE522A"/>
    <w:rsid w:val="00DE67CE"/>
    <w:rsid w:val="00DF559E"/>
    <w:rsid w:val="00DF5B3F"/>
    <w:rsid w:val="00DF7C3C"/>
    <w:rsid w:val="00DF7F23"/>
    <w:rsid w:val="00E04DA7"/>
    <w:rsid w:val="00E060D8"/>
    <w:rsid w:val="00E12573"/>
    <w:rsid w:val="00E205B6"/>
    <w:rsid w:val="00E256FC"/>
    <w:rsid w:val="00E2608F"/>
    <w:rsid w:val="00E40478"/>
    <w:rsid w:val="00E40C8E"/>
    <w:rsid w:val="00E41419"/>
    <w:rsid w:val="00E42933"/>
    <w:rsid w:val="00E46DC3"/>
    <w:rsid w:val="00E477CA"/>
    <w:rsid w:val="00E515F9"/>
    <w:rsid w:val="00E521BC"/>
    <w:rsid w:val="00E53ED2"/>
    <w:rsid w:val="00E547AC"/>
    <w:rsid w:val="00E566A4"/>
    <w:rsid w:val="00E64E7D"/>
    <w:rsid w:val="00E6582C"/>
    <w:rsid w:val="00E73C29"/>
    <w:rsid w:val="00E73F37"/>
    <w:rsid w:val="00E7415C"/>
    <w:rsid w:val="00E76F2D"/>
    <w:rsid w:val="00E916FD"/>
    <w:rsid w:val="00E91E56"/>
    <w:rsid w:val="00E957EF"/>
    <w:rsid w:val="00EA77AB"/>
    <w:rsid w:val="00EA7844"/>
    <w:rsid w:val="00EB4823"/>
    <w:rsid w:val="00EC0157"/>
    <w:rsid w:val="00EC4B96"/>
    <w:rsid w:val="00ED6288"/>
    <w:rsid w:val="00EE1B0E"/>
    <w:rsid w:val="00EE1B8C"/>
    <w:rsid w:val="00EF21DF"/>
    <w:rsid w:val="00EF2D97"/>
    <w:rsid w:val="00EF5587"/>
    <w:rsid w:val="00EF58A2"/>
    <w:rsid w:val="00EF5ABA"/>
    <w:rsid w:val="00EF5B3F"/>
    <w:rsid w:val="00F01A1A"/>
    <w:rsid w:val="00F068B7"/>
    <w:rsid w:val="00F16715"/>
    <w:rsid w:val="00F173F1"/>
    <w:rsid w:val="00F24F37"/>
    <w:rsid w:val="00F254FD"/>
    <w:rsid w:val="00F31F56"/>
    <w:rsid w:val="00F32966"/>
    <w:rsid w:val="00F34BDE"/>
    <w:rsid w:val="00F352E2"/>
    <w:rsid w:val="00F41F41"/>
    <w:rsid w:val="00F4201B"/>
    <w:rsid w:val="00F4304C"/>
    <w:rsid w:val="00F469B6"/>
    <w:rsid w:val="00F47879"/>
    <w:rsid w:val="00F578C0"/>
    <w:rsid w:val="00F604B7"/>
    <w:rsid w:val="00F60EB6"/>
    <w:rsid w:val="00F62353"/>
    <w:rsid w:val="00F64F1B"/>
    <w:rsid w:val="00F663C4"/>
    <w:rsid w:val="00F67D64"/>
    <w:rsid w:val="00F71538"/>
    <w:rsid w:val="00F72939"/>
    <w:rsid w:val="00F7796F"/>
    <w:rsid w:val="00F80855"/>
    <w:rsid w:val="00F82CA2"/>
    <w:rsid w:val="00F82F53"/>
    <w:rsid w:val="00F878B1"/>
    <w:rsid w:val="00FA4961"/>
    <w:rsid w:val="00FA4C52"/>
    <w:rsid w:val="00FA726D"/>
    <w:rsid w:val="00FB6DBE"/>
    <w:rsid w:val="00FC0A20"/>
    <w:rsid w:val="00FC0E42"/>
    <w:rsid w:val="00FC72C9"/>
    <w:rsid w:val="00FD0D94"/>
    <w:rsid w:val="00FE167F"/>
    <w:rsid w:val="00FE6B27"/>
    <w:rsid w:val="00FF0DE6"/>
    <w:rsid w:val="00FF6CB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70886C"/>
  <w15:chartTrackingRefBased/>
  <w15:docId w15:val="{70BF7737-135D-433D-BAFF-7282FA967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6ABD"/>
    <w:pPr>
      <w:widowControl w:val="0"/>
    </w:pPr>
    <w:rPr>
      <w:kern w:val="2"/>
      <w:sz w:val="24"/>
      <w:lang w:val="en-US" w:eastAsia="zh-CN"/>
    </w:rPr>
  </w:style>
  <w:style w:type="paragraph" w:styleId="Heading1">
    <w:name w:val="heading 1"/>
    <w:basedOn w:val="Normal"/>
    <w:next w:val="Normal"/>
    <w:qFormat/>
    <w:pPr>
      <w:keepNext/>
      <w:keepLines/>
      <w:spacing w:before="240" w:after="60"/>
      <w:outlineLvl w:val="0"/>
    </w:pPr>
    <w:rPr>
      <w:rFonts w:ascii="Arial" w:hAnsi="Arial"/>
      <w:b/>
      <w:kern w:val="44"/>
      <w:sz w:val="32"/>
    </w:rPr>
  </w:style>
  <w:style w:type="paragraph" w:styleId="Heading2">
    <w:name w:val="heading 2"/>
    <w:basedOn w:val="Normal"/>
    <w:next w:val="Normal"/>
    <w:qFormat/>
    <w:pPr>
      <w:keepNext/>
      <w:keepLines/>
      <w:spacing w:before="240" w:after="60"/>
      <w:outlineLvl w:val="1"/>
    </w:pPr>
    <w:rPr>
      <w:rFonts w:ascii="Arial" w:hAnsi="Arial"/>
      <w:b/>
      <w:i/>
      <w:sz w:val="28"/>
    </w:rPr>
  </w:style>
  <w:style w:type="paragraph" w:styleId="Heading3">
    <w:name w:val="heading 3"/>
    <w:basedOn w:val="Normal"/>
    <w:next w:val="Normal"/>
    <w:qFormat/>
    <w:pPr>
      <w:keepNext/>
      <w:keepLines/>
      <w:spacing w:before="240" w:after="60"/>
      <w:outlineLvl w:val="2"/>
    </w:pPr>
    <w:rPr>
      <w:rFonts w:ascii="Arial" w:hAnsi="Arial"/>
      <w:b/>
      <w:sz w:val="26"/>
    </w:rPr>
  </w:style>
  <w:style w:type="paragraph" w:styleId="Heading4">
    <w:name w:val="heading 4"/>
    <w:basedOn w:val="Normal"/>
    <w:next w:val="Normal"/>
    <w:qFormat/>
    <w:pPr>
      <w:keepNext/>
      <w:keepLines/>
      <w:spacing w:before="240" w:after="60"/>
      <w:outlineLvl w:val="3"/>
    </w:pPr>
    <w:rPr>
      <w:b/>
      <w:sz w:val="28"/>
    </w:rPr>
  </w:style>
  <w:style w:type="paragraph" w:styleId="Heading5">
    <w:name w:val="heading 5"/>
    <w:basedOn w:val="Normal"/>
    <w:next w:val="Normal"/>
    <w:qFormat/>
    <w:pPr>
      <w:keepNext/>
      <w:keepLines/>
      <w:spacing w:before="240" w:after="60"/>
      <w:outlineLvl w:val="4"/>
    </w:pPr>
    <w:rPr>
      <w:b/>
      <w:i/>
      <w:sz w:val="26"/>
    </w:rPr>
  </w:style>
  <w:style w:type="paragraph" w:styleId="Heading6">
    <w:name w:val="heading 6"/>
    <w:basedOn w:val="Normal"/>
    <w:next w:val="Normal"/>
    <w:qFormat/>
    <w:pPr>
      <w:keepNext/>
      <w:keepLines/>
      <w:spacing w:before="240" w:after="60"/>
      <w:outlineLvl w:val="5"/>
    </w:pPr>
    <w:rPr>
      <w:b/>
      <w:sz w:val="22"/>
    </w:rPr>
  </w:style>
  <w:style w:type="paragraph" w:styleId="Heading7">
    <w:name w:val="heading 7"/>
    <w:basedOn w:val="Normal"/>
    <w:next w:val="Normal"/>
    <w:qFormat/>
    <w:pPr>
      <w:keepNext/>
      <w:keepLines/>
      <w:spacing w:before="240" w:after="60"/>
      <w:outlineLvl w:val="6"/>
    </w:pPr>
  </w:style>
  <w:style w:type="paragraph" w:styleId="Heading8">
    <w:name w:val="heading 8"/>
    <w:basedOn w:val="Normal"/>
    <w:next w:val="Normal"/>
    <w:qFormat/>
    <w:pPr>
      <w:keepNext/>
      <w:keepLines/>
      <w:spacing w:before="240" w:after="60"/>
      <w:outlineLvl w:val="7"/>
    </w:pPr>
    <w:rPr>
      <w:i/>
    </w:rPr>
  </w:style>
  <w:style w:type="paragraph" w:styleId="Heading9">
    <w:name w:val="heading 9"/>
    <w:basedOn w:val="Normal"/>
    <w:next w:val="Normal"/>
    <w:qFormat/>
    <w:pPr>
      <w:keepNext/>
      <w:keepLine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563C1"/>
      <w:u w:val="single"/>
    </w:rPr>
  </w:style>
  <w:style w:type="character" w:styleId="PageNumber">
    <w:name w:val="page number"/>
    <w:basedOn w:val="DefaultParagraphFont"/>
  </w:style>
  <w:style w:type="paragraph" w:styleId="Header">
    <w:name w:val="header"/>
    <w:basedOn w:val="Normal"/>
    <w:link w:val="HeaderChar"/>
    <w:uiPriority w:val="99"/>
    <w:pPr>
      <w:tabs>
        <w:tab w:val="center" w:pos="4153"/>
        <w:tab w:val="right" w:pos="8306"/>
      </w:tabs>
      <w:snapToGrid w:val="0"/>
    </w:pPr>
    <w:rPr>
      <w:sz w:val="18"/>
      <w:szCs w:val="18"/>
    </w:rPr>
  </w:style>
  <w:style w:type="paragraph" w:styleId="Footer">
    <w:name w:val="footer"/>
    <w:basedOn w:val="Normal"/>
    <w:link w:val="FooterChar"/>
    <w:uiPriority w:val="99"/>
    <w:pPr>
      <w:tabs>
        <w:tab w:val="center" w:pos="4153"/>
        <w:tab w:val="right" w:pos="8306"/>
      </w:tabs>
      <w:snapToGrid w:val="0"/>
    </w:pPr>
    <w:rPr>
      <w:sz w:val="18"/>
      <w:szCs w:val="18"/>
    </w:r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styleId="ListParagraph">
    <w:name w:val="List Paragraph"/>
    <w:basedOn w:val="Normal"/>
    <w:qFormat/>
    <w:pPr>
      <w:ind w:left="720"/>
    </w:pPr>
  </w:style>
  <w:style w:type="paragraph" w:styleId="Bibliography">
    <w:name w:val="Bibliography"/>
    <w:basedOn w:val="Normal"/>
    <w:next w:val="Normal"/>
    <w:uiPriority w:val="37"/>
    <w:unhideWhenUsed/>
    <w:rsid w:val="003971FD"/>
  </w:style>
  <w:style w:type="character" w:customStyle="1" w:styleId="HeaderChar">
    <w:name w:val="Header Char"/>
    <w:link w:val="Header"/>
    <w:uiPriority w:val="99"/>
    <w:rsid w:val="002333B1"/>
    <w:rPr>
      <w:kern w:val="2"/>
      <w:sz w:val="18"/>
      <w:szCs w:val="18"/>
      <w:lang w:eastAsia="zh-CN"/>
    </w:rPr>
  </w:style>
  <w:style w:type="character" w:customStyle="1" w:styleId="FooterChar">
    <w:name w:val="Footer Char"/>
    <w:link w:val="Footer"/>
    <w:uiPriority w:val="99"/>
    <w:rsid w:val="00850393"/>
    <w:rPr>
      <w:kern w:val="2"/>
      <w:sz w:val="18"/>
      <w:szCs w:val="18"/>
      <w:lang w:eastAsia="zh-CN"/>
    </w:rPr>
  </w:style>
  <w:style w:type="paragraph" w:styleId="TOCHeading">
    <w:name w:val="TOC Heading"/>
    <w:basedOn w:val="Heading1"/>
    <w:next w:val="Normal"/>
    <w:uiPriority w:val="39"/>
    <w:unhideWhenUsed/>
    <w:qFormat/>
    <w:rsid w:val="00F32966"/>
    <w:pPr>
      <w:widowControl/>
      <w:spacing w:after="0" w:line="259" w:lineRule="auto"/>
      <w:outlineLvl w:val="9"/>
    </w:pPr>
    <w:rPr>
      <w:rFonts w:ascii="Calibri Light" w:eastAsia="Times New Roman" w:hAnsi="Calibri Light"/>
      <w:b w:val="0"/>
      <w:color w:val="2F5496"/>
      <w:kern w:val="0"/>
      <w:szCs w:val="32"/>
      <w:lang w:eastAsia="en-US"/>
    </w:rPr>
  </w:style>
  <w:style w:type="character" w:styleId="PlaceholderText">
    <w:name w:val="Placeholder Text"/>
    <w:basedOn w:val="DefaultParagraphFont"/>
    <w:uiPriority w:val="99"/>
    <w:semiHidden/>
    <w:rsid w:val="002577A8"/>
    <w:rPr>
      <w:color w:val="808080"/>
    </w:rPr>
  </w:style>
  <w:style w:type="paragraph" w:customStyle="1" w:styleId="HALAMANSAMPUL">
    <w:name w:val="HALAMAN SAMPUL"/>
    <w:basedOn w:val="Normal"/>
    <w:link w:val="HALAMANSAMPULChar"/>
    <w:qFormat/>
    <w:rsid w:val="005246BF"/>
    <w:pPr>
      <w:widowControl/>
      <w:jc w:val="center"/>
    </w:pPr>
    <w:rPr>
      <w:rFonts w:asciiTheme="majorBidi" w:eastAsiaTheme="minorEastAsia" w:hAnsiTheme="majorBidi" w:cstheme="majorBidi"/>
      <w:b/>
      <w:kern w:val="0"/>
      <w:sz w:val="28"/>
      <w:szCs w:val="24"/>
      <w:lang w:val="id-ID"/>
    </w:rPr>
  </w:style>
  <w:style w:type="character" w:customStyle="1" w:styleId="HALAMANSAMPULChar">
    <w:name w:val="HALAMAN SAMPUL Char"/>
    <w:basedOn w:val="DefaultParagraphFont"/>
    <w:link w:val="HALAMANSAMPUL"/>
    <w:rsid w:val="005246BF"/>
    <w:rPr>
      <w:rFonts w:asciiTheme="majorBidi" w:eastAsiaTheme="minorEastAsia" w:hAnsiTheme="majorBidi" w:cstheme="majorBidi"/>
      <w:b/>
      <w:sz w:val="28"/>
      <w:szCs w:val="24"/>
      <w:lang w:eastAsia="zh-CN"/>
    </w:rPr>
  </w:style>
  <w:style w:type="paragraph" w:styleId="NormalWeb">
    <w:name w:val="Normal (Web)"/>
    <w:basedOn w:val="Normal"/>
    <w:uiPriority w:val="99"/>
    <w:semiHidden/>
    <w:unhideWhenUsed/>
    <w:rsid w:val="000047DF"/>
    <w:pPr>
      <w:widowControl/>
      <w:spacing w:before="100" w:beforeAutospacing="1" w:after="100" w:afterAutospacing="1"/>
    </w:pPr>
    <w:rPr>
      <w:rFonts w:eastAsia="Times New Roman"/>
      <w:kern w:val="0"/>
      <w:szCs w:val="24"/>
      <w:lang w:eastAsia="en-US"/>
    </w:rPr>
  </w:style>
  <w:style w:type="character" w:customStyle="1" w:styleId="apple-tab-span">
    <w:name w:val="apple-tab-span"/>
    <w:basedOn w:val="DefaultParagraphFont"/>
    <w:rsid w:val="00004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95117">
      <w:bodyDiv w:val="1"/>
      <w:marLeft w:val="0"/>
      <w:marRight w:val="0"/>
      <w:marTop w:val="0"/>
      <w:marBottom w:val="0"/>
      <w:divBdr>
        <w:top w:val="none" w:sz="0" w:space="0" w:color="auto"/>
        <w:left w:val="none" w:sz="0" w:space="0" w:color="auto"/>
        <w:bottom w:val="none" w:sz="0" w:space="0" w:color="auto"/>
        <w:right w:val="none" w:sz="0" w:space="0" w:color="auto"/>
      </w:divBdr>
    </w:div>
    <w:div w:id="241793887">
      <w:bodyDiv w:val="1"/>
      <w:marLeft w:val="0"/>
      <w:marRight w:val="0"/>
      <w:marTop w:val="0"/>
      <w:marBottom w:val="0"/>
      <w:divBdr>
        <w:top w:val="none" w:sz="0" w:space="0" w:color="auto"/>
        <w:left w:val="none" w:sz="0" w:space="0" w:color="auto"/>
        <w:bottom w:val="none" w:sz="0" w:space="0" w:color="auto"/>
        <w:right w:val="none" w:sz="0" w:space="0" w:color="auto"/>
      </w:divBdr>
    </w:div>
    <w:div w:id="305209197">
      <w:bodyDiv w:val="1"/>
      <w:marLeft w:val="0"/>
      <w:marRight w:val="0"/>
      <w:marTop w:val="0"/>
      <w:marBottom w:val="0"/>
      <w:divBdr>
        <w:top w:val="none" w:sz="0" w:space="0" w:color="auto"/>
        <w:left w:val="none" w:sz="0" w:space="0" w:color="auto"/>
        <w:bottom w:val="none" w:sz="0" w:space="0" w:color="auto"/>
        <w:right w:val="none" w:sz="0" w:space="0" w:color="auto"/>
      </w:divBdr>
    </w:div>
    <w:div w:id="414211830">
      <w:bodyDiv w:val="1"/>
      <w:marLeft w:val="0"/>
      <w:marRight w:val="0"/>
      <w:marTop w:val="0"/>
      <w:marBottom w:val="0"/>
      <w:divBdr>
        <w:top w:val="none" w:sz="0" w:space="0" w:color="auto"/>
        <w:left w:val="none" w:sz="0" w:space="0" w:color="auto"/>
        <w:bottom w:val="none" w:sz="0" w:space="0" w:color="auto"/>
        <w:right w:val="none" w:sz="0" w:space="0" w:color="auto"/>
      </w:divBdr>
    </w:div>
    <w:div w:id="474686654">
      <w:bodyDiv w:val="1"/>
      <w:marLeft w:val="0"/>
      <w:marRight w:val="0"/>
      <w:marTop w:val="0"/>
      <w:marBottom w:val="0"/>
      <w:divBdr>
        <w:top w:val="none" w:sz="0" w:space="0" w:color="auto"/>
        <w:left w:val="none" w:sz="0" w:space="0" w:color="auto"/>
        <w:bottom w:val="none" w:sz="0" w:space="0" w:color="auto"/>
        <w:right w:val="none" w:sz="0" w:space="0" w:color="auto"/>
      </w:divBdr>
    </w:div>
    <w:div w:id="629819540">
      <w:bodyDiv w:val="1"/>
      <w:marLeft w:val="0"/>
      <w:marRight w:val="0"/>
      <w:marTop w:val="0"/>
      <w:marBottom w:val="0"/>
      <w:divBdr>
        <w:top w:val="none" w:sz="0" w:space="0" w:color="auto"/>
        <w:left w:val="none" w:sz="0" w:space="0" w:color="auto"/>
        <w:bottom w:val="none" w:sz="0" w:space="0" w:color="auto"/>
        <w:right w:val="none" w:sz="0" w:space="0" w:color="auto"/>
      </w:divBdr>
    </w:div>
    <w:div w:id="747505986">
      <w:bodyDiv w:val="1"/>
      <w:marLeft w:val="0"/>
      <w:marRight w:val="0"/>
      <w:marTop w:val="0"/>
      <w:marBottom w:val="0"/>
      <w:divBdr>
        <w:top w:val="none" w:sz="0" w:space="0" w:color="auto"/>
        <w:left w:val="none" w:sz="0" w:space="0" w:color="auto"/>
        <w:bottom w:val="none" w:sz="0" w:space="0" w:color="auto"/>
        <w:right w:val="none" w:sz="0" w:space="0" w:color="auto"/>
      </w:divBdr>
    </w:div>
    <w:div w:id="765811074">
      <w:bodyDiv w:val="1"/>
      <w:marLeft w:val="0"/>
      <w:marRight w:val="0"/>
      <w:marTop w:val="0"/>
      <w:marBottom w:val="0"/>
      <w:divBdr>
        <w:top w:val="none" w:sz="0" w:space="0" w:color="auto"/>
        <w:left w:val="none" w:sz="0" w:space="0" w:color="auto"/>
        <w:bottom w:val="none" w:sz="0" w:space="0" w:color="auto"/>
        <w:right w:val="none" w:sz="0" w:space="0" w:color="auto"/>
      </w:divBdr>
    </w:div>
    <w:div w:id="822965990">
      <w:bodyDiv w:val="1"/>
      <w:marLeft w:val="0"/>
      <w:marRight w:val="0"/>
      <w:marTop w:val="0"/>
      <w:marBottom w:val="0"/>
      <w:divBdr>
        <w:top w:val="none" w:sz="0" w:space="0" w:color="auto"/>
        <w:left w:val="none" w:sz="0" w:space="0" w:color="auto"/>
        <w:bottom w:val="none" w:sz="0" w:space="0" w:color="auto"/>
        <w:right w:val="none" w:sz="0" w:space="0" w:color="auto"/>
      </w:divBdr>
    </w:div>
    <w:div w:id="966663659">
      <w:bodyDiv w:val="1"/>
      <w:marLeft w:val="0"/>
      <w:marRight w:val="0"/>
      <w:marTop w:val="0"/>
      <w:marBottom w:val="0"/>
      <w:divBdr>
        <w:top w:val="none" w:sz="0" w:space="0" w:color="auto"/>
        <w:left w:val="none" w:sz="0" w:space="0" w:color="auto"/>
        <w:bottom w:val="none" w:sz="0" w:space="0" w:color="auto"/>
        <w:right w:val="none" w:sz="0" w:space="0" w:color="auto"/>
      </w:divBdr>
    </w:div>
    <w:div w:id="1054233254">
      <w:bodyDiv w:val="1"/>
      <w:marLeft w:val="0"/>
      <w:marRight w:val="0"/>
      <w:marTop w:val="0"/>
      <w:marBottom w:val="0"/>
      <w:divBdr>
        <w:top w:val="none" w:sz="0" w:space="0" w:color="auto"/>
        <w:left w:val="none" w:sz="0" w:space="0" w:color="auto"/>
        <w:bottom w:val="none" w:sz="0" w:space="0" w:color="auto"/>
        <w:right w:val="none" w:sz="0" w:space="0" w:color="auto"/>
      </w:divBdr>
    </w:div>
    <w:div w:id="1118715332">
      <w:bodyDiv w:val="1"/>
      <w:marLeft w:val="0"/>
      <w:marRight w:val="0"/>
      <w:marTop w:val="0"/>
      <w:marBottom w:val="0"/>
      <w:divBdr>
        <w:top w:val="none" w:sz="0" w:space="0" w:color="auto"/>
        <w:left w:val="none" w:sz="0" w:space="0" w:color="auto"/>
        <w:bottom w:val="none" w:sz="0" w:space="0" w:color="auto"/>
        <w:right w:val="none" w:sz="0" w:space="0" w:color="auto"/>
      </w:divBdr>
    </w:div>
    <w:div w:id="1132290611">
      <w:bodyDiv w:val="1"/>
      <w:marLeft w:val="0"/>
      <w:marRight w:val="0"/>
      <w:marTop w:val="0"/>
      <w:marBottom w:val="0"/>
      <w:divBdr>
        <w:top w:val="none" w:sz="0" w:space="0" w:color="auto"/>
        <w:left w:val="none" w:sz="0" w:space="0" w:color="auto"/>
        <w:bottom w:val="none" w:sz="0" w:space="0" w:color="auto"/>
        <w:right w:val="none" w:sz="0" w:space="0" w:color="auto"/>
      </w:divBdr>
    </w:div>
    <w:div w:id="1142118978">
      <w:bodyDiv w:val="1"/>
      <w:marLeft w:val="0"/>
      <w:marRight w:val="0"/>
      <w:marTop w:val="0"/>
      <w:marBottom w:val="0"/>
      <w:divBdr>
        <w:top w:val="none" w:sz="0" w:space="0" w:color="auto"/>
        <w:left w:val="none" w:sz="0" w:space="0" w:color="auto"/>
        <w:bottom w:val="none" w:sz="0" w:space="0" w:color="auto"/>
        <w:right w:val="none" w:sz="0" w:space="0" w:color="auto"/>
      </w:divBdr>
    </w:div>
    <w:div w:id="1278365339">
      <w:bodyDiv w:val="1"/>
      <w:marLeft w:val="0"/>
      <w:marRight w:val="0"/>
      <w:marTop w:val="0"/>
      <w:marBottom w:val="0"/>
      <w:divBdr>
        <w:top w:val="none" w:sz="0" w:space="0" w:color="auto"/>
        <w:left w:val="none" w:sz="0" w:space="0" w:color="auto"/>
        <w:bottom w:val="none" w:sz="0" w:space="0" w:color="auto"/>
        <w:right w:val="none" w:sz="0" w:space="0" w:color="auto"/>
      </w:divBdr>
    </w:div>
    <w:div w:id="1475561854">
      <w:bodyDiv w:val="1"/>
      <w:marLeft w:val="0"/>
      <w:marRight w:val="0"/>
      <w:marTop w:val="0"/>
      <w:marBottom w:val="0"/>
      <w:divBdr>
        <w:top w:val="none" w:sz="0" w:space="0" w:color="auto"/>
        <w:left w:val="none" w:sz="0" w:space="0" w:color="auto"/>
        <w:bottom w:val="none" w:sz="0" w:space="0" w:color="auto"/>
        <w:right w:val="none" w:sz="0" w:space="0" w:color="auto"/>
      </w:divBdr>
    </w:div>
    <w:div w:id="1900900983">
      <w:bodyDiv w:val="1"/>
      <w:marLeft w:val="0"/>
      <w:marRight w:val="0"/>
      <w:marTop w:val="0"/>
      <w:marBottom w:val="0"/>
      <w:divBdr>
        <w:top w:val="none" w:sz="0" w:space="0" w:color="auto"/>
        <w:left w:val="none" w:sz="0" w:space="0" w:color="auto"/>
        <w:bottom w:val="none" w:sz="0" w:space="0" w:color="auto"/>
        <w:right w:val="none" w:sz="0" w:space="0" w:color="auto"/>
      </w:divBdr>
    </w:div>
    <w:div w:id="209978854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Data%20Kuliahan\00%20TUGAS%20AKHIR%20SKRIPSI\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HOL18</b:Tag>
    <b:SourceType>InternetSite</b:SourceType>
    <b:Guid>{3F8CCF9F-4F79-4B12-9826-3AFEDFDB22DD}</b:Guid>
    <b:Title>Faraday Effect Apparatus - Multi Wavelength</b:Title>
    <b:Year>2018</b:Year>
    <b:Author>
      <b:Author>
        <b:Corporate>HOLMARC OPTO - ELECTRONICS PVT.LTD.</b:Corporate>
      </b:Author>
    </b:Author>
    <b:InternetSiteTitle>Holmarc Web site</b:InternetSiteTitle>
    <b:Month>February</b:Month>
    <b:Day>9</b:Day>
    <b:URL>http://www.holmarc.com/faraday_effect_multi_wavelength.php</b:URL>
    <b:RefOrder>1</b:RefOrder>
  </b:Source>
  <b:Source>
    <b:Tag>Wid09</b:Tag>
    <b:SourceType>JournalArticle</b:SourceType>
    <b:Guid>{3A065717-6E7A-4E86-8379-557EA3A506A5}</b:Guid>
    <b:Title>Studi Efek Elektrooptis pada Minyak Goreng</b:Title>
    <b:Year>2009</b:Year>
    <b:Pages>63 - 68</b:Pages>
    <b:Author>
      <b:Author>
        <b:NameList>
          <b:Person>
            <b:Last>Widyastuti</b:Last>
            <b:First>Nina</b:First>
          </b:Person>
          <b:Person>
            <b:Last>Azam</b:Last>
            <b:First>Much</b:First>
          </b:Person>
          <b:Person>
            <b:Last>Firdausi</b:Last>
            <b:First>K</b:First>
            <b:Middle>Sofjan</b:Middle>
          </b:Person>
        </b:NameList>
      </b:Author>
    </b:Author>
    <b:JournalName>Berkala Fisika</b:JournalName>
    <b:RefOrder>2</b:RefOrder>
  </b:Source>
  <b:Source>
    <b:Tag>Edb18</b:Tag>
    <b:SourceType>InternetSite</b:SourceType>
    <b:Guid>{42D6A180-C456-459A-A92E-B2AE86F9FCEC}</b:Guid>
    <b:Title>Photo Tip : Polarizing Filters</b:Title>
    <b:Year>2018</b:Year>
    <b:InternetSiteTitle>edbergphoto</b:InternetSiteTitle>
    <b:Month>February</b:Month>
    <b:Day>9</b:Day>
    <b:URL>http://www.edbergphoto.com/pages/Tip-polarizers.html</b:URL>
    <b:Author>
      <b:Author>
        <b:NameList>
          <b:Person>
            <b:Last>Edberg</b:Last>
            <b:First>Timothy</b:First>
          </b:Person>
        </b:NameList>
      </b:Author>
    </b:Author>
    <b:RefOrder>3</b:RefOrder>
  </b:Source>
</b:Sources>
</file>

<file path=customXml/itemProps1.xml><?xml version="1.0" encoding="utf-8"?>
<ds:datastoreItem xmlns:ds="http://schemas.openxmlformats.org/officeDocument/2006/customXml" ds:itemID="{3219420F-2F8F-4BFD-8916-47345C5F5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Normal.wpt</Template>
  <TotalTime>559</TotalTime>
  <Pages>14</Pages>
  <Words>2518</Words>
  <Characters>14356</Characters>
  <Application>Microsoft Office Word</Application>
  <DocSecurity>0</DocSecurity>
  <PresentationFormat/>
  <Lines>119</Lines>
  <Paragraphs>33</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_x0001_</vt:lpstr>
    </vt:vector>
  </TitlesOfParts>
  <Manager/>
  <Company/>
  <LinksUpToDate>false</LinksUpToDate>
  <CharactersWithSpaces>16841</CharactersWithSpaces>
  <SharedDoc>false</SharedDoc>
  <HLinks>
    <vt:vector size="114" baseType="variant">
      <vt:variant>
        <vt:i4>1376317</vt:i4>
      </vt:variant>
      <vt:variant>
        <vt:i4>110</vt:i4>
      </vt:variant>
      <vt:variant>
        <vt:i4>0</vt:i4>
      </vt:variant>
      <vt:variant>
        <vt:i4>5</vt:i4>
      </vt:variant>
      <vt:variant>
        <vt:lpwstr/>
      </vt:variant>
      <vt:variant>
        <vt:lpwstr>_Toc522794332</vt:lpwstr>
      </vt:variant>
      <vt:variant>
        <vt:i4>1376317</vt:i4>
      </vt:variant>
      <vt:variant>
        <vt:i4>104</vt:i4>
      </vt:variant>
      <vt:variant>
        <vt:i4>0</vt:i4>
      </vt:variant>
      <vt:variant>
        <vt:i4>5</vt:i4>
      </vt:variant>
      <vt:variant>
        <vt:lpwstr/>
      </vt:variant>
      <vt:variant>
        <vt:lpwstr>_Toc522794331</vt:lpwstr>
      </vt:variant>
      <vt:variant>
        <vt:i4>1376317</vt:i4>
      </vt:variant>
      <vt:variant>
        <vt:i4>98</vt:i4>
      </vt:variant>
      <vt:variant>
        <vt:i4>0</vt:i4>
      </vt:variant>
      <vt:variant>
        <vt:i4>5</vt:i4>
      </vt:variant>
      <vt:variant>
        <vt:lpwstr/>
      </vt:variant>
      <vt:variant>
        <vt:lpwstr>_Toc522794330</vt:lpwstr>
      </vt:variant>
      <vt:variant>
        <vt:i4>1310781</vt:i4>
      </vt:variant>
      <vt:variant>
        <vt:i4>92</vt:i4>
      </vt:variant>
      <vt:variant>
        <vt:i4>0</vt:i4>
      </vt:variant>
      <vt:variant>
        <vt:i4>5</vt:i4>
      </vt:variant>
      <vt:variant>
        <vt:lpwstr/>
      </vt:variant>
      <vt:variant>
        <vt:lpwstr>_Toc522794329</vt:lpwstr>
      </vt:variant>
      <vt:variant>
        <vt:i4>1310781</vt:i4>
      </vt:variant>
      <vt:variant>
        <vt:i4>86</vt:i4>
      </vt:variant>
      <vt:variant>
        <vt:i4>0</vt:i4>
      </vt:variant>
      <vt:variant>
        <vt:i4>5</vt:i4>
      </vt:variant>
      <vt:variant>
        <vt:lpwstr/>
      </vt:variant>
      <vt:variant>
        <vt:lpwstr>_Toc522794328</vt:lpwstr>
      </vt:variant>
      <vt:variant>
        <vt:i4>1310781</vt:i4>
      </vt:variant>
      <vt:variant>
        <vt:i4>80</vt:i4>
      </vt:variant>
      <vt:variant>
        <vt:i4>0</vt:i4>
      </vt:variant>
      <vt:variant>
        <vt:i4>5</vt:i4>
      </vt:variant>
      <vt:variant>
        <vt:lpwstr/>
      </vt:variant>
      <vt:variant>
        <vt:lpwstr>_Toc522794327</vt:lpwstr>
      </vt:variant>
      <vt:variant>
        <vt:i4>1310781</vt:i4>
      </vt:variant>
      <vt:variant>
        <vt:i4>74</vt:i4>
      </vt:variant>
      <vt:variant>
        <vt:i4>0</vt:i4>
      </vt:variant>
      <vt:variant>
        <vt:i4>5</vt:i4>
      </vt:variant>
      <vt:variant>
        <vt:lpwstr/>
      </vt:variant>
      <vt:variant>
        <vt:lpwstr>_Toc522794326</vt:lpwstr>
      </vt:variant>
      <vt:variant>
        <vt:i4>1310781</vt:i4>
      </vt:variant>
      <vt:variant>
        <vt:i4>68</vt:i4>
      </vt:variant>
      <vt:variant>
        <vt:i4>0</vt:i4>
      </vt:variant>
      <vt:variant>
        <vt:i4>5</vt:i4>
      </vt:variant>
      <vt:variant>
        <vt:lpwstr/>
      </vt:variant>
      <vt:variant>
        <vt:lpwstr>_Toc522794325</vt:lpwstr>
      </vt:variant>
      <vt:variant>
        <vt:i4>1310781</vt:i4>
      </vt:variant>
      <vt:variant>
        <vt:i4>62</vt:i4>
      </vt:variant>
      <vt:variant>
        <vt:i4>0</vt:i4>
      </vt:variant>
      <vt:variant>
        <vt:i4>5</vt:i4>
      </vt:variant>
      <vt:variant>
        <vt:lpwstr/>
      </vt:variant>
      <vt:variant>
        <vt:lpwstr>_Toc522794324</vt:lpwstr>
      </vt:variant>
      <vt:variant>
        <vt:i4>1310781</vt:i4>
      </vt:variant>
      <vt:variant>
        <vt:i4>56</vt:i4>
      </vt:variant>
      <vt:variant>
        <vt:i4>0</vt:i4>
      </vt:variant>
      <vt:variant>
        <vt:i4>5</vt:i4>
      </vt:variant>
      <vt:variant>
        <vt:lpwstr/>
      </vt:variant>
      <vt:variant>
        <vt:lpwstr>_Toc522794323</vt:lpwstr>
      </vt:variant>
      <vt:variant>
        <vt:i4>1310781</vt:i4>
      </vt:variant>
      <vt:variant>
        <vt:i4>50</vt:i4>
      </vt:variant>
      <vt:variant>
        <vt:i4>0</vt:i4>
      </vt:variant>
      <vt:variant>
        <vt:i4>5</vt:i4>
      </vt:variant>
      <vt:variant>
        <vt:lpwstr/>
      </vt:variant>
      <vt:variant>
        <vt:lpwstr>_Toc522794322</vt:lpwstr>
      </vt:variant>
      <vt:variant>
        <vt:i4>1310781</vt:i4>
      </vt:variant>
      <vt:variant>
        <vt:i4>44</vt:i4>
      </vt:variant>
      <vt:variant>
        <vt:i4>0</vt:i4>
      </vt:variant>
      <vt:variant>
        <vt:i4>5</vt:i4>
      </vt:variant>
      <vt:variant>
        <vt:lpwstr/>
      </vt:variant>
      <vt:variant>
        <vt:lpwstr>_Toc522794321</vt:lpwstr>
      </vt:variant>
      <vt:variant>
        <vt:i4>1310781</vt:i4>
      </vt:variant>
      <vt:variant>
        <vt:i4>38</vt:i4>
      </vt:variant>
      <vt:variant>
        <vt:i4>0</vt:i4>
      </vt:variant>
      <vt:variant>
        <vt:i4>5</vt:i4>
      </vt:variant>
      <vt:variant>
        <vt:lpwstr/>
      </vt:variant>
      <vt:variant>
        <vt:lpwstr>_Toc522794320</vt:lpwstr>
      </vt:variant>
      <vt:variant>
        <vt:i4>1507389</vt:i4>
      </vt:variant>
      <vt:variant>
        <vt:i4>32</vt:i4>
      </vt:variant>
      <vt:variant>
        <vt:i4>0</vt:i4>
      </vt:variant>
      <vt:variant>
        <vt:i4>5</vt:i4>
      </vt:variant>
      <vt:variant>
        <vt:lpwstr/>
      </vt:variant>
      <vt:variant>
        <vt:lpwstr>_Toc522794319</vt:lpwstr>
      </vt:variant>
      <vt:variant>
        <vt:i4>1507389</vt:i4>
      </vt:variant>
      <vt:variant>
        <vt:i4>26</vt:i4>
      </vt:variant>
      <vt:variant>
        <vt:i4>0</vt:i4>
      </vt:variant>
      <vt:variant>
        <vt:i4>5</vt:i4>
      </vt:variant>
      <vt:variant>
        <vt:lpwstr/>
      </vt:variant>
      <vt:variant>
        <vt:lpwstr>_Toc522794318</vt:lpwstr>
      </vt:variant>
      <vt:variant>
        <vt:i4>1507389</vt:i4>
      </vt:variant>
      <vt:variant>
        <vt:i4>20</vt:i4>
      </vt:variant>
      <vt:variant>
        <vt:i4>0</vt:i4>
      </vt:variant>
      <vt:variant>
        <vt:i4>5</vt:i4>
      </vt:variant>
      <vt:variant>
        <vt:lpwstr/>
      </vt:variant>
      <vt:variant>
        <vt:lpwstr>_Toc522794317</vt:lpwstr>
      </vt:variant>
      <vt:variant>
        <vt:i4>1507389</vt:i4>
      </vt:variant>
      <vt:variant>
        <vt:i4>14</vt:i4>
      </vt:variant>
      <vt:variant>
        <vt:i4>0</vt:i4>
      </vt:variant>
      <vt:variant>
        <vt:i4>5</vt:i4>
      </vt:variant>
      <vt:variant>
        <vt:lpwstr/>
      </vt:variant>
      <vt:variant>
        <vt:lpwstr>_Toc522794316</vt:lpwstr>
      </vt:variant>
      <vt:variant>
        <vt:i4>1507389</vt:i4>
      </vt:variant>
      <vt:variant>
        <vt:i4>8</vt:i4>
      </vt:variant>
      <vt:variant>
        <vt:i4>0</vt:i4>
      </vt:variant>
      <vt:variant>
        <vt:i4>5</vt:i4>
      </vt:variant>
      <vt:variant>
        <vt:lpwstr/>
      </vt:variant>
      <vt:variant>
        <vt:lpwstr>_Toc522794315</vt:lpwstr>
      </vt:variant>
      <vt:variant>
        <vt:i4>1507389</vt:i4>
      </vt:variant>
      <vt:variant>
        <vt:i4>2</vt:i4>
      </vt:variant>
      <vt:variant>
        <vt:i4>0</vt:i4>
      </vt:variant>
      <vt:variant>
        <vt:i4>5</vt:i4>
      </vt:variant>
      <vt:variant>
        <vt:lpwstr/>
      </vt:variant>
      <vt:variant>
        <vt:lpwstr>_Toc522794314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subject/>
  <dc:creator>rian</dc:creator>
  <cp:keywords/>
  <dc:description/>
  <cp:lastModifiedBy>Eufrat Tsaqib Qasthari</cp:lastModifiedBy>
  <cp:revision>197</cp:revision>
  <cp:lastPrinted>2018-09-27T12:41:00Z</cp:lastPrinted>
  <dcterms:created xsi:type="dcterms:W3CDTF">2018-11-01T05:28:00Z</dcterms:created>
  <dcterms:modified xsi:type="dcterms:W3CDTF">2019-02-05T08:51:00Z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1033-8.1.0.3032</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7th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c9d0d4f0-7c3e-3620-b2ba-5a9057d55517</vt:lpwstr>
  </property>
  <property fmtid="{D5CDD505-2E9C-101B-9397-08002B2CF9AE}" pid="25" name="Mendeley Citation Style_1">
    <vt:lpwstr>http://www.zotero.org/styles/apa</vt:lpwstr>
  </property>
</Properties>
</file>