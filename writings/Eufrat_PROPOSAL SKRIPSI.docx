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F28597" w14:textId="489624D3" w:rsidR="00664214" w:rsidRPr="00635216" w:rsidRDefault="005246BF" w:rsidP="005246BF">
      <w:pPr>
        <w:spacing w:line="360" w:lineRule="auto"/>
        <w:ind w:left="-567"/>
        <w:jc w:val="center"/>
        <w:rPr>
          <w:rFonts w:eastAsia="Calibri"/>
          <w:szCs w:val="24"/>
          <w:lang w:val="id-ID"/>
        </w:rPr>
      </w:pPr>
      <w:bookmarkStart w:id="0" w:name="_Hlk523694124"/>
      <w:bookmarkEnd w:id="0"/>
      <w:r w:rsidRPr="00635216">
        <w:rPr>
          <w:rFonts w:eastAsia="Calibri"/>
          <w:noProof/>
          <w:szCs w:val="24"/>
          <w:lang w:val="id-ID"/>
        </w:rPr>
        <w:drawing>
          <wp:inline distT="0" distB="0" distL="0" distR="0" wp14:anchorId="0621B7E3" wp14:editId="0234F8F9">
            <wp:extent cx="902335" cy="90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inline>
        </w:drawing>
      </w:r>
    </w:p>
    <w:p w14:paraId="63FBB3A4" w14:textId="77777777" w:rsidR="00664214" w:rsidRPr="00635216" w:rsidRDefault="00664214" w:rsidP="005246BF">
      <w:pPr>
        <w:pStyle w:val="HALAMANSAMPUL"/>
        <w:ind w:left="-567"/>
        <w:rPr>
          <w:noProof/>
        </w:rPr>
      </w:pPr>
      <w:r w:rsidRPr="00635216">
        <w:rPr>
          <w:noProof/>
        </w:rPr>
        <w:t>UNIVERSITAS INDONESIA</w:t>
      </w:r>
    </w:p>
    <w:p w14:paraId="4A2786D9" w14:textId="77777777" w:rsidR="00664214" w:rsidRPr="00635216" w:rsidRDefault="00664214" w:rsidP="005246BF">
      <w:pPr>
        <w:pStyle w:val="HALAMANSAMPUL"/>
        <w:ind w:left="-567"/>
        <w:rPr>
          <w:noProof/>
        </w:rPr>
      </w:pPr>
    </w:p>
    <w:p w14:paraId="696D1EBA" w14:textId="77777777" w:rsidR="00664214" w:rsidRPr="00635216" w:rsidRDefault="00664214" w:rsidP="005246BF">
      <w:pPr>
        <w:pStyle w:val="HALAMANSAMPUL"/>
        <w:ind w:left="-567"/>
        <w:rPr>
          <w:noProof/>
        </w:rPr>
      </w:pPr>
    </w:p>
    <w:p w14:paraId="3BF669D9" w14:textId="443BC3E7" w:rsidR="00A55590" w:rsidRPr="00635216" w:rsidRDefault="00E73C29" w:rsidP="005246BF">
      <w:pPr>
        <w:pStyle w:val="HALAMANSAMPUL"/>
        <w:ind w:left="-567"/>
        <w:rPr>
          <w:noProof/>
        </w:rPr>
      </w:pPr>
      <w:r w:rsidRPr="00635216">
        <w:rPr>
          <w:noProof/>
        </w:rPr>
        <w:t xml:space="preserve">APLIKASI </w:t>
      </w:r>
      <w:r w:rsidRPr="00635216">
        <w:rPr>
          <w:i/>
          <w:noProof/>
        </w:rPr>
        <w:t>CONVOLUTIONAL NEURAL NETWORK</w:t>
      </w:r>
      <w:r w:rsidRPr="00635216">
        <w:rPr>
          <w:noProof/>
        </w:rPr>
        <w:t xml:space="preserve"> UNTUK MEMPREDIKSI KELAINAN DAUN BAYAM PADA CITRA VNIR</w:t>
      </w:r>
    </w:p>
    <w:p w14:paraId="43D75952" w14:textId="77777777" w:rsidR="00E73C29" w:rsidRPr="00635216" w:rsidRDefault="00E73C29" w:rsidP="005246BF">
      <w:pPr>
        <w:pStyle w:val="HALAMANSAMPUL"/>
        <w:ind w:left="-567"/>
        <w:rPr>
          <w:noProof/>
        </w:rPr>
      </w:pPr>
    </w:p>
    <w:p w14:paraId="0D42B2C8" w14:textId="52D15622" w:rsidR="00A55590" w:rsidRPr="00635216" w:rsidRDefault="00A55590" w:rsidP="005246BF">
      <w:pPr>
        <w:pStyle w:val="HALAMANSAMPUL"/>
        <w:ind w:left="-567"/>
        <w:rPr>
          <w:noProof/>
        </w:rPr>
      </w:pPr>
    </w:p>
    <w:p w14:paraId="43E22806" w14:textId="77777777" w:rsidR="00A55590" w:rsidRPr="00635216" w:rsidRDefault="00A55590" w:rsidP="005246BF">
      <w:pPr>
        <w:pStyle w:val="HALAMANSAMPUL"/>
        <w:ind w:left="-567"/>
        <w:rPr>
          <w:noProof/>
        </w:rPr>
      </w:pPr>
    </w:p>
    <w:p w14:paraId="7DCBFCB0" w14:textId="77777777" w:rsidR="00664214" w:rsidRPr="00635216" w:rsidRDefault="00664214" w:rsidP="005246BF">
      <w:pPr>
        <w:pStyle w:val="HALAMANSAMPUL"/>
        <w:ind w:left="-567"/>
        <w:rPr>
          <w:noProof/>
        </w:rPr>
      </w:pPr>
      <w:r w:rsidRPr="00635216">
        <w:rPr>
          <w:noProof/>
        </w:rPr>
        <w:t>PROPOSAL SKRIPSI</w:t>
      </w:r>
    </w:p>
    <w:p w14:paraId="15A9EA45" w14:textId="56264791" w:rsidR="00664214" w:rsidRPr="00635216" w:rsidRDefault="00664214" w:rsidP="005246BF">
      <w:pPr>
        <w:pStyle w:val="HALAMANSAMPUL"/>
        <w:ind w:left="-567"/>
        <w:rPr>
          <w:noProof/>
        </w:rPr>
      </w:pPr>
    </w:p>
    <w:p w14:paraId="15947A44" w14:textId="10C05376" w:rsidR="00A55590" w:rsidRPr="00635216" w:rsidRDefault="00A55590" w:rsidP="005246BF">
      <w:pPr>
        <w:pStyle w:val="HALAMANSAMPUL"/>
        <w:ind w:left="-567"/>
        <w:rPr>
          <w:noProof/>
        </w:rPr>
      </w:pPr>
    </w:p>
    <w:p w14:paraId="3D4E9D93" w14:textId="01376A9E" w:rsidR="00A55590" w:rsidRPr="00635216" w:rsidRDefault="00A55590" w:rsidP="005246BF">
      <w:pPr>
        <w:pStyle w:val="HALAMANSAMPUL"/>
        <w:ind w:left="-567"/>
        <w:rPr>
          <w:noProof/>
        </w:rPr>
      </w:pPr>
    </w:p>
    <w:p w14:paraId="4601F2C2" w14:textId="53CAE1A1" w:rsidR="005246BF" w:rsidRPr="00635216" w:rsidRDefault="005246BF" w:rsidP="005246BF">
      <w:pPr>
        <w:pStyle w:val="HALAMANSAMPUL"/>
        <w:ind w:left="-567"/>
        <w:rPr>
          <w:noProof/>
        </w:rPr>
      </w:pPr>
    </w:p>
    <w:p w14:paraId="293ECB09" w14:textId="77777777" w:rsidR="005246BF" w:rsidRPr="00635216" w:rsidRDefault="005246BF" w:rsidP="005246BF">
      <w:pPr>
        <w:pStyle w:val="HALAMANSAMPUL"/>
        <w:ind w:left="-567"/>
        <w:rPr>
          <w:noProof/>
        </w:rPr>
      </w:pPr>
    </w:p>
    <w:p w14:paraId="7185AA7A" w14:textId="77777777" w:rsidR="00A55590" w:rsidRPr="00635216" w:rsidRDefault="00A55590" w:rsidP="005246BF">
      <w:pPr>
        <w:pStyle w:val="HALAMANSAMPUL"/>
        <w:ind w:left="-567"/>
        <w:rPr>
          <w:noProof/>
        </w:rPr>
      </w:pPr>
    </w:p>
    <w:p w14:paraId="328D1622" w14:textId="0AE3F16E" w:rsidR="00664214" w:rsidRPr="00635216" w:rsidRDefault="00C43035" w:rsidP="005246BF">
      <w:pPr>
        <w:pStyle w:val="HALAMANSAMPUL"/>
        <w:ind w:left="-567"/>
        <w:rPr>
          <w:noProof/>
        </w:rPr>
      </w:pPr>
      <w:r w:rsidRPr="00635216">
        <w:rPr>
          <w:noProof/>
        </w:rPr>
        <w:t>EUFRAT TSAQIB QASTHARI</w:t>
      </w:r>
    </w:p>
    <w:p w14:paraId="6996F19D" w14:textId="647965C6" w:rsidR="00664214" w:rsidRPr="00635216" w:rsidRDefault="00C43035" w:rsidP="005246BF">
      <w:pPr>
        <w:pStyle w:val="HALAMANSAMPUL"/>
        <w:ind w:left="-567"/>
        <w:rPr>
          <w:noProof/>
        </w:rPr>
      </w:pPr>
      <w:r w:rsidRPr="00635216">
        <w:rPr>
          <w:noProof/>
        </w:rPr>
        <w:t>1506740332</w:t>
      </w:r>
    </w:p>
    <w:p w14:paraId="5EBFF704" w14:textId="77777777" w:rsidR="00664214" w:rsidRPr="00635216" w:rsidRDefault="00664214" w:rsidP="005246BF">
      <w:pPr>
        <w:pStyle w:val="HALAMANSAMPUL"/>
        <w:ind w:left="-567"/>
        <w:rPr>
          <w:noProof/>
        </w:rPr>
      </w:pPr>
    </w:p>
    <w:p w14:paraId="05742C46" w14:textId="2FEA11B8" w:rsidR="00664214" w:rsidRPr="00635216" w:rsidRDefault="00664214" w:rsidP="005246BF">
      <w:pPr>
        <w:pStyle w:val="HALAMANSAMPUL"/>
        <w:ind w:left="-567"/>
        <w:rPr>
          <w:noProof/>
        </w:rPr>
      </w:pPr>
    </w:p>
    <w:p w14:paraId="41B67C03" w14:textId="77777777" w:rsidR="00A55590" w:rsidRPr="00635216" w:rsidRDefault="00A55590" w:rsidP="005246BF">
      <w:pPr>
        <w:pStyle w:val="HALAMANSAMPUL"/>
        <w:ind w:left="-567"/>
        <w:rPr>
          <w:noProof/>
        </w:rPr>
      </w:pPr>
    </w:p>
    <w:p w14:paraId="3875CB6F" w14:textId="77777777" w:rsidR="00A55590" w:rsidRPr="00635216" w:rsidRDefault="00A55590" w:rsidP="005246BF">
      <w:pPr>
        <w:pStyle w:val="HALAMANSAMPUL"/>
        <w:ind w:left="-567"/>
        <w:rPr>
          <w:noProof/>
        </w:rPr>
      </w:pPr>
    </w:p>
    <w:p w14:paraId="16DFBCAC" w14:textId="79FD095D" w:rsidR="00A55590" w:rsidRPr="00635216" w:rsidRDefault="00A55590" w:rsidP="005246BF">
      <w:pPr>
        <w:pStyle w:val="HALAMANSAMPUL"/>
        <w:ind w:left="-567"/>
        <w:rPr>
          <w:noProof/>
        </w:rPr>
      </w:pPr>
    </w:p>
    <w:p w14:paraId="7B5D2DB7" w14:textId="40AFCC47" w:rsidR="005246BF" w:rsidRPr="00635216" w:rsidRDefault="005246BF" w:rsidP="005246BF">
      <w:pPr>
        <w:pStyle w:val="HALAMANSAMPUL"/>
        <w:ind w:left="-567"/>
        <w:rPr>
          <w:noProof/>
        </w:rPr>
      </w:pPr>
    </w:p>
    <w:p w14:paraId="333C90F1" w14:textId="35913C87" w:rsidR="005246BF" w:rsidRPr="00635216" w:rsidRDefault="005246BF" w:rsidP="005246BF">
      <w:pPr>
        <w:pStyle w:val="HALAMANSAMPUL"/>
        <w:ind w:left="-567"/>
        <w:rPr>
          <w:noProof/>
        </w:rPr>
      </w:pPr>
    </w:p>
    <w:p w14:paraId="1FCBCBC1" w14:textId="6854743E" w:rsidR="005246BF" w:rsidRPr="00635216" w:rsidRDefault="005246BF" w:rsidP="005246BF">
      <w:pPr>
        <w:pStyle w:val="HALAMANSAMPUL"/>
        <w:ind w:left="-567"/>
        <w:rPr>
          <w:noProof/>
        </w:rPr>
      </w:pPr>
    </w:p>
    <w:p w14:paraId="0AFC5328" w14:textId="0D0ED6D6" w:rsidR="005246BF" w:rsidRPr="00635216" w:rsidRDefault="005246BF" w:rsidP="005246BF">
      <w:pPr>
        <w:pStyle w:val="HALAMANSAMPUL"/>
        <w:ind w:left="-567"/>
        <w:rPr>
          <w:noProof/>
        </w:rPr>
      </w:pPr>
    </w:p>
    <w:p w14:paraId="0D549727" w14:textId="77777777" w:rsidR="005246BF" w:rsidRPr="00635216" w:rsidRDefault="005246BF" w:rsidP="005246BF">
      <w:pPr>
        <w:pStyle w:val="HALAMANSAMPUL"/>
        <w:ind w:left="-567"/>
        <w:rPr>
          <w:noProof/>
        </w:rPr>
      </w:pPr>
    </w:p>
    <w:p w14:paraId="54D32869" w14:textId="1A0A4402" w:rsidR="00664214" w:rsidRPr="00635216" w:rsidRDefault="00664214" w:rsidP="005246BF">
      <w:pPr>
        <w:pStyle w:val="HALAMANSAMPUL"/>
        <w:ind w:left="-567"/>
        <w:rPr>
          <w:noProof/>
        </w:rPr>
      </w:pPr>
      <w:r w:rsidRPr="00635216">
        <w:rPr>
          <w:noProof/>
        </w:rPr>
        <w:t>FAKULTAS MATEMATIKA DAN ILMU PENGETAHUAN ALAM</w:t>
      </w:r>
    </w:p>
    <w:p w14:paraId="43C219B6" w14:textId="77777777" w:rsidR="00664214" w:rsidRPr="00635216" w:rsidRDefault="00664214" w:rsidP="005246BF">
      <w:pPr>
        <w:pStyle w:val="HALAMANSAMPUL"/>
        <w:ind w:left="-567"/>
        <w:rPr>
          <w:noProof/>
        </w:rPr>
      </w:pPr>
      <w:r w:rsidRPr="00635216">
        <w:rPr>
          <w:noProof/>
        </w:rPr>
        <w:t>PROGRAM STUDI FISIKA</w:t>
      </w:r>
    </w:p>
    <w:p w14:paraId="08614598" w14:textId="77777777" w:rsidR="00664214" w:rsidRPr="00635216" w:rsidRDefault="00664214" w:rsidP="005246BF">
      <w:pPr>
        <w:pStyle w:val="HALAMANSAMPUL"/>
        <w:ind w:left="-567"/>
        <w:rPr>
          <w:noProof/>
        </w:rPr>
      </w:pPr>
      <w:r w:rsidRPr="00635216">
        <w:rPr>
          <w:noProof/>
        </w:rPr>
        <w:t>DEPOK</w:t>
      </w:r>
    </w:p>
    <w:p w14:paraId="16B78FF8" w14:textId="77777777" w:rsidR="00664214" w:rsidRPr="00635216" w:rsidRDefault="00664214" w:rsidP="005246BF">
      <w:pPr>
        <w:pStyle w:val="HALAMANSAMPUL"/>
        <w:ind w:left="-567"/>
        <w:rPr>
          <w:noProof/>
        </w:rPr>
      </w:pPr>
      <w:r w:rsidRPr="00635216">
        <w:rPr>
          <w:noProof/>
        </w:rPr>
        <w:t>2018</w:t>
      </w:r>
    </w:p>
    <w:p w14:paraId="1B1AD5F8" w14:textId="77777777" w:rsidR="00664214" w:rsidRPr="00635216" w:rsidRDefault="00664214">
      <w:pPr>
        <w:rPr>
          <w:lang w:val="id-ID"/>
        </w:rPr>
        <w:sectPr w:rsidR="00664214" w:rsidRPr="00635216" w:rsidSect="005915A1">
          <w:footerReference w:type="default" r:id="rId9"/>
          <w:footerReference w:type="first" r:id="rId10"/>
          <w:pgSz w:w="12242" w:h="15842" w:code="1"/>
          <w:pgMar w:top="1701" w:right="1701" w:bottom="1701" w:left="2268" w:header="708" w:footer="708" w:gutter="0"/>
          <w:pgNumType w:fmt="lowerRoman" w:start="1"/>
          <w:cols w:space="720"/>
          <w:titlePg/>
          <w:docGrid w:linePitch="287"/>
        </w:sectPr>
      </w:pPr>
    </w:p>
    <w:p w14:paraId="6F8F3966" w14:textId="77777777" w:rsidR="00664214" w:rsidRPr="00635216" w:rsidRDefault="00664214">
      <w:pPr>
        <w:pStyle w:val="Heading1"/>
        <w:spacing w:line="360" w:lineRule="auto"/>
        <w:jc w:val="center"/>
        <w:rPr>
          <w:rFonts w:ascii="Times New Roman" w:eastAsia="MS Mincho" w:hAnsi="Times New Roman"/>
          <w:sz w:val="24"/>
          <w:szCs w:val="24"/>
          <w:lang w:val="id-ID"/>
        </w:rPr>
      </w:pPr>
      <w:bookmarkStart w:id="1" w:name="_Toc504751102"/>
      <w:bookmarkStart w:id="2" w:name="_Toc523697207"/>
      <w:r w:rsidRPr="00635216">
        <w:rPr>
          <w:rFonts w:ascii="Times New Roman" w:eastAsia="MS Mincho" w:hAnsi="Times New Roman"/>
          <w:sz w:val="24"/>
          <w:szCs w:val="24"/>
          <w:lang w:val="id-ID"/>
        </w:rPr>
        <w:lastRenderedPageBreak/>
        <w:t>HALAMAN PENGESAHAN</w:t>
      </w:r>
      <w:bookmarkEnd w:id="1"/>
      <w:bookmarkEnd w:id="2"/>
    </w:p>
    <w:p w14:paraId="6499E1A2" w14:textId="77777777" w:rsidR="00664214" w:rsidRPr="00635216" w:rsidRDefault="00664214">
      <w:pPr>
        <w:spacing w:line="360" w:lineRule="auto"/>
        <w:rPr>
          <w:rFonts w:eastAsia="Calibri"/>
          <w:szCs w:val="24"/>
          <w:lang w:val="id-ID"/>
        </w:rPr>
      </w:pPr>
    </w:p>
    <w:p w14:paraId="7E71ED1F" w14:textId="77777777" w:rsidR="00664214" w:rsidRPr="00635216" w:rsidRDefault="00664214">
      <w:pPr>
        <w:tabs>
          <w:tab w:val="left" w:pos="2880"/>
        </w:tabs>
        <w:spacing w:line="360" w:lineRule="auto"/>
        <w:rPr>
          <w:rFonts w:eastAsia="Calibri"/>
          <w:szCs w:val="24"/>
          <w:lang w:val="id-ID"/>
        </w:rPr>
      </w:pPr>
      <w:r w:rsidRPr="00635216">
        <w:rPr>
          <w:rFonts w:eastAsia="Calibri"/>
          <w:szCs w:val="24"/>
          <w:lang w:val="id-ID"/>
        </w:rPr>
        <w:t>Skripsi ini diajukan oleh</w:t>
      </w:r>
      <w:r w:rsidRPr="00635216">
        <w:rPr>
          <w:rFonts w:eastAsia="Calibri"/>
          <w:szCs w:val="24"/>
          <w:lang w:val="id-ID"/>
        </w:rPr>
        <w:tab/>
      </w:r>
    </w:p>
    <w:p w14:paraId="73A2C654" w14:textId="6C650A3D" w:rsidR="00664214" w:rsidRPr="00635216" w:rsidRDefault="00664214">
      <w:pPr>
        <w:tabs>
          <w:tab w:val="left" w:pos="2880"/>
          <w:tab w:val="left" w:pos="3060"/>
        </w:tabs>
        <w:spacing w:line="360" w:lineRule="auto"/>
        <w:rPr>
          <w:rFonts w:eastAsia="Calibri"/>
          <w:szCs w:val="24"/>
          <w:lang w:val="id-ID"/>
        </w:rPr>
      </w:pPr>
      <w:r w:rsidRPr="00635216">
        <w:rPr>
          <w:rFonts w:eastAsia="Calibri"/>
          <w:szCs w:val="24"/>
          <w:lang w:val="id-ID"/>
        </w:rPr>
        <w:t>Nama</w:t>
      </w:r>
      <w:r w:rsidRPr="00635216">
        <w:rPr>
          <w:rFonts w:eastAsia="Calibri"/>
          <w:szCs w:val="24"/>
          <w:lang w:val="id-ID"/>
        </w:rPr>
        <w:tab/>
        <w:t>:</w:t>
      </w:r>
      <w:r w:rsidRPr="00635216">
        <w:rPr>
          <w:rFonts w:eastAsia="Calibri"/>
          <w:szCs w:val="24"/>
          <w:lang w:val="id-ID"/>
        </w:rPr>
        <w:tab/>
      </w:r>
      <w:r w:rsidR="00A142A1" w:rsidRPr="00635216">
        <w:rPr>
          <w:rFonts w:eastAsia="Calibri"/>
          <w:szCs w:val="24"/>
          <w:lang w:val="id-ID"/>
        </w:rPr>
        <w:t>Eufrat Tsaqib Qasthari</w:t>
      </w:r>
    </w:p>
    <w:p w14:paraId="469F7F53" w14:textId="46A303B8" w:rsidR="00664214" w:rsidRPr="00635216" w:rsidRDefault="00664214">
      <w:pPr>
        <w:tabs>
          <w:tab w:val="left" w:pos="2880"/>
          <w:tab w:val="left" w:pos="3060"/>
        </w:tabs>
        <w:spacing w:line="360" w:lineRule="auto"/>
        <w:rPr>
          <w:rFonts w:eastAsia="Calibri"/>
          <w:szCs w:val="24"/>
          <w:lang w:val="id-ID"/>
        </w:rPr>
      </w:pPr>
      <w:r w:rsidRPr="00635216">
        <w:rPr>
          <w:rFonts w:eastAsia="Calibri"/>
          <w:szCs w:val="24"/>
          <w:lang w:val="id-ID"/>
        </w:rPr>
        <w:t>NPM</w:t>
      </w:r>
      <w:r w:rsidRPr="00635216">
        <w:rPr>
          <w:rFonts w:eastAsia="Calibri"/>
          <w:szCs w:val="24"/>
          <w:lang w:val="id-ID"/>
        </w:rPr>
        <w:tab/>
        <w:t>:</w:t>
      </w:r>
      <w:r w:rsidRPr="00635216">
        <w:rPr>
          <w:rFonts w:eastAsia="Calibri"/>
          <w:szCs w:val="24"/>
          <w:lang w:val="id-ID"/>
        </w:rPr>
        <w:tab/>
        <w:t>1</w:t>
      </w:r>
      <w:r w:rsidR="00B55FCF" w:rsidRPr="00635216">
        <w:rPr>
          <w:rFonts w:eastAsia="Calibri"/>
          <w:szCs w:val="24"/>
          <w:lang w:val="id-ID"/>
        </w:rPr>
        <w:t>5067</w:t>
      </w:r>
      <w:r w:rsidR="00A142A1" w:rsidRPr="00635216">
        <w:rPr>
          <w:rFonts w:eastAsia="Calibri"/>
          <w:szCs w:val="24"/>
          <w:lang w:val="id-ID"/>
        </w:rPr>
        <w:t>40332</w:t>
      </w:r>
    </w:p>
    <w:p w14:paraId="6FE461E6" w14:textId="77777777" w:rsidR="00664214" w:rsidRPr="00635216" w:rsidRDefault="00664214">
      <w:pPr>
        <w:tabs>
          <w:tab w:val="left" w:pos="2880"/>
          <w:tab w:val="left" w:pos="3060"/>
        </w:tabs>
        <w:spacing w:line="360" w:lineRule="auto"/>
        <w:rPr>
          <w:rFonts w:eastAsia="Calibri"/>
          <w:szCs w:val="24"/>
          <w:lang w:val="id-ID"/>
        </w:rPr>
      </w:pPr>
      <w:r w:rsidRPr="00635216">
        <w:rPr>
          <w:rFonts w:eastAsia="Calibri"/>
          <w:szCs w:val="24"/>
          <w:lang w:val="id-ID"/>
        </w:rPr>
        <w:t>Program studi</w:t>
      </w:r>
      <w:r w:rsidRPr="00635216">
        <w:rPr>
          <w:rFonts w:eastAsia="Calibri"/>
          <w:szCs w:val="24"/>
          <w:lang w:val="id-ID"/>
        </w:rPr>
        <w:tab/>
        <w:t>:</w:t>
      </w:r>
      <w:r w:rsidRPr="00635216">
        <w:rPr>
          <w:rFonts w:eastAsia="Calibri"/>
          <w:szCs w:val="24"/>
          <w:lang w:val="id-ID"/>
        </w:rPr>
        <w:tab/>
        <w:t>Fisika</w:t>
      </w:r>
    </w:p>
    <w:p w14:paraId="500B2E4B" w14:textId="33CC0C9A" w:rsidR="00664214" w:rsidRPr="00635216" w:rsidRDefault="00664214" w:rsidP="00E515F9">
      <w:pPr>
        <w:tabs>
          <w:tab w:val="left" w:pos="2880"/>
          <w:tab w:val="left" w:pos="3060"/>
        </w:tabs>
        <w:spacing w:line="360" w:lineRule="auto"/>
        <w:ind w:left="3060" w:hanging="3060"/>
        <w:rPr>
          <w:rFonts w:eastAsia="Calibri"/>
          <w:szCs w:val="24"/>
          <w:lang w:val="id-ID"/>
        </w:rPr>
      </w:pPr>
      <w:r w:rsidRPr="00635216">
        <w:rPr>
          <w:rFonts w:eastAsia="Calibri"/>
          <w:szCs w:val="24"/>
          <w:lang w:val="id-ID"/>
        </w:rPr>
        <w:t>Judul skripsi</w:t>
      </w:r>
      <w:r w:rsidRPr="00635216">
        <w:rPr>
          <w:rFonts w:eastAsia="Calibri"/>
          <w:szCs w:val="24"/>
          <w:lang w:val="id-ID"/>
        </w:rPr>
        <w:tab/>
        <w:t>:</w:t>
      </w:r>
      <w:r w:rsidR="00A65DBF" w:rsidRPr="00635216">
        <w:rPr>
          <w:rFonts w:eastAsia="Calibri"/>
          <w:szCs w:val="24"/>
          <w:lang w:val="id-ID"/>
        </w:rPr>
        <w:tab/>
      </w:r>
      <w:r w:rsidR="00E515F9" w:rsidRPr="00635216">
        <w:rPr>
          <w:rFonts w:eastAsia="Calibri"/>
          <w:b/>
          <w:szCs w:val="24"/>
          <w:lang w:val="id-ID"/>
        </w:rPr>
        <w:t xml:space="preserve">APLIKASI </w:t>
      </w:r>
      <w:r w:rsidR="00E515F9" w:rsidRPr="005E143B">
        <w:rPr>
          <w:rFonts w:eastAsia="Calibri"/>
          <w:b/>
          <w:i/>
          <w:szCs w:val="24"/>
          <w:lang w:val="id-ID"/>
        </w:rPr>
        <w:t>CONVOLUTIONAL NEURAL NETWORK</w:t>
      </w:r>
      <w:r w:rsidR="00E515F9" w:rsidRPr="00635216">
        <w:rPr>
          <w:rFonts w:eastAsia="Calibri"/>
          <w:b/>
          <w:szCs w:val="24"/>
          <w:lang w:val="id-ID"/>
        </w:rPr>
        <w:t xml:space="preserve"> UNTUK MEMPREDIKSI KELAINAN DAUN BAYAM PADA CITRA VNIR</w:t>
      </w:r>
    </w:p>
    <w:p w14:paraId="57FBCD3C" w14:textId="77777777" w:rsidR="00664214" w:rsidRPr="00635216" w:rsidRDefault="00664214" w:rsidP="00A65DBF">
      <w:pPr>
        <w:tabs>
          <w:tab w:val="left" w:pos="2880"/>
          <w:tab w:val="left" w:pos="3060"/>
        </w:tabs>
        <w:spacing w:line="360" w:lineRule="auto"/>
        <w:rPr>
          <w:rFonts w:eastAsia="Calibri"/>
          <w:szCs w:val="24"/>
          <w:lang w:val="id-ID"/>
        </w:rPr>
      </w:pPr>
      <w:r w:rsidRPr="00635216">
        <w:rPr>
          <w:rFonts w:eastAsia="Calibri"/>
          <w:szCs w:val="24"/>
          <w:lang w:val="id-ID"/>
        </w:rPr>
        <w:tab/>
      </w:r>
      <w:r w:rsidRPr="00635216">
        <w:rPr>
          <w:rFonts w:eastAsia="Calibri"/>
          <w:szCs w:val="24"/>
          <w:lang w:val="id-ID"/>
        </w:rPr>
        <w:tab/>
      </w:r>
    </w:p>
    <w:tbl>
      <w:tblPr>
        <w:tblW w:w="0" w:type="auto"/>
        <w:jc w:val="center"/>
        <w:tblLayout w:type="fixed"/>
        <w:tblLook w:val="0000" w:firstRow="0" w:lastRow="0" w:firstColumn="0" w:lastColumn="0" w:noHBand="0" w:noVBand="0"/>
      </w:tblPr>
      <w:tblGrid>
        <w:gridCol w:w="3491"/>
      </w:tblGrid>
      <w:tr w:rsidR="00B55FCF" w:rsidRPr="00635216" w14:paraId="1EE8A4EE" w14:textId="77777777" w:rsidTr="00B55FCF">
        <w:trPr>
          <w:trHeight w:val="915"/>
          <w:jc w:val="center"/>
        </w:trPr>
        <w:tc>
          <w:tcPr>
            <w:tcW w:w="3491" w:type="dxa"/>
          </w:tcPr>
          <w:p w14:paraId="71FD5667" w14:textId="77777777" w:rsidR="00B55FCF" w:rsidRPr="00635216" w:rsidRDefault="00B55FCF" w:rsidP="00B55FCF">
            <w:pPr>
              <w:spacing w:line="360" w:lineRule="auto"/>
              <w:jc w:val="center"/>
              <w:rPr>
                <w:rFonts w:eastAsia="Calibri"/>
                <w:bCs/>
                <w:caps/>
                <w:strike/>
                <w:szCs w:val="24"/>
                <w:lang w:val="id-ID"/>
              </w:rPr>
            </w:pPr>
            <w:r w:rsidRPr="00635216">
              <w:rPr>
                <w:rFonts w:eastAsia="Calibri"/>
                <w:szCs w:val="24"/>
                <w:lang w:val="id-ID"/>
              </w:rPr>
              <w:t>Menyetujui,</w:t>
            </w:r>
          </w:p>
        </w:tc>
      </w:tr>
      <w:tr w:rsidR="00B55FCF" w:rsidRPr="00635216" w14:paraId="0F6F2645" w14:textId="77777777" w:rsidTr="00B55FCF">
        <w:trPr>
          <w:trHeight w:val="915"/>
          <w:jc w:val="center"/>
        </w:trPr>
        <w:tc>
          <w:tcPr>
            <w:tcW w:w="3491" w:type="dxa"/>
          </w:tcPr>
          <w:p w14:paraId="5E0C0D82" w14:textId="77777777" w:rsidR="00B55FCF" w:rsidRPr="00635216" w:rsidRDefault="00B55FCF">
            <w:pPr>
              <w:spacing w:line="360" w:lineRule="auto"/>
              <w:jc w:val="center"/>
              <w:rPr>
                <w:rFonts w:eastAsia="Calibri"/>
                <w:bCs/>
                <w:caps/>
                <w:strike/>
                <w:szCs w:val="24"/>
                <w:lang w:val="id-ID"/>
              </w:rPr>
            </w:pPr>
            <w:r w:rsidRPr="00635216">
              <w:rPr>
                <w:rFonts w:eastAsia="Calibri"/>
                <w:szCs w:val="24"/>
                <w:lang w:val="id-ID"/>
              </w:rPr>
              <w:t>Pembimbing I</w:t>
            </w:r>
          </w:p>
        </w:tc>
      </w:tr>
      <w:tr w:rsidR="00B55FCF" w:rsidRPr="00635216" w14:paraId="67EFBFE7" w14:textId="77777777" w:rsidTr="00B55FCF">
        <w:trPr>
          <w:trHeight w:val="915"/>
          <w:jc w:val="center"/>
        </w:trPr>
        <w:tc>
          <w:tcPr>
            <w:tcW w:w="3491" w:type="dxa"/>
            <w:tcBorders>
              <w:bottom w:val="single" w:sz="4" w:space="0" w:color="auto"/>
            </w:tcBorders>
          </w:tcPr>
          <w:p w14:paraId="361BEA14" w14:textId="77777777" w:rsidR="00B55FCF" w:rsidRPr="00635216" w:rsidRDefault="00B55FCF">
            <w:pPr>
              <w:spacing w:line="360" w:lineRule="auto"/>
              <w:rPr>
                <w:rFonts w:eastAsia="Calibri"/>
                <w:bCs/>
                <w:caps/>
                <w:strike/>
                <w:szCs w:val="24"/>
                <w:lang w:val="id-ID"/>
              </w:rPr>
            </w:pPr>
          </w:p>
        </w:tc>
      </w:tr>
      <w:tr w:rsidR="00B55FCF" w:rsidRPr="00635216" w14:paraId="6F14E1AC" w14:textId="77777777" w:rsidTr="00B55FCF">
        <w:trPr>
          <w:trHeight w:val="915"/>
          <w:jc w:val="center"/>
        </w:trPr>
        <w:tc>
          <w:tcPr>
            <w:tcW w:w="3491" w:type="dxa"/>
            <w:tcBorders>
              <w:top w:val="single" w:sz="4" w:space="0" w:color="auto"/>
            </w:tcBorders>
          </w:tcPr>
          <w:p w14:paraId="73A1FB6C" w14:textId="1C43DFE1" w:rsidR="00B55FCF" w:rsidRPr="00635216" w:rsidRDefault="00B55FCF">
            <w:pPr>
              <w:spacing w:line="360" w:lineRule="auto"/>
              <w:jc w:val="center"/>
              <w:rPr>
                <w:rFonts w:eastAsia="Calibri"/>
                <w:szCs w:val="24"/>
                <w:lang w:val="id-ID"/>
              </w:rPr>
            </w:pPr>
            <w:r w:rsidRPr="00635216">
              <w:rPr>
                <w:rFonts w:eastAsia="Calibri"/>
                <w:szCs w:val="24"/>
                <w:lang w:val="id-ID"/>
              </w:rPr>
              <w:t xml:space="preserve">Dr. </w:t>
            </w:r>
            <w:r w:rsidR="00776787" w:rsidRPr="00635216">
              <w:rPr>
                <w:rFonts w:eastAsia="Calibri"/>
                <w:szCs w:val="24"/>
                <w:lang w:val="id-ID"/>
              </w:rPr>
              <w:t>Adhi Harmoko Saputro</w:t>
            </w:r>
          </w:p>
          <w:p w14:paraId="28375DC4" w14:textId="77777777" w:rsidR="00B55FCF" w:rsidRPr="00635216" w:rsidRDefault="001B3316" w:rsidP="005A16F1">
            <w:pPr>
              <w:spacing w:line="360" w:lineRule="auto"/>
              <w:jc w:val="center"/>
              <w:rPr>
                <w:rFonts w:eastAsia="Calibri"/>
                <w:bCs/>
                <w:caps/>
                <w:szCs w:val="24"/>
                <w:lang w:val="id-ID"/>
              </w:rPr>
            </w:pPr>
            <w:r w:rsidRPr="00635216">
              <w:rPr>
                <w:rFonts w:eastAsia="Calibri"/>
                <w:szCs w:val="24"/>
                <w:lang w:val="id-ID"/>
              </w:rPr>
              <w:t xml:space="preserve">NIP. </w:t>
            </w:r>
            <w:r w:rsidR="00167C41" w:rsidRPr="00635216">
              <w:rPr>
                <w:rFonts w:eastAsia="Calibri"/>
                <w:szCs w:val="24"/>
                <w:lang w:val="id-ID"/>
              </w:rPr>
              <w:t>16007211989031001</w:t>
            </w:r>
          </w:p>
        </w:tc>
      </w:tr>
    </w:tbl>
    <w:p w14:paraId="0F22698A" w14:textId="77777777" w:rsidR="00664214" w:rsidRPr="00635216" w:rsidRDefault="00664214">
      <w:pPr>
        <w:spacing w:line="360" w:lineRule="auto"/>
        <w:ind w:left="567"/>
        <w:jc w:val="both"/>
        <w:rPr>
          <w:rFonts w:eastAsia="MS Mincho"/>
          <w:b/>
          <w:szCs w:val="24"/>
          <w:lang w:val="id-ID"/>
        </w:rPr>
      </w:pPr>
    </w:p>
    <w:p w14:paraId="363795E5" w14:textId="77777777" w:rsidR="00664214" w:rsidRPr="00635216" w:rsidRDefault="00664214">
      <w:pPr>
        <w:spacing w:line="360" w:lineRule="auto"/>
        <w:ind w:left="567"/>
        <w:jc w:val="both"/>
        <w:rPr>
          <w:rFonts w:eastAsia="MS Mincho"/>
          <w:b/>
          <w:szCs w:val="24"/>
          <w:lang w:val="id-ID"/>
        </w:rPr>
      </w:pPr>
    </w:p>
    <w:tbl>
      <w:tblPr>
        <w:tblW w:w="0" w:type="auto"/>
        <w:jc w:val="center"/>
        <w:shd w:val="clear" w:color="auto" w:fill="FFFFFF"/>
        <w:tblLayout w:type="fixed"/>
        <w:tblLook w:val="0000" w:firstRow="0" w:lastRow="0" w:firstColumn="0" w:lastColumn="0" w:noHBand="0" w:noVBand="0"/>
      </w:tblPr>
      <w:tblGrid>
        <w:gridCol w:w="5135"/>
      </w:tblGrid>
      <w:tr w:rsidR="00664214" w:rsidRPr="00635216" w14:paraId="404ECB0E" w14:textId="77777777">
        <w:trPr>
          <w:jc w:val="center"/>
        </w:trPr>
        <w:tc>
          <w:tcPr>
            <w:tcW w:w="5135" w:type="dxa"/>
            <w:shd w:val="clear" w:color="auto" w:fill="FFFFFF"/>
          </w:tcPr>
          <w:p w14:paraId="0D7E45F7" w14:textId="77777777" w:rsidR="00664214" w:rsidRPr="00635216" w:rsidRDefault="00664214">
            <w:pPr>
              <w:spacing w:line="360" w:lineRule="auto"/>
              <w:jc w:val="center"/>
              <w:rPr>
                <w:rFonts w:eastAsia="MS Mincho"/>
                <w:szCs w:val="24"/>
                <w:lang w:val="id-ID"/>
              </w:rPr>
            </w:pPr>
            <w:r w:rsidRPr="00635216">
              <w:rPr>
                <w:rFonts w:eastAsia="MS Mincho"/>
                <w:szCs w:val="24"/>
                <w:lang w:val="id-ID"/>
              </w:rPr>
              <w:t>Ketua Peminatan Sistem dan Instrumentasi Fisika</w:t>
            </w:r>
          </w:p>
        </w:tc>
      </w:tr>
      <w:tr w:rsidR="00664214" w:rsidRPr="00635216" w14:paraId="447D9755" w14:textId="77777777" w:rsidTr="001B3316">
        <w:trPr>
          <w:trHeight w:val="1485"/>
          <w:jc w:val="center"/>
        </w:trPr>
        <w:tc>
          <w:tcPr>
            <w:tcW w:w="5135" w:type="dxa"/>
            <w:tcBorders>
              <w:bottom w:val="single" w:sz="4" w:space="0" w:color="auto"/>
            </w:tcBorders>
            <w:shd w:val="clear" w:color="auto" w:fill="FFFFFF"/>
          </w:tcPr>
          <w:p w14:paraId="29D0A603" w14:textId="77777777" w:rsidR="00664214" w:rsidRPr="00635216" w:rsidRDefault="00664214">
            <w:pPr>
              <w:spacing w:line="360" w:lineRule="auto"/>
              <w:ind w:left="720"/>
              <w:rPr>
                <w:rFonts w:eastAsia="MS Mincho"/>
                <w:szCs w:val="24"/>
                <w:lang w:val="id-ID"/>
              </w:rPr>
            </w:pPr>
          </w:p>
        </w:tc>
      </w:tr>
      <w:tr w:rsidR="00664214" w:rsidRPr="00635216" w14:paraId="09862885" w14:textId="77777777" w:rsidTr="001B3316">
        <w:trPr>
          <w:jc w:val="center"/>
        </w:trPr>
        <w:tc>
          <w:tcPr>
            <w:tcW w:w="5135" w:type="dxa"/>
            <w:tcBorders>
              <w:top w:val="single" w:sz="4" w:space="0" w:color="auto"/>
            </w:tcBorders>
            <w:shd w:val="clear" w:color="auto" w:fill="FFFFFF"/>
          </w:tcPr>
          <w:p w14:paraId="21237458" w14:textId="77777777" w:rsidR="00664214" w:rsidRPr="00635216" w:rsidRDefault="00664214">
            <w:pPr>
              <w:spacing w:line="360" w:lineRule="auto"/>
              <w:jc w:val="center"/>
              <w:rPr>
                <w:rFonts w:eastAsia="MS Mincho"/>
                <w:szCs w:val="24"/>
                <w:lang w:val="id-ID"/>
              </w:rPr>
            </w:pPr>
            <w:r w:rsidRPr="00635216">
              <w:rPr>
                <w:rFonts w:eastAsia="MS Mincho"/>
                <w:szCs w:val="24"/>
                <w:lang w:val="id-ID"/>
              </w:rPr>
              <w:t>Dr. Sastra Kusuma Wijaya</w:t>
            </w:r>
          </w:p>
          <w:p w14:paraId="68330CFD" w14:textId="77777777" w:rsidR="00664214" w:rsidRPr="00635216" w:rsidRDefault="005A16F1">
            <w:pPr>
              <w:spacing w:line="360" w:lineRule="auto"/>
              <w:jc w:val="center"/>
              <w:rPr>
                <w:rFonts w:eastAsia="MS Mincho"/>
                <w:szCs w:val="24"/>
                <w:lang w:val="id-ID"/>
              </w:rPr>
            </w:pPr>
            <w:r w:rsidRPr="00635216">
              <w:rPr>
                <w:rFonts w:eastAsia="MS Mincho"/>
                <w:szCs w:val="24"/>
                <w:lang w:val="id-ID"/>
              </w:rPr>
              <w:t>NIP. 19</w:t>
            </w:r>
            <w:r w:rsidRPr="00635216">
              <w:rPr>
                <w:rFonts w:eastAsia="Calibri"/>
                <w:szCs w:val="24"/>
                <w:lang w:val="id-ID"/>
              </w:rPr>
              <w:t>5811261986091002</w:t>
            </w:r>
          </w:p>
        </w:tc>
      </w:tr>
    </w:tbl>
    <w:p w14:paraId="7ACD2B4A" w14:textId="77777777" w:rsidR="00F32966" w:rsidRPr="00635216" w:rsidRDefault="00664214" w:rsidP="00F32966">
      <w:pPr>
        <w:pStyle w:val="Heading1"/>
        <w:jc w:val="center"/>
        <w:rPr>
          <w:rFonts w:ascii="Times New Roman" w:eastAsia="Calibri" w:hAnsi="Times New Roman"/>
          <w:sz w:val="24"/>
          <w:szCs w:val="24"/>
          <w:lang w:val="id-ID"/>
        </w:rPr>
      </w:pPr>
      <w:r w:rsidRPr="00635216">
        <w:rPr>
          <w:rFonts w:ascii="Times New Roman" w:hAnsi="Times New Roman"/>
          <w:lang w:val="id-ID"/>
        </w:rPr>
        <w:br w:type="page"/>
      </w:r>
      <w:bookmarkStart w:id="3" w:name="_Toc504751103"/>
      <w:bookmarkStart w:id="4" w:name="_Toc523697208"/>
      <w:r w:rsidRPr="00635216">
        <w:rPr>
          <w:rFonts w:ascii="Times New Roman" w:eastAsia="Calibri" w:hAnsi="Times New Roman"/>
          <w:sz w:val="24"/>
          <w:szCs w:val="24"/>
          <w:lang w:val="id-ID"/>
        </w:rPr>
        <w:lastRenderedPageBreak/>
        <w:t>DAFTAR ISI</w:t>
      </w:r>
      <w:bookmarkEnd w:id="3"/>
      <w:bookmarkEnd w:id="4"/>
    </w:p>
    <w:p w14:paraId="2C029FD5" w14:textId="77777777" w:rsidR="00F32966" w:rsidRPr="00635216" w:rsidRDefault="00F32966" w:rsidP="00F32966">
      <w:pPr>
        <w:rPr>
          <w:lang w:val="id-ID"/>
        </w:rPr>
      </w:pPr>
    </w:p>
    <w:p w14:paraId="7BBA8238" w14:textId="7D8C9D9F" w:rsidR="00D25A72" w:rsidRPr="00635216" w:rsidRDefault="00A82836">
      <w:pPr>
        <w:pStyle w:val="TOC1"/>
        <w:tabs>
          <w:tab w:val="right" w:leader="dot" w:pos="8263"/>
        </w:tabs>
        <w:rPr>
          <w:rFonts w:asciiTheme="minorHAnsi" w:eastAsiaTheme="minorEastAsia" w:hAnsiTheme="minorHAnsi" w:cstheme="minorBidi"/>
          <w:noProof/>
          <w:kern w:val="0"/>
          <w:sz w:val="22"/>
          <w:szCs w:val="22"/>
          <w:lang w:val="id-ID" w:eastAsia="id-ID"/>
        </w:rPr>
      </w:pPr>
      <w:r w:rsidRPr="00635216">
        <w:rPr>
          <w:bCs/>
          <w:noProof/>
          <w:lang w:val="id-ID"/>
        </w:rPr>
        <w:fldChar w:fldCharType="begin"/>
      </w:r>
      <w:r w:rsidRPr="00635216">
        <w:rPr>
          <w:bCs/>
          <w:noProof/>
          <w:lang w:val="id-ID"/>
        </w:rPr>
        <w:instrText xml:space="preserve"> TOC \o "1-3" \h \z \u </w:instrText>
      </w:r>
      <w:r w:rsidRPr="00635216">
        <w:rPr>
          <w:bCs/>
          <w:noProof/>
          <w:lang w:val="id-ID"/>
        </w:rPr>
        <w:fldChar w:fldCharType="separate"/>
      </w:r>
      <w:hyperlink w:anchor="_Toc523697207" w:history="1">
        <w:r w:rsidR="00D25A72" w:rsidRPr="00635216">
          <w:rPr>
            <w:rStyle w:val="Hyperlink"/>
            <w:rFonts w:eastAsia="MS Mincho"/>
            <w:noProof/>
            <w:lang w:val="id-ID"/>
          </w:rPr>
          <w:t>HALAMAN PENGESAHAN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_Toc523697207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i</w:t>
        </w:r>
        <w:r w:rsidR="00D25A72" w:rsidRPr="00635216">
          <w:rPr>
            <w:noProof/>
            <w:webHidden/>
            <w:lang w:val="id-ID"/>
          </w:rPr>
          <w:fldChar w:fldCharType="end"/>
        </w:r>
      </w:hyperlink>
    </w:p>
    <w:p w14:paraId="3D22A85D" w14:textId="37F02C93" w:rsidR="00D25A72" w:rsidRPr="00635216" w:rsidRDefault="00F604B7">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08" w:history="1">
        <w:r w:rsidR="00D25A72" w:rsidRPr="00635216">
          <w:rPr>
            <w:rStyle w:val="Hyperlink"/>
            <w:rFonts w:eastAsia="Calibri"/>
            <w:noProof/>
            <w:lang w:val="id-ID"/>
          </w:rPr>
          <w:t>DAFTAR ISI</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_Toc523697208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ii</w:t>
        </w:r>
        <w:r w:rsidR="00D25A72" w:rsidRPr="00635216">
          <w:rPr>
            <w:noProof/>
            <w:webHidden/>
            <w:lang w:val="id-ID"/>
          </w:rPr>
          <w:fldChar w:fldCharType="end"/>
        </w:r>
      </w:hyperlink>
    </w:p>
    <w:p w14:paraId="75A1C1BD" w14:textId="341106E1" w:rsidR="00D25A72" w:rsidRPr="00635216" w:rsidRDefault="00F604B7">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09" w:history="1">
        <w:r w:rsidR="00D25A72" w:rsidRPr="00635216">
          <w:rPr>
            <w:rStyle w:val="Hyperlink"/>
            <w:noProof/>
            <w:lang w:val="id-ID"/>
          </w:rPr>
          <w:t>BAB I PENDAHULUAN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_Toc523697209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3</w:t>
        </w:r>
        <w:r w:rsidR="00D25A72" w:rsidRPr="00635216">
          <w:rPr>
            <w:noProof/>
            <w:webHidden/>
            <w:lang w:val="id-ID"/>
          </w:rPr>
          <w:fldChar w:fldCharType="end"/>
        </w:r>
      </w:hyperlink>
    </w:p>
    <w:p w14:paraId="59925436" w14:textId="4DD5EB2D" w:rsidR="00D25A72" w:rsidRPr="00635216" w:rsidRDefault="00F604B7">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0" w:history="1">
        <w:r w:rsidR="00D25A72" w:rsidRPr="00635216">
          <w:rPr>
            <w:rStyle w:val="Hyperlink"/>
            <w:noProof/>
            <w:lang w:val="id-ID"/>
          </w:rPr>
          <w:t>1.1</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Latar Belakang</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_Toc523697210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3</w:t>
        </w:r>
        <w:r w:rsidR="00D25A72" w:rsidRPr="00635216">
          <w:rPr>
            <w:noProof/>
            <w:webHidden/>
            <w:lang w:val="id-ID"/>
          </w:rPr>
          <w:fldChar w:fldCharType="end"/>
        </w:r>
      </w:hyperlink>
    </w:p>
    <w:p w14:paraId="5DB592D4" w14:textId="3936E99F" w:rsidR="00D25A72" w:rsidRPr="00635216" w:rsidRDefault="00F604B7">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1" w:history="1">
        <w:r w:rsidR="00D25A72" w:rsidRPr="00635216">
          <w:rPr>
            <w:rStyle w:val="Hyperlink"/>
            <w:noProof/>
            <w:lang w:val="id-ID"/>
          </w:rPr>
          <w:t>1.2</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Perumusan Masalah</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_Toc523697211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4</w:t>
        </w:r>
        <w:r w:rsidR="00D25A72" w:rsidRPr="00635216">
          <w:rPr>
            <w:noProof/>
            <w:webHidden/>
            <w:lang w:val="id-ID"/>
          </w:rPr>
          <w:fldChar w:fldCharType="end"/>
        </w:r>
      </w:hyperlink>
    </w:p>
    <w:p w14:paraId="19CEA87C" w14:textId="33AEAD7E" w:rsidR="00D25A72" w:rsidRPr="00635216" w:rsidRDefault="00F604B7">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2" w:history="1">
        <w:r w:rsidR="00D25A72" w:rsidRPr="00635216">
          <w:rPr>
            <w:rStyle w:val="Hyperlink"/>
            <w:noProof/>
            <w:lang w:val="id-ID"/>
          </w:rPr>
          <w:t>1.3</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Tujuan Penelitian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_Toc523697212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4</w:t>
        </w:r>
        <w:r w:rsidR="00D25A72" w:rsidRPr="00635216">
          <w:rPr>
            <w:noProof/>
            <w:webHidden/>
            <w:lang w:val="id-ID"/>
          </w:rPr>
          <w:fldChar w:fldCharType="end"/>
        </w:r>
      </w:hyperlink>
    </w:p>
    <w:p w14:paraId="28224BE1" w14:textId="4729C9C5" w:rsidR="00D25A72" w:rsidRPr="00635216" w:rsidRDefault="00F604B7">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3" w:history="1">
        <w:r w:rsidR="00D25A72" w:rsidRPr="00635216">
          <w:rPr>
            <w:rStyle w:val="Hyperlink"/>
            <w:noProof/>
            <w:lang w:val="id-ID"/>
          </w:rPr>
          <w:t>1.4</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Batasan Masalah</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_Toc523697213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4</w:t>
        </w:r>
        <w:r w:rsidR="00D25A72" w:rsidRPr="00635216">
          <w:rPr>
            <w:noProof/>
            <w:webHidden/>
            <w:lang w:val="id-ID"/>
          </w:rPr>
          <w:fldChar w:fldCharType="end"/>
        </w:r>
      </w:hyperlink>
    </w:p>
    <w:p w14:paraId="46C5BE5F" w14:textId="72E0262F" w:rsidR="00D25A72" w:rsidRPr="00635216" w:rsidRDefault="00F604B7">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4" w:history="1">
        <w:r w:rsidR="00D25A72" w:rsidRPr="00635216">
          <w:rPr>
            <w:rStyle w:val="Hyperlink"/>
            <w:noProof/>
            <w:lang w:val="id-ID"/>
          </w:rPr>
          <w:t>1.5</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Manfaat Penelitian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_Toc523697214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4</w:t>
        </w:r>
        <w:r w:rsidR="00D25A72" w:rsidRPr="00635216">
          <w:rPr>
            <w:noProof/>
            <w:webHidden/>
            <w:lang w:val="id-ID"/>
          </w:rPr>
          <w:fldChar w:fldCharType="end"/>
        </w:r>
      </w:hyperlink>
    </w:p>
    <w:p w14:paraId="2B250EDE" w14:textId="728070F3" w:rsidR="00D25A72" w:rsidRPr="00635216" w:rsidRDefault="00F604B7">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5" w:history="1">
        <w:r w:rsidR="00D25A72" w:rsidRPr="00635216">
          <w:rPr>
            <w:rStyle w:val="Hyperlink"/>
            <w:noProof/>
            <w:lang w:val="id-ID"/>
          </w:rPr>
          <w:t>1.6</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Sistematika Penulisan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_Toc523697215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5</w:t>
        </w:r>
        <w:r w:rsidR="00D25A72" w:rsidRPr="00635216">
          <w:rPr>
            <w:noProof/>
            <w:webHidden/>
            <w:lang w:val="id-ID"/>
          </w:rPr>
          <w:fldChar w:fldCharType="end"/>
        </w:r>
      </w:hyperlink>
    </w:p>
    <w:p w14:paraId="47B811A5" w14:textId="19206BFC" w:rsidR="00D25A72" w:rsidRPr="00635216" w:rsidRDefault="00F604B7">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16" w:history="1">
        <w:r w:rsidR="00D25A72" w:rsidRPr="00635216">
          <w:rPr>
            <w:rStyle w:val="Hyperlink"/>
            <w:noProof/>
            <w:lang w:val="id-ID"/>
          </w:rPr>
          <w:t>BAB II TINJAU PUSTAKA</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_Toc523697216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6</w:t>
        </w:r>
        <w:r w:rsidR="00D25A72" w:rsidRPr="00635216">
          <w:rPr>
            <w:noProof/>
            <w:webHidden/>
            <w:lang w:val="id-ID"/>
          </w:rPr>
          <w:fldChar w:fldCharType="end"/>
        </w:r>
      </w:hyperlink>
    </w:p>
    <w:p w14:paraId="7C1D43D3" w14:textId="25115068" w:rsidR="00035696" w:rsidRPr="00635216" w:rsidRDefault="00A86F20">
      <w:pPr>
        <w:pStyle w:val="TOC2"/>
        <w:tabs>
          <w:tab w:val="left" w:pos="880"/>
          <w:tab w:val="right" w:leader="dot" w:pos="8263"/>
        </w:tabs>
        <w:rPr>
          <w:lang w:val="id-ID"/>
        </w:rPr>
      </w:pPr>
      <w:r w:rsidRPr="00635216">
        <w:rPr>
          <w:lang w:val="id-ID"/>
        </w:rPr>
        <w:t>2.1</w:t>
      </w:r>
      <w:r w:rsidR="00035696" w:rsidRPr="00635216">
        <w:rPr>
          <w:lang w:val="id-ID"/>
        </w:rPr>
        <w:tab/>
        <w:t>Artificial Neural Network</w:t>
      </w:r>
      <w:r w:rsidR="00035696" w:rsidRPr="00635216">
        <w:rPr>
          <w:webHidden/>
          <w:lang w:val="id-ID"/>
        </w:rPr>
        <w:tab/>
      </w:r>
      <w:r w:rsidR="00035696" w:rsidRPr="00635216">
        <w:rPr>
          <w:webHidden/>
          <w:lang w:val="id-ID"/>
        </w:rPr>
        <w:fldChar w:fldCharType="begin"/>
      </w:r>
      <w:r w:rsidR="00035696" w:rsidRPr="00635216">
        <w:rPr>
          <w:webHidden/>
          <w:lang w:val="id-ID"/>
        </w:rPr>
        <w:instrText xml:space="preserve"> PAGEREF _Toc523697217 \h </w:instrText>
      </w:r>
      <w:r w:rsidR="00035696" w:rsidRPr="00635216">
        <w:rPr>
          <w:webHidden/>
          <w:lang w:val="id-ID"/>
        </w:rPr>
      </w:r>
      <w:r w:rsidR="00035696" w:rsidRPr="00635216">
        <w:rPr>
          <w:webHidden/>
          <w:lang w:val="id-ID"/>
        </w:rPr>
        <w:fldChar w:fldCharType="separate"/>
      </w:r>
      <w:r w:rsidR="00035696" w:rsidRPr="00635216">
        <w:rPr>
          <w:webHidden/>
          <w:lang w:val="id-ID"/>
        </w:rPr>
        <w:t>6</w:t>
      </w:r>
      <w:r w:rsidR="00035696" w:rsidRPr="00635216">
        <w:rPr>
          <w:webHidden/>
          <w:lang w:val="id-ID"/>
        </w:rPr>
        <w:fldChar w:fldCharType="end"/>
      </w:r>
    </w:p>
    <w:p w14:paraId="7B89CD37" w14:textId="6E892EA9" w:rsidR="00D25A72" w:rsidRPr="00635216" w:rsidRDefault="00F604B7">
      <w:pPr>
        <w:pStyle w:val="TOC2"/>
        <w:tabs>
          <w:tab w:val="left" w:pos="880"/>
          <w:tab w:val="right" w:leader="dot" w:pos="8263"/>
        </w:tabs>
        <w:rPr>
          <w:noProof/>
          <w:lang w:val="id-ID"/>
        </w:rPr>
      </w:pPr>
      <w:hyperlink w:anchor="_Toc523697217" w:history="1">
        <w:r w:rsidR="00035696" w:rsidRPr="00635216">
          <w:rPr>
            <w:rStyle w:val="Hyperlink"/>
            <w:noProof/>
            <w:lang w:val="id-ID"/>
          </w:rPr>
          <w:t>2.2</w:t>
        </w:r>
        <w:r w:rsidR="00D25A72" w:rsidRPr="00635216">
          <w:rPr>
            <w:rFonts w:asciiTheme="minorHAnsi" w:eastAsiaTheme="minorEastAsia" w:hAnsiTheme="minorHAnsi" w:cstheme="minorBidi"/>
            <w:noProof/>
            <w:kern w:val="0"/>
            <w:sz w:val="22"/>
            <w:szCs w:val="22"/>
            <w:lang w:val="id-ID" w:eastAsia="id-ID"/>
          </w:rPr>
          <w:tab/>
        </w:r>
        <w:r w:rsidR="00AD623F" w:rsidRPr="00635216">
          <w:rPr>
            <w:rStyle w:val="Hyperlink"/>
            <w:noProof/>
            <w:lang w:val="id-ID"/>
          </w:rPr>
          <w:t>Convolutional Neural Network</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_Toc523697217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6</w:t>
        </w:r>
        <w:r w:rsidR="00D25A72" w:rsidRPr="00635216">
          <w:rPr>
            <w:noProof/>
            <w:webHidden/>
            <w:lang w:val="id-ID"/>
          </w:rPr>
          <w:fldChar w:fldCharType="end"/>
        </w:r>
      </w:hyperlink>
    </w:p>
    <w:p w14:paraId="1FCFF9B7" w14:textId="2CD5ED1F" w:rsidR="00A86F20" w:rsidRPr="00635216" w:rsidRDefault="00F604B7" w:rsidP="00A86F20">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7" w:history="1">
        <w:r w:rsidR="00A86F20" w:rsidRPr="00635216">
          <w:rPr>
            <w:rStyle w:val="Hyperlink"/>
            <w:noProof/>
            <w:lang w:val="id-ID"/>
          </w:rPr>
          <w:t>2.3</w:t>
        </w:r>
        <w:r w:rsidR="00A86F20" w:rsidRPr="00635216">
          <w:rPr>
            <w:rFonts w:asciiTheme="minorHAnsi" w:eastAsiaTheme="minorEastAsia" w:hAnsiTheme="minorHAnsi" w:cstheme="minorBidi"/>
            <w:noProof/>
            <w:kern w:val="0"/>
            <w:sz w:val="22"/>
            <w:szCs w:val="22"/>
            <w:lang w:val="id-ID" w:eastAsia="id-ID"/>
          </w:rPr>
          <w:tab/>
        </w:r>
        <w:r w:rsidR="00A86F20" w:rsidRPr="00635216">
          <w:rPr>
            <w:rStyle w:val="Hyperlink"/>
            <w:noProof/>
            <w:lang w:val="id-ID"/>
          </w:rPr>
          <w:t>Image Processing</w:t>
        </w:r>
        <w:r w:rsidR="00A86F20" w:rsidRPr="00635216">
          <w:rPr>
            <w:noProof/>
            <w:webHidden/>
            <w:lang w:val="id-ID"/>
          </w:rPr>
          <w:tab/>
        </w:r>
        <w:r w:rsidR="00A86F20" w:rsidRPr="00635216">
          <w:rPr>
            <w:noProof/>
            <w:webHidden/>
            <w:lang w:val="id-ID"/>
          </w:rPr>
          <w:fldChar w:fldCharType="begin"/>
        </w:r>
        <w:r w:rsidR="00A86F20" w:rsidRPr="00635216">
          <w:rPr>
            <w:noProof/>
            <w:webHidden/>
            <w:lang w:val="id-ID"/>
          </w:rPr>
          <w:instrText xml:space="preserve"> PAGEREF _Toc523697217 \h </w:instrText>
        </w:r>
        <w:r w:rsidR="00A86F20" w:rsidRPr="00635216">
          <w:rPr>
            <w:noProof/>
            <w:webHidden/>
            <w:lang w:val="id-ID"/>
          </w:rPr>
        </w:r>
        <w:r w:rsidR="00A86F20" w:rsidRPr="00635216">
          <w:rPr>
            <w:noProof/>
            <w:webHidden/>
            <w:lang w:val="id-ID"/>
          </w:rPr>
          <w:fldChar w:fldCharType="separate"/>
        </w:r>
        <w:r w:rsidR="00A86F20" w:rsidRPr="00635216">
          <w:rPr>
            <w:noProof/>
            <w:webHidden/>
            <w:lang w:val="id-ID"/>
          </w:rPr>
          <w:t>6</w:t>
        </w:r>
        <w:r w:rsidR="00A86F20" w:rsidRPr="00635216">
          <w:rPr>
            <w:noProof/>
            <w:webHidden/>
            <w:lang w:val="id-ID"/>
          </w:rPr>
          <w:fldChar w:fldCharType="end"/>
        </w:r>
      </w:hyperlink>
    </w:p>
    <w:p w14:paraId="7092B4DB" w14:textId="7F02FF0B" w:rsidR="00D25A72" w:rsidRPr="00635216" w:rsidRDefault="00F604B7">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18" w:history="1">
        <w:r w:rsidR="00D25A72" w:rsidRPr="00635216">
          <w:rPr>
            <w:rStyle w:val="Hyperlink"/>
            <w:noProof/>
            <w:lang w:val="id-ID"/>
          </w:rPr>
          <w:t>BAB III  METODE PENELITIAN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_Toc523697218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12</w:t>
        </w:r>
        <w:r w:rsidR="00D25A72" w:rsidRPr="00635216">
          <w:rPr>
            <w:noProof/>
            <w:webHidden/>
            <w:lang w:val="id-ID"/>
          </w:rPr>
          <w:fldChar w:fldCharType="end"/>
        </w:r>
      </w:hyperlink>
    </w:p>
    <w:p w14:paraId="47313BC1" w14:textId="49B9BD1A" w:rsidR="00D25A72" w:rsidRPr="00635216" w:rsidRDefault="00F604B7">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9" w:history="1">
        <w:r w:rsidR="00D25A72" w:rsidRPr="00635216">
          <w:rPr>
            <w:rStyle w:val="Hyperlink"/>
            <w:noProof/>
            <w:lang w:val="id-ID"/>
          </w:rPr>
          <w:t>3.1</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Alat dan Bahan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_Toc523697219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12</w:t>
        </w:r>
        <w:r w:rsidR="00D25A72" w:rsidRPr="00635216">
          <w:rPr>
            <w:noProof/>
            <w:webHidden/>
            <w:lang w:val="id-ID"/>
          </w:rPr>
          <w:fldChar w:fldCharType="end"/>
        </w:r>
      </w:hyperlink>
    </w:p>
    <w:p w14:paraId="46CE413E" w14:textId="75219074" w:rsidR="00D25A72" w:rsidRPr="00635216" w:rsidRDefault="00F604B7">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4" w:history="1">
        <w:r w:rsidR="00D25A72" w:rsidRPr="00635216">
          <w:rPr>
            <w:rStyle w:val="Hyperlink"/>
            <w:rFonts w:eastAsia="Calibri"/>
            <w:noProof/>
            <w:lang w:val="id-ID"/>
          </w:rPr>
          <w:t>3.1.1</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rFonts w:eastAsia="Calibri"/>
            <w:noProof/>
            <w:lang w:val="id-ID"/>
          </w:rPr>
          <w:t>Alat</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_Toc523697224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12</w:t>
        </w:r>
        <w:r w:rsidR="00D25A72" w:rsidRPr="00635216">
          <w:rPr>
            <w:noProof/>
            <w:webHidden/>
            <w:lang w:val="id-ID"/>
          </w:rPr>
          <w:fldChar w:fldCharType="end"/>
        </w:r>
      </w:hyperlink>
    </w:p>
    <w:p w14:paraId="71A9B11A" w14:textId="24208553" w:rsidR="00D25A72" w:rsidRPr="00635216" w:rsidRDefault="00F604B7">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5" w:history="1">
        <w:r w:rsidR="00D25A72" w:rsidRPr="00635216">
          <w:rPr>
            <w:rStyle w:val="Hyperlink"/>
            <w:noProof/>
            <w:lang w:val="id-ID"/>
          </w:rPr>
          <w:t>3.1.2</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Bahan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_Toc523697225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13</w:t>
        </w:r>
        <w:r w:rsidR="00D25A72" w:rsidRPr="00635216">
          <w:rPr>
            <w:noProof/>
            <w:webHidden/>
            <w:lang w:val="id-ID"/>
          </w:rPr>
          <w:fldChar w:fldCharType="end"/>
        </w:r>
      </w:hyperlink>
    </w:p>
    <w:p w14:paraId="15FC1A86" w14:textId="4BB8D910" w:rsidR="00D25A72" w:rsidRPr="00635216" w:rsidRDefault="00F604B7">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6" w:history="1">
        <w:r w:rsidR="00D25A72" w:rsidRPr="00635216">
          <w:rPr>
            <w:rStyle w:val="Hyperlink"/>
            <w:rFonts w:eastAsia="Calibri"/>
            <w:noProof/>
            <w:lang w:val="id-ID"/>
          </w:rPr>
          <w:t>3.1.3</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rFonts w:eastAsia="Calibri"/>
            <w:noProof/>
            <w:lang w:val="id-ID"/>
          </w:rPr>
          <w:t>Tempat Penelitian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_Toc523697226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13</w:t>
        </w:r>
        <w:r w:rsidR="00D25A72" w:rsidRPr="00635216">
          <w:rPr>
            <w:noProof/>
            <w:webHidden/>
            <w:lang w:val="id-ID"/>
          </w:rPr>
          <w:fldChar w:fldCharType="end"/>
        </w:r>
      </w:hyperlink>
    </w:p>
    <w:p w14:paraId="039245B3" w14:textId="0555C85F" w:rsidR="00D25A72" w:rsidRPr="00635216" w:rsidRDefault="00F604B7">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27" w:history="1">
        <w:r w:rsidR="00D25A72" w:rsidRPr="00635216">
          <w:rPr>
            <w:rStyle w:val="Hyperlink"/>
            <w:rFonts w:eastAsia="Calibri"/>
            <w:noProof/>
            <w:lang w:val="id-ID"/>
          </w:rPr>
          <w:t>3.2</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Skema</w:t>
        </w:r>
        <w:r w:rsidR="00D25A72" w:rsidRPr="00635216">
          <w:rPr>
            <w:rStyle w:val="Hyperlink"/>
            <w:rFonts w:eastAsia="Calibri"/>
            <w:noProof/>
            <w:lang w:val="id-ID"/>
          </w:rPr>
          <w:t xml:space="preserve"> Penelitian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_Toc523697227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13</w:t>
        </w:r>
        <w:r w:rsidR="00D25A72" w:rsidRPr="00635216">
          <w:rPr>
            <w:noProof/>
            <w:webHidden/>
            <w:lang w:val="id-ID"/>
          </w:rPr>
          <w:fldChar w:fldCharType="end"/>
        </w:r>
      </w:hyperlink>
    </w:p>
    <w:p w14:paraId="1D888E4A" w14:textId="3057F802" w:rsidR="00D25A72" w:rsidRPr="00635216" w:rsidRDefault="00F604B7">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8" w:history="1">
        <w:r w:rsidR="00D25A72" w:rsidRPr="00635216">
          <w:rPr>
            <w:rStyle w:val="Hyperlink"/>
            <w:rFonts w:eastAsia="Calibri"/>
            <w:noProof/>
            <w:lang w:val="id-ID"/>
          </w:rPr>
          <w:t>3.2.1</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rFonts w:eastAsia="Calibri"/>
            <w:noProof/>
            <w:lang w:val="id-ID"/>
          </w:rPr>
          <w:t>Perancangan dan Pembuatan Sistem</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_Toc523697228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13</w:t>
        </w:r>
        <w:r w:rsidR="00D25A72" w:rsidRPr="00635216">
          <w:rPr>
            <w:noProof/>
            <w:webHidden/>
            <w:lang w:val="id-ID"/>
          </w:rPr>
          <w:fldChar w:fldCharType="end"/>
        </w:r>
      </w:hyperlink>
    </w:p>
    <w:p w14:paraId="1AC77172" w14:textId="4CF16950" w:rsidR="00D25A72" w:rsidRPr="00635216" w:rsidRDefault="00F604B7">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9" w:history="1">
        <w:r w:rsidR="00D25A72" w:rsidRPr="00635216">
          <w:rPr>
            <w:rStyle w:val="Hyperlink"/>
            <w:rFonts w:eastAsia="Calibri"/>
            <w:noProof/>
            <w:lang w:val="id-ID"/>
          </w:rPr>
          <w:t>3.2.2</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rFonts w:eastAsia="Calibri"/>
            <w:noProof/>
            <w:lang w:val="id-ID"/>
          </w:rPr>
          <w:t>Pengujian Sistem</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_Toc523697229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14</w:t>
        </w:r>
        <w:r w:rsidR="00D25A72" w:rsidRPr="00635216">
          <w:rPr>
            <w:noProof/>
            <w:webHidden/>
            <w:lang w:val="id-ID"/>
          </w:rPr>
          <w:fldChar w:fldCharType="end"/>
        </w:r>
      </w:hyperlink>
    </w:p>
    <w:p w14:paraId="7057DD9B" w14:textId="1BFB9642" w:rsidR="00D25A72" w:rsidRPr="00635216" w:rsidRDefault="00F604B7">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30" w:history="1">
        <w:r w:rsidR="00D25A72" w:rsidRPr="00635216">
          <w:rPr>
            <w:rStyle w:val="Hyperlink"/>
            <w:rFonts w:eastAsia="Calibri"/>
            <w:noProof/>
            <w:lang w:val="id-ID"/>
          </w:rPr>
          <w:t>3.2.3</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rFonts w:eastAsia="Calibri"/>
            <w:noProof/>
            <w:lang w:val="id-ID"/>
          </w:rPr>
          <w:t>Pengambilan Data</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_Toc523697230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14</w:t>
        </w:r>
        <w:r w:rsidR="00D25A72" w:rsidRPr="00635216">
          <w:rPr>
            <w:noProof/>
            <w:webHidden/>
            <w:lang w:val="id-ID"/>
          </w:rPr>
          <w:fldChar w:fldCharType="end"/>
        </w:r>
      </w:hyperlink>
    </w:p>
    <w:p w14:paraId="75DD702D" w14:textId="70BB4A01" w:rsidR="00D25A72" w:rsidRPr="00635216" w:rsidRDefault="00F604B7">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31" w:history="1">
        <w:r w:rsidR="00D25A72" w:rsidRPr="00635216">
          <w:rPr>
            <w:rStyle w:val="Hyperlink"/>
            <w:rFonts w:eastAsia="Calibri"/>
            <w:noProof/>
            <w:lang w:val="id-ID"/>
          </w:rPr>
          <w:t>3.2.4</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rFonts w:eastAsia="Calibri"/>
            <w:noProof/>
            <w:lang w:val="id-ID"/>
          </w:rPr>
          <w:t>Pengolahan Data</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_Toc523697231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15</w:t>
        </w:r>
        <w:r w:rsidR="00D25A72" w:rsidRPr="00635216">
          <w:rPr>
            <w:noProof/>
            <w:webHidden/>
            <w:lang w:val="id-ID"/>
          </w:rPr>
          <w:fldChar w:fldCharType="end"/>
        </w:r>
      </w:hyperlink>
    </w:p>
    <w:p w14:paraId="4B256BB4" w14:textId="5DF7F9FB" w:rsidR="00D25A72" w:rsidRPr="00635216" w:rsidRDefault="00F604B7">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32" w:history="1">
        <w:r w:rsidR="00D25A72" w:rsidRPr="00635216">
          <w:rPr>
            <w:rStyle w:val="Hyperlink"/>
            <w:rFonts w:eastAsia="Calibri"/>
            <w:noProof/>
            <w:lang w:val="id-ID"/>
          </w:rPr>
          <w:t>3.3</w:t>
        </w:r>
        <w:r w:rsidR="00D25A72" w:rsidRPr="00635216">
          <w:rPr>
            <w:rFonts w:asciiTheme="minorHAnsi" w:eastAsiaTheme="minorEastAsia" w:hAnsiTheme="minorHAnsi" w:cstheme="minorBidi"/>
            <w:noProof/>
            <w:kern w:val="0"/>
            <w:sz w:val="22"/>
            <w:szCs w:val="22"/>
            <w:lang w:val="id-ID" w:eastAsia="id-ID"/>
          </w:rPr>
          <w:tab/>
        </w:r>
        <w:r w:rsidR="00D25A72" w:rsidRPr="00635216">
          <w:rPr>
            <w:rStyle w:val="Hyperlink"/>
            <w:noProof/>
            <w:lang w:val="id-ID"/>
          </w:rPr>
          <w:t>Rencana</w:t>
        </w:r>
        <w:r w:rsidR="00D25A72" w:rsidRPr="00635216">
          <w:rPr>
            <w:rStyle w:val="Hyperlink"/>
            <w:rFonts w:eastAsia="Calibri"/>
            <w:noProof/>
            <w:lang w:val="id-ID"/>
          </w:rPr>
          <w:t xml:space="preserve"> Penelitian</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_Toc523697232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15</w:t>
        </w:r>
        <w:r w:rsidR="00D25A72" w:rsidRPr="00635216">
          <w:rPr>
            <w:noProof/>
            <w:webHidden/>
            <w:lang w:val="id-ID"/>
          </w:rPr>
          <w:fldChar w:fldCharType="end"/>
        </w:r>
      </w:hyperlink>
    </w:p>
    <w:p w14:paraId="75A1ADE1" w14:textId="1D01836E" w:rsidR="00D25A72" w:rsidRPr="00635216" w:rsidRDefault="00F604B7">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33" w:history="1">
        <w:r w:rsidR="00D25A72" w:rsidRPr="00635216">
          <w:rPr>
            <w:rStyle w:val="Hyperlink"/>
            <w:rFonts w:eastAsia="Times New Roman"/>
            <w:noProof/>
            <w:lang w:val="id-ID"/>
          </w:rPr>
          <w:t>DAFTAR PUSTAKA</w:t>
        </w:r>
        <w:r w:rsidR="00D25A72" w:rsidRPr="00635216">
          <w:rPr>
            <w:noProof/>
            <w:webHidden/>
            <w:lang w:val="id-ID"/>
          </w:rPr>
          <w:tab/>
        </w:r>
        <w:r w:rsidR="00D25A72" w:rsidRPr="00635216">
          <w:rPr>
            <w:noProof/>
            <w:webHidden/>
            <w:lang w:val="id-ID"/>
          </w:rPr>
          <w:fldChar w:fldCharType="begin"/>
        </w:r>
        <w:r w:rsidR="00D25A72" w:rsidRPr="00635216">
          <w:rPr>
            <w:noProof/>
            <w:webHidden/>
            <w:lang w:val="id-ID"/>
          </w:rPr>
          <w:instrText xml:space="preserve"> PAGEREF _Toc523697233 \h </w:instrText>
        </w:r>
        <w:r w:rsidR="00D25A72" w:rsidRPr="00635216">
          <w:rPr>
            <w:noProof/>
            <w:webHidden/>
            <w:lang w:val="id-ID"/>
          </w:rPr>
        </w:r>
        <w:r w:rsidR="00D25A72" w:rsidRPr="00635216">
          <w:rPr>
            <w:noProof/>
            <w:webHidden/>
            <w:lang w:val="id-ID"/>
          </w:rPr>
          <w:fldChar w:fldCharType="separate"/>
        </w:r>
        <w:r w:rsidR="007C5CFE" w:rsidRPr="00635216">
          <w:rPr>
            <w:noProof/>
            <w:webHidden/>
            <w:lang w:val="id-ID"/>
          </w:rPr>
          <w:t>16</w:t>
        </w:r>
        <w:r w:rsidR="00D25A72" w:rsidRPr="00635216">
          <w:rPr>
            <w:noProof/>
            <w:webHidden/>
            <w:lang w:val="id-ID"/>
          </w:rPr>
          <w:fldChar w:fldCharType="end"/>
        </w:r>
      </w:hyperlink>
    </w:p>
    <w:p w14:paraId="56989A9B" w14:textId="77777777" w:rsidR="00A82836" w:rsidRPr="00635216" w:rsidRDefault="00A82836">
      <w:pPr>
        <w:rPr>
          <w:lang w:val="id-ID"/>
        </w:rPr>
      </w:pPr>
      <w:r w:rsidRPr="00635216">
        <w:rPr>
          <w:bCs/>
          <w:noProof/>
          <w:lang w:val="id-ID"/>
        </w:rPr>
        <w:fldChar w:fldCharType="end"/>
      </w:r>
    </w:p>
    <w:p w14:paraId="37700E8A" w14:textId="77777777" w:rsidR="00F32966" w:rsidRPr="00635216" w:rsidRDefault="00F32966" w:rsidP="00F32966">
      <w:pPr>
        <w:rPr>
          <w:lang w:val="id-ID"/>
        </w:rPr>
        <w:sectPr w:rsidR="00F32966" w:rsidRPr="00635216" w:rsidSect="005915A1">
          <w:headerReference w:type="default" r:id="rId11"/>
          <w:footerReference w:type="default" r:id="rId12"/>
          <w:pgSz w:w="12242" w:h="15842" w:code="1"/>
          <w:pgMar w:top="1701" w:right="1701" w:bottom="1701" w:left="2268" w:header="709" w:footer="709" w:gutter="0"/>
          <w:pgNumType w:fmt="lowerRoman" w:start="1"/>
          <w:cols w:space="720"/>
          <w:docGrid w:linePitch="287"/>
        </w:sectPr>
      </w:pPr>
    </w:p>
    <w:p w14:paraId="60EAA2FE" w14:textId="77777777" w:rsidR="00664214" w:rsidRPr="00635216" w:rsidRDefault="00664214" w:rsidP="00AE55CE">
      <w:pPr>
        <w:pStyle w:val="Heading1"/>
        <w:spacing w:line="480" w:lineRule="auto"/>
        <w:jc w:val="center"/>
        <w:rPr>
          <w:rFonts w:ascii="Times New Roman" w:hAnsi="Times New Roman"/>
          <w:sz w:val="24"/>
          <w:szCs w:val="24"/>
          <w:lang w:val="id-ID"/>
        </w:rPr>
      </w:pPr>
      <w:bookmarkStart w:id="5" w:name="_Toc504751104"/>
      <w:bookmarkStart w:id="6" w:name="_Toc523697209"/>
      <w:r w:rsidRPr="00635216">
        <w:rPr>
          <w:rFonts w:ascii="Times New Roman" w:hAnsi="Times New Roman"/>
          <w:sz w:val="24"/>
          <w:szCs w:val="24"/>
          <w:lang w:val="id-ID"/>
        </w:rPr>
        <w:lastRenderedPageBreak/>
        <w:t>BAB I</w:t>
      </w:r>
      <w:bookmarkStart w:id="7" w:name="_Toc504751105"/>
      <w:bookmarkEnd w:id="5"/>
      <w:r w:rsidR="00F72939" w:rsidRPr="00635216">
        <w:rPr>
          <w:rFonts w:ascii="Times New Roman" w:hAnsi="Times New Roman"/>
          <w:sz w:val="24"/>
          <w:szCs w:val="24"/>
          <w:lang w:val="id-ID"/>
        </w:rPr>
        <w:br/>
      </w:r>
      <w:r w:rsidRPr="00635216">
        <w:rPr>
          <w:rFonts w:ascii="Times New Roman" w:hAnsi="Times New Roman"/>
          <w:sz w:val="24"/>
          <w:szCs w:val="24"/>
          <w:lang w:val="id-ID"/>
        </w:rPr>
        <w:t>PENDAHULUAN</w:t>
      </w:r>
      <w:bookmarkEnd w:id="6"/>
      <w:bookmarkEnd w:id="7"/>
    </w:p>
    <w:p w14:paraId="247BC277" w14:textId="77777777" w:rsidR="00AE55CE" w:rsidRPr="00635216" w:rsidRDefault="00AE55CE" w:rsidP="00AE55CE">
      <w:pPr>
        <w:spacing w:afterLines="100" w:after="240" w:line="360" w:lineRule="auto"/>
        <w:ind w:firstLine="720"/>
        <w:jc w:val="both"/>
        <w:rPr>
          <w:szCs w:val="24"/>
          <w:lang w:val="id-ID"/>
        </w:rPr>
      </w:pPr>
      <w:r w:rsidRPr="00635216">
        <w:rPr>
          <w:szCs w:val="24"/>
          <w:lang w:val="id-ID"/>
        </w:rPr>
        <w:t>Bab ini memberikan gambaran umum mengenai penelitian yang dilakukan, seperti latar belakang penelitian, tujuan penelitian, batasan masalah dan sistematika penulisan.</w:t>
      </w:r>
    </w:p>
    <w:p w14:paraId="3AE0210E" w14:textId="77777777" w:rsidR="00664214" w:rsidRPr="00635216" w:rsidRDefault="00664214" w:rsidP="009F75B0">
      <w:pPr>
        <w:pStyle w:val="Heading2"/>
        <w:numPr>
          <w:ilvl w:val="0"/>
          <w:numId w:val="1"/>
        </w:numPr>
        <w:spacing w:line="360" w:lineRule="auto"/>
        <w:ind w:left="720" w:hanging="720"/>
        <w:rPr>
          <w:rFonts w:ascii="Times New Roman" w:hAnsi="Times New Roman"/>
          <w:i w:val="0"/>
          <w:sz w:val="24"/>
          <w:szCs w:val="24"/>
          <w:lang w:val="id-ID"/>
        </w:rPr>
      </w:pPr>
      <w:bookmarkStart w:id="8" w:name="_Toc504751106"/>
      <w:bookmarkStart w:id="9" w:name="_Toc523697210"/>
      <w:r w:rsidRPr="00635216">
        <w:rPr>
          <w:rFonts w:ascii="Times New Roman" w:hAnsi="Times New Roman"/>
          <w:i w:val="0"/>
          <w:sz w:val="24"/>
          <w:szCs w:val="24"/>
          <w:lang w:val="id-ID"/>
        </w:rPr>
        <w:t>Latar Belakang</w:t>
      </w:r>
      <w:bookmarkEnd w:id="8"/>
      <w:bookmarkEnd w:id="9"/>
    </w:p>
    <w:p w14:paraId="4360D70D" w14:textId="7BCED5E6" w:rsidR="00091889" w:rsidRPr="00635216" w:rsidRDefault="004E2D10" w:rsidP="00091889">
      <w:pPr>
        <w:spacing w:line="360" w:lineRule="auto"/>
        <w:ind w:firstLine="720"/>
        <w:jc w:val="both"/>
        <w:rPr>
          <w:szCs w:val="24"/>
          <w:lang w:val="id-ID"/>
        </w:rPr>
      </w:pPr>
      <w:r w:rsidRPr="00635216">
        <w:rPr>
          <w:color w:val="000000" w:themeColor="text1"/>
          <w:szCs w:val="24"/>
          <w:lang w:val="id-ID"/>
        </w:rPr>
        <w:t xml:space="preserve">Perkembangan ilmu pengetahuan </w:t>
      </w:r>
      <w:r w:rsidR="00D97C33" w:rsidRPr="00635216">
        <w:rPr>
          <w:color w:val="000000" w:themeColor="text1"/>
          <w:szCs w:val="24"/>
          <w:lang w:val="id-ID"/>
        </w:rPr>
        <w:t xml:space="preserve">dan teknologi </w:t>
      </w:r>
      <w:r w:rsidRPr="00635216">
        <w:rPr>
          <w:color w:val="000000" w:themeColor="text1"/>
          <w:szCs w:val="24"/>
          <w:lang w:val="id-ID"/>
        </w:rPr>
        <w:t>pada era</w:t>
      </w:r>
      <w:r w:rsidR="00D97C33" w:rsidRPr="00635216">
        <w:rPr>
          <w:color w:val="000000" w:themeColor="text1"/>
          <w:szCs w:val="24"/>
          <w:lang w:val="id-ID"/>
        </w:rPr>
        <w:t xml:space="preserve"> sekarang</w:t>
      </w:r>
      <w:r w:rsidRPr="00635216">
        <w:rPr>
          <w:color w:val="000000" w:themeColor="text1"/>
          <w:szCs w:val="24"/>
          <w:lang w:val="id-ID"/>
        </w:rPr>
        <w:t xml:space="preserve"> ini semakin pesat</w:t>
      </w:r>
      <w:r w:rsidR="00D97C33" w:rsidRPr="00635216">
        <w:rPr>
          <w:color w:val="000000" w:themeColor="text1"/>
          <w:szCs w:val="24"/>
          <w:lang w:val="id-ID"/>
        </w:rPr>
        <w:t xml:space="preserve"> dan modern</w:t>
      </w:r>
      <w:r w:rsidR="008C4342" w:rsidRPr="00635216">
        <w:rPr>
          <w:color w:val="000000" w:themeColor="text1"/>
          <w:szCs w:val="24"/>
          <w:lang w:val="id-ID"/>
        </w:rPr>
        <w:t>, oleh karena itu perlu diimbangi dengan aplikasinya ke dalam kebutuhan sehari-hari masyarakat, agar ilmu atau teknologi yang diteliti tidak sia-sia</w:t>
      </w:r>
      <w:r w:rsidR="00664214" w:rsidRPr="00635216">
        <w:rPr>
          <w:szCs w:val="24"/>
          <w:lang w:val="id-ID"/>
        </w:rPr>
        <w:t>.</w:t>
      </w:r>
      <w:r w:rsidR="008C0426" w:rsidRPr="00635216">
        <w:rPr>
          <w:szCs w:val="24"/>
          <w:lang w:val="id-ID"/>
        </w:rPr>
        <w:t xml:space="preserve"> </w:t>
      </w:r>
      <w:r w:rsidR="008C4342" w:rsidRPr="00635216">
        <w:rPr>
          <w:szCs w:val="24"/>
          <w:lang w:val="id-ID"/>
        </w:rPr>
        <w:t>Kebutuhan masyarakat untuk mendapatkan makanan yang berkualitas yang tidak berpenyakit pun sangat dibutuhkan</w:t>
      </w:r>
      <w:r w:rsidR="008C0426" w:rsidRPr="00635216">
        <w:rPr>
          <w:szCs w:val="24"/>
          <w:lang w:val="id-ID"/>
        </w:rPr>
        <w:t>.</w:t>
      </w:r>
      <w:bookmarkStart w:id="10" w:name="_Toc504751107"/>
      <w:r w:rsidR="008C4342" w:rsidRPr="00635216">
        <w:rPr>
          <w:szCs w:val="24"/>
          <w:lang w:val="id-ID"/>
        </w:rPr>
        <w:t xml:space="preserve"> Oleh karena itu diperlukan suatu instrumen yang tidak hanya akuran namun pula memiliki performa yang baik.</w:t>
      </w:r>
      <w:r w:rsidR="00856E9E" w:rsidRPr="00635216">
        <w:rPr>
          <w:szCs w:val="24"/>
          <w:lang w:val="id-ID"/>
        </w:rPr>
        <w:t xml:space="preserve"> Salah satu alat pengukur non destruktif seperti </w:t>
      </w:r>
      <w:r w:rsidR="00856E9E" w:rsidRPr="00635216">
        <w:rPr>
          <w:i/>
          <w:szCs w:val="24"/>
          <w:lang w:val="id-ID"/>
        </w:rPr>
        <w:t xml:space="preserve">hyperspectral camera </w:t>
      </w:r>
      <w:r w:rsidR="00856E9E" w:rsidRPr="00635216">
        <w:rPr>
          <w:szCs w:val="24"/>
          <w:lang w:val="id-ID"/>
        </w:rPr>
        <w:t>berg</w:t>
      </w:r>
      <w:r w:rsidR="00275880" w:rsidRPr="00635216">
        <w:rPr>
          <w:szCs w:val="24"/>
          <w:lang w:val="id-ID"/>
        </w:rPr>
        <w:t xml:space="preserve">una untuk melihat citra makanan, seperti bayam, </w:t>
      </w:r>
      <w:r w:rsidR="00856E9E" w:rsidRPr="00635216">
        <w:rPr>
          <w:szCs w:val="24"/>
          <w:lang w:val="id-ID"/>
        </w:rPr>
        <w:t>yang ingin kita ketahui karakteristiknya.</w:t>
      </w:r>
    </w:p>
    <w:p w14:paraId="7526D3B4" w14:textId="59232AF8" w:rsidR="00091889" w:rsidRPr="00635216" w:rsidRDefault="00DD41A5" w:rsidP="00DD41A5">
      <w:pPr>
        <w:spacing w:line="360" w:lineRule="auto"/>
        <w:ind w:firstLine="720"/>
        <w:jc w:val="both"/>
        <w:rPr>
          <w:szCs w:val="24"/>
          <w:lang w:val="id-ID"/>
        </w:rPr>
      </w:pPr>
      <w:r w:rsidRPr="00635216">
        <w:rPr>
          <w:szCs w:val="24"/>
          <w:lang w:val="id-ID"/>
        </w:rPr>
        <w:t xml:space="preserve">Citra VNIR atau Visible and Near-Infrared adalah </w:t>
      </w:r>
      <w:r w:rsidR="000D539D" w:rsidRPr="00635216">
        <w:rPr>
          <w:szCs w:val="24"/>
          <w:lang w:val="id-ID"/>
        </w:rPr>
        <w:t>spektrum elektromagnetik yang memiliki panjang gelombang antara 400 sampai 1400 dengan mengkombinasi spektrum visible dan spektrum infrared</w:t>
      </w:r>
      <w:r w:rsidR="00EF2D97" w:rsidRPr="00635216">
        <w:rPr>
          <w:szCs w:val="24"/>
          <w:lang w:val="id-ID"/>
        </w:rPr>
        <w:t>.</w:t>
      </w:r>
      <w:r w:rsidR="00275880" w:rsidRPr="00635216">
        <w:rPr>
          <w:szCs w:val="24"/>
          <w:lang w:val="id-ID"/>
        </w:rPr>
        <w:t xml:space="preserve"> Citra VNIR dapat ditangkap dengan kamera multispectral yang kegunaannya banyak digunakan pada aplikasi remote sensing dan imaging spectroscopy.</w:t>
      </w:r>
    </w:p>
    <w:p w14:paraId="6D949341" w14:textId="5240D750" w:rsidR="003929AC" w:rsidRPr="00635216" w:rsidRDefault="00275880" w:rsidP="00A55590">
      <w:pPr>
        <w:spacing w:line="360" w:lineRule="auto"/>
        <w:ind w:firstLine="720"/>
        <w:jc w:val="both"/>
        <w:rPr>
          <w:szCs w:val="24"/>
          <w:lang w:val="id-ID"/>
        </w:rPr>
      </w:pPr>
      <w:r w:rsidRPr="00635216">
        <w:rPr>
          <w:szCs w:val="24"/>
          <w:lang w:val="id-ID"/>
        </w:rPr>
        <w:t>Model jarngan saraf tiruan terkonvolusi (</w:t>
      </w:r>
      <w:r w:rsidRPr="00635216">
        <w:rPr>
          <w:i/>
          <w:szCs w:val="24"/>
          <w:lang w:val="id-ID"/>
        </w:rPr>
        <w:t xml:space="preserve">Convolutional Neural Network) </w:t>
      </w:r>
      <w:r w:rsidRPr="00635216">
        <w:rPr>
          <w:szCs w:val="24"/>
          <w:lang w:val="id-ID"/>
        </w:rPr>
        <w:t xml:space="preserve">menjadi pilihan untuk membuat sebuah </w:t>
      </w:r>
      <w:r w:rsidRPr="00635216">
        <w:rPr>
          <w:i/>
          <w:szCs w:val="24"/>
          <w:lang w:val="id-ID"/>
        </w:rPr>
        <w:t xml:space="preserve">expert system </w:t>
      </w:r>
      <w:r w:rsidRPr="00635216">
        <w:rPr>
          <w:szCs w:val="24"/>
          <w:lang w:val="id-ID"/>
        </w:rPr>
        <w:t>yang dilatih untuk membedakan objek mana yang sesuai dengan kualitas yang diinginkan</w:t>
      </w:r>
      <w:r w:rsidR="00A55590" w:rsidRPr="00635216">
        <w:rPr>
          <w:szCs w:val="24"/>
          <w:lang w:val="id-ID"/>
        </w:rPr>
        <w:t>.</w:t>
      </w:r>
      <w:r w:rsidRPr="00635216">
        <w:rPr>
          <w:szCs w:val="24"/>
          <w:lang w:val="id-ID"/>
        </w:rPr>
        <w:t xml:space="preserve"> Model ini memiliki beberapa layer yang terkonvolusi satu sama lain untuk menerima input data dari citra yang ditangkap lalu model akan belajar dan dapat di inferensia hasil pembelajarannya</w:t>
      </w:r>
      <w:r w:rsidR="0049495E" w:rsidRPr="00635216">
        <w:rPr>
          <w:szCs w:val="24"/>
          <w:lang w:val="id-ID"/>
        </w:rPr>
        <w:t>.</w:t>
      </w:r>
      <w:r w:rsidR="003929AC" w:rsidRPr="00635216">
        <w:rPr>
          <w:szCs w:val="24"/>
          <w:lang w:val="id-ID"/>
        </w:rPr>
        <w:br w:type="page"/>
      </w:r>
    </w:p>
    <w:p w14:paraId="77E20FFC" w14:textId="2E52C4E4" w:rsidR="00664214" w:rsidRPr="00635216" w:rsidRDefault="00664214" w:rsidP="009F75B0">
      <w:pPr>
        <w:pStyle w:val="Heading2"/>
        <w:numPr>
          <w:ilvl w:val="0"/>
          <w:numId w:val="1"/>
        </w:numPr>
        <w:spacing w:line="360" w:lineRule="auto"/>
        <w:ind w:left="720" w:hanging="720"/>
        <w:rPr>
          <w:rFonts w:ascii="Times New Roman" w:hAnsi="Times New Roman"/>
          <w:i w:val="0"/>
          <w:sz w:val="24"/>
          <w:szCs w:val="24"/>
          <w:lang w:val="id-ID"/>
        </w:rPr>
      </w:pPr>
      <w:bookmarkStart w:id="11" w:name="_Toc523697211"/>
      <w:r w:rsidRPr="00635216">
        <w:rPr>
          <w:rFonts w:ascii="Times New Roman" w:hAnsi="Times New Roman"/>
          <w:i w:val="0"/>
          <w:sz w:val="24"/>
          <w:szCs w:val="24"/>
          <w:lang w:val="id-ID"/>
        </w:rPr>
        <w:lastRenderedPageBreak/>
        <w:t>Perumusan Masalah</w:t>
      </w:r>
      <w:bookmarkEnd w:id="10"/>
      <w:bookmarkEnd w:id="11"/>
    </w:p>
    <w:p w14:paraId="368C1BA0" w14:textId="780D1E0B" w:rsidR="00827523" w:rsidRPr="00635216" w:rsidRDefault="00827523" w:rsidP="00A55590">
      <w:pPr>
        <w:numPr>
          <w:ilvl w:val="0"/>
          <w:numId w:val="21"/>
        </w:numPr>
        <w:tabs>
          <w:tab w:val="clear" w:pos="425"/>
        </w:tabs>
        <w:spacing w:line="360" w:lineRule="auto"/>
        <w:ind w:left="1145"/>
        <w:jc w:val="both"/>
        <w:rPr>
          <w:szCs w:val="24"/>
          <w:lang w:val="id-ID"/>
        </w:rPr>
      </w:pPr>
      <w:r w:rsidRPr="00635216">
        <w:rPr>
          <w:szCs w:val="24"/>
          <w:lang w:val="id-ID"/>
        </w:rPr>
        <w:t>Bagaimana</w:t>
      </w:r>
      <w:r w:rsidR="002E36C0" w:rsidRPr="00635216">
        <w:rPr>
          <w:szCs w:val="24"/>
          <w:lang w:val="id-ID"/>
        </w:rPr>
        <w:t xml:space="preserve"> bentuk ran</w:t>
      </w:r>
      <w:r w:rsidR="00724D08" w:rsidRPr="00635216">
        <w:rPr>
          <w:szCs w:val="24"/>
          <w:lang w:val="id-ID"/>
        </w:rPr>
        <w:t>cangan</w:t>
      </w:r>
      <w:r w:rsidR="00495E74" w:rsidRPr="00635216">
        <w:rPr>
          <w:szCs w:val="24"/>
          <w:lang w:val="id-ID"/>
        </w:rPr>
        <w:t xml:space="preserve"> </w:t>
      </w:r>
      <w:r w:rsidR="007E2849" w:rsidRPr="00635216">
        <w:rPr>
          <w:szCs w:val="24"/>
          <w:lang w:val="id-ID"/>
        </w:rPr>
        <w:t xml:space="preserve">mode </w:t>
      </w:r>
      <w:r w:rsidR="007E2849" w:rsidRPr="00635216">
        <w:rPr>
          <w:i/>
          <w:szCs w:val="24"/>
          <w:lang w:val="id-ID"/>
        </w:rPr>
        <w:t xml:space="preserve">Convolutional Neural Network </w:t>
      </w:r>
      <w:r w:rsidR="007E2849" w:rsidRPr="00635216">
        <w:rPr>
          <w:szCs w:val="24"/>
          <w:lang w:val="id-ID"/>
        </w:rPr>
        <w:t xml:space="preserve">untuk citra </w:t>
      </w:r>
      <w:r w:rsidR="00532428" w:rsidRPr="00635216">
        <w:rPr>
          <w:szCs w:val="24"/>
          <w:lang w:val="id-ID"/>
        </w:rPr>
        <w:t>visible near-infrared</w:t>
      </w:r>
      <w:r w:rsidRPr="00635216">
        <w:rPr>
          <w:szCs w:val="24"/>
          <w:lang w:val="id-ID"/>
        </w:rPr>
        <w:t>?</w:t>
      </w:r>
    </w:p>
    <w:p w14:paraId="380CA450" w14:textId="575384FB" w:rsidR="004C6BD6" w:rsidRPr="00635216" w:rsidRDefault="004C6BD6" w:rsidP="00A55590">
      <w:pPr>
        <w:numPr>
          <w:ilvl w:val="0"/>
          <w:numId w:val="21"/>
        </w:numPr>
        <w:tabs>
          <w:tab w:val="clear" w:pos="425"/>
        </w:tabs>
        <w:spacing w:line="360" w:lineRule="auto"/>
        <w:ind w:left="1145"/>
        <w:jc w:val="both"/>
        <w:rPr>
          <w:szCs w:val="24"/>
          <w:lang w:val="id-ID"/>
        </w:rPr>
      </w:pPr>
      <w:r w:rsidRPr="00635216">
        <w:rPr>
          <w:szCs w:val="24"/>
          <w:lang w:val="id-ID"/>
        </w:rPr>
        <w:t xml:space="preserve">Bagaimana </w:t>
      </w:r>
      <w:r w:rsidR="00951826" w:rsidRPr="00635216">
        <w:rPr>
          <w:szCs w:val="24"/>
          <w:lang w:val="id-ID"/>
        </w:rPr>
        <w:t>parameter-parameter paling optimal untuk mendapatkan sebuah model yang</w:t>
      </w:r>
      <w:r w:rsidR="00532428" w:rsidRPr="00635216">
        <w:rPr>
          <w:szCs w:val="24"/>
          <w:lang w:val="id-ID"/>
        </w:rPr>
        <w:t xml:space="preserve"> mempunyai akurasi dan performa terbaik</w:t>
      </w:r>
      <w:r w:rsidR="00D150B5" w:rsidRPr="00635216">
        <w:rPr>
          <w:szCs w:val="24"/>
          <w:lang w:val="id-ID"/>
        </w:rPr>
        <w:t>?</w:t>
      </w:r>
    </w:p>
    <w:p w14:paraId="58086D13" w14:textId="77777777" w:rsidR="00664214" w:rsidRPr="00635216" w:rsidRDefault="00664214" w:rsidP="009F75B0">
      <w:pPr>
        <w:pStyle w:val="Heading2"/>
        <w:numPr>
          <w:ilvl w:val="0"/>
          <w:numId w:val="1"/>
        </w:numPr>
        <w:spacing w:line="360" w:lineRule="auto"/>
        <w:ind w:left="720" w:hanging="720"/>
        <w:rPr>
          <w:rFonts w:ascii="Times New Roman" w:hAnsi="Times New Roman"/>
          <w:i w:val="0"/>
          <w:sz w:val="24"/>
          <w:szCs w:val="24"/>
          <w:lang w:val="id-ID"/>
        </w:rPr>
      </w:pPr>
      <w:bookmarkStart w:id="12" w:name="_Toc504751108"/>
      <w:bookmarkStart w:id="13" w:name="_Toc523697212"/>
      <w:r w:rsidRPr="00635216">
        <w:rPr>
          <w:rFonts w:ascii="Times New Roman" w:hAnsi="Times New Roman"/>
          <w:i w:val="0"/>
          <w:sz w:val="24"/>
          <w:szCs w:val="24"/>
          <w:lang w:val="id-ID"/>
        </w:rPr>
        <w:t>Tujuan Penelitian</w:t>
      </w:r>
      <w:bookmarkEnd w:id="12"/>
      <w:bookmarkEnd w:id="13"/>
    </w:p>
    <w:p w14:paraId="564D4DD7" w14:textId="39AC56FE" w:rsidR="00F62353" w:rsidRPr="00635216" w:rsidRDefault="000F2A22" w:rsidP="002041AD">
      <w:pPr>
        <w:numPr>
          <w:ilvl w:val="0"/>
          <w:numId w:val="30"/>
        </w:numPr>
        <w:tabs>
          <w:tab w:val="clear" w:pos="425"/>
        </w:tabs>
        <w:spacing w:line="360" w:lineRule="auto"/>
        <w:ind w:left="1134"/>
        <w:jc w:val="both"/>
        <w:rPr>
          <w:szCs w:val="24"/>
          <w:lang w:val="id-ID"/>
        </w:rPr>
      </w:pPr>
      <w:r w:rsidRPr="00635216">
        <w:rPr>
          <w:szCs w:val="24"/>
          <w:lang w:val="id-ID"/>
        </w:rPr>
        <w:t xml:space="preserve">Merancang </w:t>
      </w:r>
      <w:r w:rsidR="00532428" w:rsidRPr="00635216">
        <w:rPr>
          <w:szCs w:val="24"/>
          <w:lang w:val="id-ID"/>
        </w:rPr>
        <w:t xml:space="preserve">model </w:t>
      </w:r>
      <w:r w:rsidR="00532428" w:rsidRPr="00635216">
        <w:rPr>
          <w:i/>
          <w:szCs w:val="24"/>
          <w:lang w:val="id-ID"/>
        </w:rPr>
        <w:t xml:space="preserve">Convolutional Neural Network </w:t>
      </w:r>
      <w:r w:rsidR="005705BA" w:rsidRPr="00635216">
        <w:rPr>
          <w:szCs w:val="24"/>
          <w:lang w:val="id-ID"/>
        </w:rPr>
        <w:t xml:space="preserve">untuk menganalisis citra </w:t>
      </w:r>
      <w:r w:rsidR="00B3265A" w:rsidRPr="00635216">
        <w:rPr>
          <w:szCs w:val="24"/>
          <w:lang w:val="id-ID"/>
        </w:rPr>
        <w:t xml:space="preserve">VNIR untuk </w:t>
      </w:r>
      <w:r w:rsidR="005705BA" w:rsidRPr="00635216">
        <w:rPr>
          <w:szCs w:val="24"/>
          <w:lang w:val="id-ID"/>
        </w:rPr>
        <w:t>bayam</w:t>
      </w:r>
      <w:r w:rsidR="00F62353" w:rsidRPr="00635216">
        <w:rPr>
          <w:szCs w:val="24"/>
          <w:lang w:val="id-ID"/>
        </w:rPr>
        <w:t>.</w:t>
      </w:r>
    </w:p>
    <w:p w14:paraId="6EB00612" w14:textId="59615E82" w:rsidR="00F62353" w:rsidRPr="00635216" w:rsidRDefault="00F62353" w:rsidP="0026362D">
      <w:pPr>
        <w:numPr>
          <w:ilvl w:val="0"/>
          <w:numId w:val="30"/>
        </w:numPr>
        <w:spacing w:line="360" w:lineRule="auto"/>
        <w:ind w:left="1145"/>
        <w:jc w:val="both"/>
        <w:rPr>
          <w:szCs w:val="24"/>
          <w:lang w:val="id-ID"/>
        </w:rPr>
      </w:pPr>
      <w:r w:rsidRPr="00635216">
        <w:rPr>
          <w:szCs w:val="24"/>
          <w:lang w:val="id-ID"/>
        </w:rPr>
        <w:t xml:space="preserve">Menganalisis </w:t>
      </w:r>
      <w:r w:rsidR="00B3265A" w:rsidRPr="00635216">
        <w:rPr>
          <w:szCs w:val="24"/>
          <w:lang w:val="id-ID"/>
        </w:rPr>
        <w:t>hubungan-hubungan pada parameter-parameter yang bersangkutan dengan kinerja model serta karakteristik gambar</w:t>
      </w:r>
      <w:r w:rsidRPr="00635216">
        <w:rPr>
          <w:szCs w:val="24"/>
          <w:lang w:val="id-ID"/>
        </w:rPr>
        <w:t>.</w:t>
      </w:r>
    </w:p>
    <w:p w14:paraId="71E5DFFD" w14:textId="77777777" w:rsidR="00664214" w:rsidRPr="00635216" w:rsidRDefault="00664214" w:rsidP="009F75B0">
      <w:pPr>
        <w:pStyle w:val="Heading2"/>
        <w:numPr>
          <w:ilvl w:val="0"/>
          <w:numId w:val="1"/>
        </w:numPr>
        <w:spacing w:line="360" w:lineRule="auto"/>
        <w:ind w:left="720" w:hanging="720"/>
        <w:rPr>
          <w:rFonts w:ascii="Times New Roman" w:hAnsi="Times New Roman"/>
          <w:i w:val="0"/>
          <w:sz w:val="24"/>
          <w:szCs w:val="24"/>
          <w:lang w:val="id-ID"/>
        </w:rPr>
      </w:pPr>
      <w:bookmarkStart w:id="14" w:name="_Toc504751109"/>
      <w:bookmarkStart w:id="15" w:name="_Toc523697213"/>
      <w:r w:rsidRPr="00635216">
        <w:rPr>
          <w:rFonts w:ascii="Times New Roman" w:hAnsi="Times New Roman"/>
          <w:i w:val="0"/>
          <w:sz w:val="24"/>
          <w:szCs w:val="24"/>
          <w:lang w:val="id-ID"/>
        </w:rPr>
        <w:t>Batasan Masalah</w:t>
      </w:r>
      <w:bookmarkEnd w:id="14"/>
      <w:bookmarkEnd w:id="15"/>
    </w:p>
    <w:p w14:paraId="1ACEEC11" w14:textId="5578B6A3" w:rsidR="00664214" w:rsidRPr="00635216" w:rsidRDefault="00EA77AB" w:rsidP="009F75B0">
      <w:pPr>
        <w:numPr>
          <w:ilvl w:val="0"/>
          <w:numId w:val="22"/>
        </w:numPr>
        <w:tabs>
          <w:tab w:val="clear" w:pos="425"/>
        </w:tabs>
        <w:spacing w:line="360" w:lineRule="auto"/>
        <w:ind w:left="1145"/>
        <w:jc w:val="both"/>
        <w:rPr>
          <w:szCs w:val="24"/>
          <w:lang w:val="id-ID"/>
        </w:rPr>
      </w:pPr>
      <w:r w:rsidRPr="00635216">
        <w:rPr>
          <w:szCs w:val="24"/>
          <w:lang w:val="id-ID"/>
        </w:rPr>
        <w:t>Membuat model yang ti</w:t>
      </w:r>
      <w:r w:rsidR="00486F64">
        <w:rPr>
          <w:szCs w:val="24"/>
          <w:lang w:val="id-ID"/>
        </w:rPr>
        <w:t>dak lebih dari 100 layer dan 1024x1024</w:t>
      </w:r>
      <w:r w:rsidRPr="00635216">
        <w:rPr>
          <w:szCs w:val="24"/>
          <w:lang w:val="id-ID"/>
        </w:rPr>
        <w:t xml:space="preserve"> input</w:t>
      </w:r>
      <w:r w:rsidR="00486F64">
        <w:rPr>
          <w:szCs w:val="24"/>
          <w:lang w:val="id-ID"/>
        </w:rPr>
        <w:t xml:space="preserve"> piksel</w:t>
      </w:r>
      <w:r w:rsidRPr="00635216">
        <w:rPr>
          <w:szCs w:val="24"/>
          <w:lang w:val="id-ID"/>
        </w:rPr>
        <w:t xml:space="preserve"> data citra</w:t>
      </w:r>
      <w:r w:rsidR="00664214" w:rsidRPr="00635216">
        <w:rPr>
          <w:szCs w:val="24"/>
          <w:lang w:val="id-ID"/>
        </w:rPr>
        <w:t>.</w:t>
      </w:r>
    </w:p>
    <w:p w14:paraId="0F430519" w14:textId="1EDDE611" w:rsidR="00662168" w:rsidRPr="00635216" w:rsidRDefault="007434EA" w:rsidP="009F75B0">
      <w:pPr>
        <w:numPr>
          <w:ilvl w:val="0"/>
          <w:numId w:val="22"/>
        </w:numPr>
        <w:tabs>
          <w:tab w:val="clear" w:pos="425"/>
        </w:tabs>
        <w:spacing w:line="360" w:lineRule="auto"/>
        <w:ind w:left="1145"/>
        <w:jc w:val="both"/>
        <w:rPr>
          <w:szCs w:val="24"/>
          <w:lang w:val="id-ID"/>
        </w:rPr>
      </w:pPr>
      <w:r w:rsidRPr="00635216">
        <w:rPr>
          <w:szCs w:val="24"/>
          <w:lang w:val="id-ID"/>
        </w:rPr>
        <w:t xml:space="preserve">Penggunaan citra VNIR yang </w:t>
      </w:r>
      <w:r w:rsidR="00DD6252">
        <w:rPr>
          <w:szCs w:val="24"/>
          <w:lang w:val="id-ID"/>
        </w:rPr>
        <w:t>dibatasi dari 400 sampai 10</w:t>
      </w:r>
      <w:r w:rsidRPr="00635216">
        <w:rPr>
          <w:szCs w:val="24"/>
          <w:lang w:val="id-ID"/>
        </w:rPr>
        <w:t>00 nanometer panjang gelombangnya</w:t>
      </w:r>
      <w:r w:rsidR="00806C10" w:rsidRPr="00635216">
        <w:rPr>
          <w:szCs w:val="24"/>
          <w:lang w:val="id-ID"/>
        </w:rPr>
        <w:t>.</w:t>
      </w:r>
    </w:p>
    <w:p w14:paraId="1927370C" w14:textId="6D8DAC31" w:rsidR="00AE55CE" w:rsidRPr="00635216" w:rsidRDefault="00527811" w:rsidP="009F75B0">
      <w:pPr>
        <w:numPr>
          <w:ilvl w:val="0"/>
          <w:numId w:val="22"/>
        </w:numPr>
        <w:tabs>
          <w:tab w:val="clear" w:pos="425"/>
        </w:tabs>
        <w:spacing w:line="360" w:lineRule="auto"/>
        <w:ind w:left="1145"/>
        <w:jc w:val="both"/>
        <w:rPr>
          <w:szCs w:val="24"/>
          <w:lang w:val="id-ID"/>
        </w:rPr>
      </w:pPr>
      <w:r w:rsidRPr="00635216">
        <w:rPr>
          <w:szCs w:val="24"/>
          <w:lang w:val="id-ID"/>
        </w:rPr>
        <w:t xml:space="preserve">Pengujian sampel </w:t>
      </w:r>
      <w:r w:rsidR="00611507" w:rsidRPr="00635216">
        <w:rPr>
          <w:szCs w:val="24"/>
          <w:lang w:val="id-ID"/>
        </w:rPr>
        <w:t xml:space="preserve">menggunakan </w:t>
      </w:r>
      <w:r w:rsidR="00BD6178" w:rsidRPr="00635216">
        <w:rPr>
          <w:szCs w:val="24"/>
          <w:lang w:val="id-ID"/>
        </w:rPr>
        <w:t>kamera Specim FX10 dengan jumlah 400 training data dan 100 test data</w:t>
      </w:r>
      <w:r w:rsidR="00D97C33" w:rsidRPr="00635216">
        <w:rPr>
          <w:szCs w:val="24"/>
          <w:lang w:val="id-ID"/>
        </w:rPr>
        <w:t>.</w:t>
      </w:r>
    </w:p>
    <w:p w14:paraId="10778C39" w14:textId="35651476" w:rsidR="00527811" w:rsidRPr="00635216" w:rsidRDefault="006562DE" w:rsidP="009F75B0">
      <w:pPr>
        <w:numPr>
          <w:ilvl w:val="0"/>
          <w:numId w:val="22"/>
        </w:numPr>
        <w:tabs>
          <w:tab w:val="clear" w:pos="425"/>
        </w:tabs>
        <w:spacing w:line="360" w:lineRule="auto"/>
        <w:ind w:left="1145"/>
        <w:jc w:val="both"/>
        <w:rPr>
          <w:szCs w:val="24"/>
          <w:lang w:val="id-ID"/>
        </w:rPr>
      </w:pPr>
      <w:r w:rsidRPr="00635216">
        <w:rPr>
          <w:szCs w:val="24"/>
          <w:lang w:val="id-ID"/>
        </w:rPr>
        <w:t>Pemrosesan model dibatasi dengan maksimal satu buah akselerator berupa GPU dengan model NVIDIA P100</w:t>
      </w:r>
      <w:r w:rsidR="005652DD" w:rsidRPr="00635216">
        <w:rPr>
          <w:szCs w:val="24"/>
          <w:lang w:val="id-ID"/>
        </w:rPr>
        <w:t xml:space="preserve"> dengan Batasan </w:t>
      </w:r>
      <w:r w:rsidR="00805C3C" w:rsidRPr="00635216">
        <w:rPr>
          <w:szCs w:val="24"/>
          <w:lang w:val="id-ID"/>
        </w:rPr>
        <w:t>memori hingga 16 Giga Byte</w:t>
      </w:r>
      <w:r w:rsidRPr="00635216">
        <w:rPr>
          <w:szCs w:val="24"/>
          <w:lang w:val="id-ID"/>
        </w:rPr>
        <w:t xml:space="preserve"> </w:t>
      </w:r>
      <w:r w:rsidR="00527811" w:rsidRPr="00635216">
        <w:rPr>
          <w:szCs w:val="24"/>
          <w:lang w:val="id-ID"/>
        </w:rPr>
        <w:t>.</w:t>
      </w:r>
    </w:p>
    <w:p w14:paraId="554B1769" w14:textId="77777777" w:rsidR="00664214" w:rsidRPr="00635216" w:rsidRDefault="00664214" w:rsidP="009F75B0">
      <w:pPr>
        <w:pStyle w:val="Heading2"/>
        <w:numPr>
          <w:ilvl w:val="0"/>
          <w:numId w:val="1"/>
        </w:numPr>
        <w:spacing w:line="360" w:lineRule="auto"/>
        <w:ind w:left="720" w:hanging="720"/>
        <w:rPr>
          <w:rFonts w:ascii="Times New Roman" w:hAnsi="Times New Roman"/>
          <w:i w:val="0"/>
          <w:sz w:val="24"/>
          <w:szCs w:val="24"/>
          <w:lang w:val="id-ID"/>
        </w:rPr>
      </w:pPr>
      <w:bookmarkStart w:id="16" w:name="_Toc523697214"/>
      <w:r w:rsidRPr="00635216">
        <w:rPr>
          <w:rFonts w:ascii="Times New Roman" w:hAnsi="Times New Roman"/>
          <w:i w:val="0"/>
          <w:sz w:val="24"/>
          <w:szCs w:val="24"/>
          <w:lang w:val="id-ID"/>
        </w:rPr>
        <w:t>Manfaat Penelitian</w:t>
      </w:r>
      <w:bookmarkEnd w:id="16"/>
    </w:p>
    <w:p w14:paraId="3CCDF388" w14:textId="4395B727" w:rsidR="00664214" w:rsidRPr="00635216" w:rsidRDefault="00BC0BCE" w:rsidP="009F75B0">
      <w:pPr>
        <w:spacing w:afterLines="100" w:after="240" w:line="360" w:lineRule="auto"/>
        <w:ind w:firstLine="720"/>
        <w:jc w:val="both"/>
        <w:rPr>
          <w:szCs w:val="24"/>
          <w:lang w:val="id-ID"/>
        </w:rPr>
      </w:pPr>
      <w:r w:rsidRPr="00635216">
        <w:rPr>
          <w:szCs w:val="24"/>
          <w:lang w:val="id-ID"/>
        </w:rPr>
        <w:t xml:space="preserve">Dapat </w:t>
      </w:r>
      <w:r w:rsidR="005A5F19" w:rsidRPr="00635216">
        <w:rPr>
          <w:szCs w:val="24"/>
          <w:lang w:val="id-ID"/>
        </w:rPr>
        <w:t xml:space="preserve">menghasilkan sebuah model yang sudah dioptimisasi dan memliki keakuratan tinggi </w:t>
      </w:r>
      <w:r w:rsidR="006623DA" w:rsidRPr="00635216">
        <w:rPr>
          <w:szCs w:val="24"/>
          <w:lang w:val="id-ID"/>
        </w:rPr>
        <w:t xml:space="preserve">untuk menganilisis kelainan </w:t>
      </w:r>
      <w:r w:rsidR="005A5F19" w:rsidRPr="00635216">
        <w:rPr>
          <w:szCs w:val="24"/>
          <w:lang w:val="id-ID"/>
        </w:rPr>
        <w:t>pada citra VNIR Bayam</w:t>
      </w:r>
      <w:r w:rsidR="00806C10" w:rsidRPr="00635216">
        <w:rPr>
          <w:szCs w:val="24"/>
          <w:lang w:val="id-ID"/>
        </w:rPr>
        <w:t>.</w:t>
      </w:r>
    </w:p>
    <w:p w14:paraId="440480D2" w14:textId="77777777" w:rsidR="00382BC3" w:rsidRPr="00635216" w:rsidRDefault="00382BC3">
      <w:pPr>
        <w:widowControl/>
        <w:rPr>
          <w:b/>
          <w:szCs w:val="24"/>
          <w:lang w:val="id-ID"/>
        </w:rPr>
      </w:pPr>
      <w:bookmarkStart w:id="17" w:name="_Toc504751111"/>
      <w:bookmarkStart w:id="18" w:name="_Toc523697215"/>
      <w:r w:rsidRPr="00635216">
        <w:rPr>
          <w:i/>
          <w:szCs w:val="24"/>
          <w:lang w:val="id-ID"/>
        </w:rPr>
        <w:br w:type="page"/>
      </w:r>
    </w:p>
    <w:p w14:paraId="7BCEDF03" w14:textId="77777777" w:rsidR="00664214" w:rsidRPr="00635216" w:rsidRDefault="00664214" w:rsidP="009F75B0">
      <w:pPr>
        <w:pStyle w:val="Heading2"/>
        <w:numPr>
          <w:ilvl w:val="0"/>
          <w:numId w:val="1"/>
        </w:numPr>
        <w:spacing w:line="360" w:lineRule="auto"/>
        <w:ind w:left="720" w:hanging="720"/>
        <w:rPr>
          <w:rFonts w:ascii="Times New Roman" w:hAnsi="Times New Roman"/>
          <w:i w:val="0"/>
          <w:sz w:val="24"/>
          <w:szCs w:val="24"/>
          <w:lang w:val="id-ID"/>
        </w:rPr>
      </w:pPr>
      <w:r w:rsidRPr="00635216">
        <w:rPr>
          <w:rFonts w:ascii="Times New Roman" w:hAnsi="Times New Roman"/>
          <w:i w:val="0"/>
          <w:sz w:val="24"/>
          <w:szCs w:val="24"/>
          <w:lang w:val="id-ID"/>
        </w:rPr>
        <w:lastRenderedPageBreak/>
        <w:t>Sistematika Penulisan</w:t>
      </w:r>
      <w:bookmarkEnd w:id="17"/>
      <w:bookmarkEnd w:id="18"/>
    </w:p>
    <w:p w14:paraId="4A4E776A" w14:textId="77777777" w:rsidR="00664214" w:rsidRPr="00635216" w:rsidRDefault="00664214" w:rsidP="009F75B0">
      <w:pPr>
        <w:spacing w:afterLines="100" w:after="240" w:line="360" w:lineRule="auto"/>
        <w:ind w:firstLine="720"/>
        <w:jc w:val="both"/>
        <w:rPr>
          <w:szCs w:val="24"/>
          <w:lang w:val="id-ID"/>
        </w:rPr>
      </w:pPr>
      <w:r w:rsidRPr="00635216">
        <w:rPr>
          <w:szCs w:val="24"/>
          <w:lang w:val="id-ID"/>
        </w:rPr>
        <w:t>Sistematika penulisan ini dibagi menjadi 5 bab yang masing-masing berisi sub-bab yang menjelaskan penelitian yang dilakukan secara detail. Susunan bab-bab tersebut adalah sebagai berikut:</w:t>
      </w:r>
    </w:p>
    <w:p w14:paraId="3F480B21" w14:textId="77777777" w:rsidR="00664214" w:rsidRPr="00635216" w:rsidRDefault="00664214" w:rsidP="009F75B0">
      <w:pPr>
        <w:spacing w:afterLines="100" w:after="240" w:line="360" w:lineRule="auto"/>
        <w:jc w:val="both"/>
        <w:rPr>
          <w:szCs w:val="24"/>
          <w:lang w:val="id-ID"/>
        </w:rPr>
      </w:pPr>
      <w:r w:rsidRPr="00635216">
        <w:rPr>
          <w:szCs w:val="24"/>
          <w:lang w:val="id-ID"/>
        </w:rPr>
        <w:t xml:space="preserve"> BAB I. PENDAHULUAN</w:t>
      </w:r>
    </w:p>
    <w:p w14:paraId="49DFC0DD" w14:textId="77777777" w:rsidR="00664214" w:rsidRPr="00635216" w:rsidRDefault="00664214" w:rsidP="009F75B0">
      <w:pPr>
        <w:spacing w:afterLines="100" w:after="240" w:line="360" w:lineRule="auto"/>
        <w:ind w:firstLine="720"/>
        <w:jc w:val="both"/>
        <w:rPr>
          <w:szCs w:val="24"/>
          <w:lang w:val="id-ID"/>
        </w:rPr>
      </w:pPr>
      <w:r w:rsidRPr="00635216">
        <w:rPr>
          <w:szCs w:val="24"/>
          <w:lang w:val="id-ID"/>
        </w:rPr>
        <w:t>Bab ini memberikan gambaran umum menganai penelitian yang dilakukan, seperti latar belakang penelitian, tujuan penelitian, batasan masalah dan sistematika penulisan</w:t>
      </w:r>
      <w:r w:rsidR="00AE55CE" w:rsidRPr="00635216">
        <w:rPr>
          <w:szCs w:val="24"/>
          <w:lang w:val="id-ID"/>
        </w:rPr>
        <w:t>.</w:t>
      </w:r>
    </w:p>
    <w:p w14:paraId="27F6A9E4" w14:textId="77777777" w:rsidR="00664214" w:rsidRPr="00635216" w:rsidRDefault="00664214" w:rsidP="009F75B0">
      <w:pPr>
        <w:spacing w:afterLines="100" w:after="240" w:line="360" w:lineRule="auto"/>
        <w:jc w:val="both"/>
        <w:rPr>
          <w:szCs w:val="24"/>
          <w:lang w:val="id-ID"/>
        </w:rPr>
      </w:pPr>
      <w:r w:rsidRPr="00635216">
        <w:rPr>
          <w:szCs w:val="24"/>
          <w:lang w:val="id-ID"/>
        </w:rPr>
        <w:t xml:space="preserve"> BAB II. TINJAUAN PUSTAKA</w:t>
      </w:r>
    </w:p>
    <w:p w14:paraId="3CE04DDF" w14:textId="77777777" w:rsidR="009F75B0" w:rsidRPr="00635216" w:rsidRDefault="00664214" w:rsidP="009F75B0">
      <w:pPr>
        <w:spacing w:afterLines="100" w:after="240" w:line="360" w:lineRule="auto"/>
        <w:ind w:firstLine="720"/>
        <w:jc w:val="both"/>
        <w:rPr>
          <w:szCs w:val="24"/>
          <w:lang w:val="id-ID"/>
        </w:rPr>
      </w:pPr>
      <w:r w:rsidRPr="00635216">
        <w:rPr>
          <w:szCs w:val="24"/>
          <w:lang w:val="id-ID"/>
        </w:rPr>
        <w:t>Bab ini berisi tentang teori-teori penunjang penelitian yang terdiri dari teori dasar mengenai alat dan parameter yang digunakan, serta permasalahan yang dibahas.</w:t>
      </w:r>
    </w:p>
    <w:p w14:paraId="041826C7" w14:textId="77777777" w:rsidR="00664214" w:rsidRPr="00635216" w:rsidRDefault="00664214" w:rsidP="009F75B0">
      <w:pPr>
        <w:spacing w:afterLines="100" w:after="240" w:line="360" w:lineRule="auto"/>
        <w:jc w:val="both"/>
        <w:rPr>
          <w:szCs w:val="24"/>
          <w:lang w:val="id-ID"/>
        </w:rPr>
      </w:pPr>
      <w:r w:rsidRPr="00635216">
        <w:rPr>
          <w:szCs w:val="24"/>
          <w:lang w:val="id-ID"/>
        </w:rPr>
        <w:t>BAB III. METODE PENELITIAN</w:t>
      </w:r>
    </w:p>
    <w:p w14:paraId="2D944DB3" w14:textId="77777777" w:rsidR="009F75B0" w:rsidRPr="00635216" w:rsidRDefault="00664214" w:rsidP="009F75B0">
      <w:pPr>
        <w:spacing w:afterLines="100" w:after="240" w:line="360" w:lineRule="auto"/>
        <w:ind w:firstLine="720"/>
        <w:jc w:val="both"/>
        <w:rPr>
          <w:szCs w:val="24"/>
          <w:lang w:val="id-ID"/>
        </w:rPr>
      </w:pPr>
      <w:r w:rsidRPr="00635216">
        <w:rPr>
          <w:szCs w:val="24"/>
          <w:lang w:val="id-ID"/>
        </w:rPr>
        <w:t>Bab ini berisi penjelasan lengkap mengenai alat dan bahan, cara kerja dan proses selama penelitian dilakukan.</w:t>
      </w:r>
    </w:p>
    <w:p w14:paraId="2D75A8B7" w14:textId="77777777" w:rsidR="00664214" w:rsidRPr="00635216" w:rsidRDefault="00664214" w:rsidP="009F75B0">
      <w:pPr>
        <w:spacing w:afterLines="100" w:after="240" w:line="360" w:lineRule="auto"/>
        <w:jc w:val="both"/>
        <w:rPr>
          <w:szCs w:val="24"/>
          <w:lang w:val="id-ID"/>
        </w:rPr>
      </w:pPr>
      <w:r w:rsidRPr="00635216">
        <w:rPr>
          <w:szCs w:val="24"/>
          <w:lang w:val="id-ID"/>
        </w:rPr>
        <w:t>BAB IV. HASIL DAN PEMBAHASAN</w:t>
      </w:r>
    </w:p>
    <w:p w14:paraId="15D64269" w14:textId="77777777" w:rsidR="00664214" w:rsidRPr="00635216" w:rsidRDefault="00664214" w:rsidP="009F75B0">
      <w:pPr>
        <w:spacing w:afterLines="100" w:after="240" w:line="360" w:lineRule="auto"/>
        <w:ind w:firstLine="720"/>
        <w:jc w:val="both"/>
        <w:rPr>
          <w:szCs w:val="24"/>
          <w:lang w:val="id-ID"/>
        </w:rPr>
      </w:pPr>
      <w:r w:rsidRPr="00635216">
        <w:rPr>
          <w:szCs w:val="24"/>
          <w:lang w:val="id-ID"/>
        </w:rPr>
        <w:t>Bab ini terdiri dari data hasil penelitian baik yang telah diolah maupun yang belum diolah, serta analisis hasil yang telah diperoleh.</w:t>
      </w:r>
    </w:p>
    <w:p w14:paraId="57BE6606" w14:textId="77777777" w:rsidR="00664214" w:rsidRPr="00635216" w:rsidRDefault="00664214" w:rsidP="009F75B0">
      <w:pPr>
        <w:spacing w:afterLines="100" w:after="240" w:line="360" w:lineRule="auto"/>
        <w:jc w:val="both"/>
        <w:rPr>
          <w:szCs w:val="24"/>
          <w:lang w:val="id-ID"/>
        </w:rPr>
      </w:pPr>
      <w:r w:rsidRPr="00635216">
        <w:rPr>
          <w:szCs w:val="24"/>
          <w:lang w:val="id-ID"/>
        </w:rPr>
        <w:t xml:space="preserve">BAB V. KESIMPULAN DAN SARAN </w:t>
      </w:r>
    </w:p>
    <w:p w14:paraId="3E5CD0A4" w14:textId="77777777" w:rsidR="00664214" w:rsidRPr="00635216" w:rsidRDefault="00664214" w:rsidP="009F75B0">
      <w:pPr>
        <w:spacing w:afterLines="100" w:after="240" w:line="360" w:lineRule="auto"/>
        <w:ind w:firstLine="720"/>
        <w:jc w:val="both"/>
        <w:rPr>
          <w:sz w:val="22"/>
          <w:szCs w:val="22"/>
          <w:lang w:val="id-ID"/>
        </w:rPr>
        <w:sectPr w:rsidR="00664214" w:rsidRPr="00635216" w:rsidSect="005915A1">
          <w:headerReference w:type="default" r:id="rId13"/>
          <w:pgSz w:w="12242" w:h="15842" w:code="1"/>
          <w:pgMar w:top="1701" w:right="1701" w:bottom="1701" w:left="2268" w:header="708" w:footer="708" w:gutter="0"/>
          <w:cols w:space="720"/>
          <w:docGrid w:linePitch="287"/>
        </w:sectPr>
      </w:pPr>
      <w:r w:rsidRPr="00635216">
        <w:rPr>
          <w:szCs w:val="24"/>
          <w:lang w:val="id-ID"/>
        </w:rPr>
        <w:t>Bab ini berisi penarikan kesimpulan berdasarkan tujuan dari hasil penelitian yang dilakukan dan saran yang akan berguna untuk pengembangan dan keberlanjutan penelitian.</w:t>
      </w:r>
    </w:p>
    <w:p w14:paraId="09BD02F7" w14:textId="77777777" w:rsidR="003929AC" w:rsidRPr="00635216" w:rsidRDefault="003929AC">
      <w:pPr>
        <w:widowControl/>
        <w:rPr>
          <w:b/>
          <w:kern w:val="44"/>
          <w:szCs w:val="24"/>
          <w:lang w:val="id-ID"/>
        </w:rPr>
      </w:pPr>
      <w:bookmarkStart w:id="19" w:name="_Toc504751112"/>
      <w:r w:rsidRPr="00635216">
        <w:rPr>
          <w:szCs w:val="24"/>
          <w:lang w:val="id-ID"/>
        </w:rPr>
        <w:br w:type="page"/>
      </w:r>
    </w:p>
    <w:p w14:paraId="332779F9" w14:textId="77777777" w:rsidR="00664214" w:rsidRPr="00635216" w:rsidRDefault="00664214" w:rsidP="009F75B0">
      <w:pPr>
        <w:pStyle w:val="Heading1"/>
        <w:spacing w:line="480" w:lineRule="auto"/>
        <w:jc w:val="center"/>
        <w:rPr>
          <w:rFonts w:ascii="Times New Roman" w:hAnsi="Times New Roman"/>
          <w:sz w:val="24"/>
          <w:szCs w:val="24"/>
          <w:lang w:val="id-ID"/>
        </w:rPr>
      </w:pPr>
      <w:bookmarkStart w:id="20" w:name="_Toc523697216"/>
      <w:r w:rsidRPr="00635216">
        <w:rPr>
          <w:rFonts w:ascii="Times New Roman" w:hAnsi="Times New Roman"/>
          <w:sz w:val="24"/>
          <w:szCs w:val="24"/>
          <w:lang w:val="id-ID"/>
        </w:rPr>
        <w:lastRenderedPageBreak/>
        <w:t>BAB II</w:t>
      </w:r>
      <w:bookmarkStart w:id="21" w:name="_Toc504751113"/>
      <w:bookmarkEnd w:id="19"/>
      <w:r w:rsidR="00F72939" w:rsidRPr="00635216">
        <w:rPr>
          <w:rFonts w:ascii="Times New Roman" w:hAnsi="Times New Roman"/>
          <w:sz w:val="24"/>
          <w:szCs w:val="24"/>
          <w:lang w:val="id-ID"/>
        </w:rPr>
        <w:br/>
      </w:r>
      <w:r w:rsidRPr="00635216">
        <w:rPr>
          <w:rFonts w:ascii="Times New Roman" w:hAnsi="Times New Roman"/>
          <w:sz w:val="24"/>
          <w:szCs w:val="24"/>
          <w:lang w:val="id-ID"/>
        </w:rPr>
        <w:t>TINJAU PUSTAKA</w:t>
      </w:r>
      <w:bookmarkEnd w:id="20"/>
      <w:bookmarkEnd w:id="21"/>
    </w:p>
    <w:p w14:paraId="0C7F20CC" w14:textId="722AB75E" w:rsidR="00716FA1" w:rsidRPr="00635216" w:rsidRDefault="00716FA1" w:rsidP="00716FA1">
      <w:pPr>
        <w:spacing w:line="360" w:lineRule="auto"/>
        <w:jc w:val="both"/>
        <w:rPr>
          <w:szCs w:val="24"/>
          <w:lang w:val="id-ID"/>
        </w:rPr>
      </w:pPr>
      <w:r w:rsidRPr="00635216">
        <w:rPr>
          <w:szCs w:val="24"/>
          <w:lang w:val="id-ID"/>
        </w:rPr>
        <w:tab/>
        <w:t>Bab ini berisi tentang teori-teori penunjang penelitian yang terdiri dari teori dasar mengenai alat dan parameter yang digunakan, serta permasalahan yang dibahas.</w:t>
      </w:r>
    </w:p>
    <w:p w14:paraId="6BC996E5" w14:textId="77777777" w:rsidR="00EF5587" w:rsidRPr="00635216" w:rsidRDefault="00EF5587" w:rsidP="00716FA1">
      <w:pPr>
        <w:spacing w:line="360" w:lineRule="auto"/>
        <w:jc w:val="both"/>
        <w:rPr>
          <w:szCs w:val="24"/>
          <w:lang w:val="id-ID"/>
        </w:rPr>
      </w:pPr>
    </w:p>
    <w:p w14:paraId="3F416A28" w14:textId="23705DC4" w:rsidR="00A40285" w:rsidRPr="00635216" w:rsidRDefault="00285A4A" w:rsidP="00A40285">
      <w:pPr>
        <w:spacing w:line="360" w:lineRule="auto"/>
        <w:jc w:val="both"/>
        <w:rPr>
          <w:b/>
          <w:szCs w:val="24"/>
          <w:lang w:val="id-ID"/>
        </w:rPr>
      </w:pPr>
      <w:bookmarkStart w:id="22" w:name="_Toc504751122"/>
      <w:r w:rsidRPr="00635216">
        <w:rPr>
          <w:b/>
          <w:szCs w:val="24"/>
          <w:lang w:val="id-ID"/>
        </w:rPr>
        <w:t xml:space="preserve">2.1 </w:t>
      </w:r>
      <w:r w:rsidR="00A40285" w:rsidRPr="00635216">
        <w:rPr>
          <w:b/>
          <w:szCs w:val="24"/>
          <w:lang w:val="id-ID"/>
        </w:rPr>
        <w:t>Artific</w:t>
      </w:r>
      <w:r w:rsidR="006E3F0A" w:rsidRPr="00635216">
        <w:rPr>
          <w:b/>
          <w:szCs w:val="24"/>
          <w:lang w:val="id-ID"/>
        </w:rPr>
        <w:t>i</w:t>
      </w:r>
      <w:r w:rsidR="00A40285" w:rsidRPr="00635216">
        <w:rPr>
          <w:b/>
          <w:szCs w:val="24"/>
          <w:lang w:val="id-ID"/>
        </w:rPr>
        <w:t>al Neural Network</w:t>
      </w:r>
    </w:p>
    <w:p w14:paraId="4B92458A" w14:textId="4801552A" w:rsidR="00A40285" w:rsidRPr="00635216" w:rsidRDefault="00A40285" w:rsidP="001F0D67">
      <w:pPr>
        <w:spacing w:line="360" w:lineRule="auto"/>
        <w:ind w:left="720"/>
        <w:jc w:val="both"/>
        <w:rPr>
          <w:szCs w:val="24"/>
          <w:lang w:val="id-ID"/>
        </w:rPr>
      </w:pPr>
      <w:r w:rsidRPr="00635216">
        <w:rPr>
          <w:szCs w:val="24"/>
          <w:lang w:val="id-ID"/>
        </w:rPr>
        <w:t>2.1.1</w:t>
      </w:r>
      <w:r w:rsidRPr="00635216">
        <w:rPr>
          <w:szCs w:val="24"/>
          <w:lang w:val="id-ID"/>
        </w:rPr>
        <w:tab/>
        <w:t>Pengenalan</w:t>
      </w:r>
    </w:p>
    <w:p w14:paraId="3FDFA6DC" w14:textId="2AC65739" w:rsidR="00A40285" w:rsidRPr="00635216" w:rsidRDefault="009C2BB6" w:rsidP="00F47879">
      <w:pPr>
        <w:spacing w:line="360" w:lineRule="auto"/>
        <w:ind w:left="720"/>
        <w:jc w:val="both"/>
        <w:rPr>
          <w:b/>
          <w:szCs w:val="24"/>
          <w:lang w:val="id-ID"/>
        </w:rPr>
      </w:pPr>
      <w:r w:rsidRPr="00635216">
        <w:rPr>
          <w:szCs w:val="24"/>
          <w:lang w:val="id-ID"/>
        </w:rPr>
        <w:tab/>
      </w:r>
      <w:r w:rsidR="00A40285" w:rsidRPr="00635216">
        <w:rPr>
          <w:szCs w:val="24"/>
          <w:lang w:val="id-ID"/>
        </w:rPr>
        <w:t>Artificial Neural Network (ANN; Jaringan Saraf Tiruan) merupakan sebuah model komputasi yang digunakan dalam machine learning, ilmu komputer dan disiplin riset lainnya, yaitu berdasarkan sebuah koleksi data besar dari unit sederhana yang terhubung dinamakan neuron buatan (artificial neuron), dan dapat dianalogikan dengan akson pada otak biologis.</w:t>
      </w:r>
      <w:r w:rsidR="00A40285" w:rsidRPr="00635216">
        <w:rPr>
          <w:b/>
          <w:szCs w:val="24"/>
          <w:lang w:val="id-ID"/>
        </w:rPr>
        <w:t xml:space="preserve"> </w:t>
      </w:r>
    </w:p>
    <w:p w14:paraId="02111F17" w14:textId="77777777" w:rsidR="00A40285" w:rsidRPr="00635216" w:rsidRDefault="00A40285" w:rsidP="00A40285">
      <w:pPr>
        <w:spacing w:line="360" w:lineRule="auto"/>
        <w:jc w:val="both"/>
        <w:rPr>
          <w:b/>
          <w:szCs w:val="24"/>
          <w:lang w:val="id-ID"/>
        </w:rPr>
      </w:pPr>
    </w:p>
    <w:p w14:paraId="65E26EAC" w14:textId="77777777" w:rsidR="00A40285" w:rsidRPr="00635216" w:rsidRDefault="00A40285" w:rsidP="00A21CB3">
      <w:pPr>
        <w:spacing w:line="360" w:lineRule="auto"/>
        <w:ind w:left="720"/>
        <w:jc w:val="both"/>
        <w:rPr>
          <w:szCs w:val="24"/>
          <w:lang w:val="id-ID"/>
        </w:rPr>
      </w:pPr>
      <w:r w:rsidRPr="00635216">
        <w:rPr>
          <w:szCs w:val="24"/>
          <w:lang w:val="id-ID"/>
        </w:rPr>
        <w:t>2.1.2</w:t>
      </w:r>
      <w:r w:rsidRPr="00635216">
        <w:rPr>
          <w:szCs w:val="24"/>
          <w:lang w:val="id-ID"/>
        </w:rPr>
        <w:tab/>
        <w:t>Cara Kerja</w:t>
      </w:r>
    </w:p>
    <w:p w14:paraId="4E68DF05" w14:textId="2513475B" w:rsidR="00A40285" w:rsidRPr="00635216" w:rsidRDefault="00A40285" w:rsidP="004E6AE2">
      <w:pPr>
        <w:spacing w:line="360" w:lineRule="auto"/>
        <w:ind w:left="720"/>
        <w:jc w:val="both"/>
        <w:rPr>
          <w:szCs w:val="24"/>
          <w:lang w:val="id-ID"/>
        </w:rPr>
      </w:pPr>
      <w:r w:rsidRPr="00635216">
        <w:rPr>
          <w:b/>
          <w:szCs w:val="24"/>
          <w:lang w:val="id-ID"/>
        </w:rPr>
        <w:tab/>
      </w:r>
      <w:r w:rsidRPr="00635216">
        <w:rPr>
          <w:szCs w:val="24"/>
          <w:lang w:val="id-ID"/>
        </w:rPr>
        <w:t>Cara kerja dari ANN dapat kita analogikan dengan cara kerja otak biologis. Dasar-dasar komponen-komponen yang memeroses suatu neural network ialah neuron. Singkatnya, neuron alami menerima input dari berbagai sumber, lalu input ini dikombinasikan dengan cara tertentu, lalu dilakukannya suatu operasi nonlinear, dan terakhir mengeluarkan hasil akhirnya. Ilustrasi berikut menunjukkan relasi antara 4 bagian tersebut:</w:t>
      </w:r>
    </w:p>
    <w:p w14:paraId="4917D410" w14:textId="6F936076" w:rsidR="003969CA" w:rsidRPr="00635216" w:rsidRDefault="003969CA" w:rsidP="00A21CB3">
      <w:pPr>
        <w:spacing w:line="360" w:lineRule="auto"/>
        <w:ind w:left="720" w:firstLine="720"/>
        <w:jc w:val="both"/>
        <w:rPr>
          <w:szCs w:val="24"/>
          <w:lang w:val="id-ID"/>
        </w:rPr>
      </w:pPr>
      <w:r w:rsidRPr="00635216">
        <w:rPr>
          <w:noProof/>
          <w:color w:val="000000"/>
          <w:lang w:val="id-ID"/>
        </w:rPr>
        <w:drawing>
          <wp:inline distT="0" distB="0" distL="0" distR="0" wp14:anchorId="3118798D" wp14:editId="731B9EFB">
            <wp:extent cx="2576871" cy="1943100"/>
            <wp:effectExtent l="0" t="0" r="0" b="0"/>
            <wp:docPr id="1" name="Picture 1" descr="https://lh4.googleusercontent.com/SmUKyZWt25dFuDFkSIvJ6fHAlYGNHKCkBMBFn1CDREMOTGymtPonGVXYlzPAnAdPYnY3nP9c6K1qj6-qup_CXzKhsiGFppHj_dChtugZ0YvpAJ7D10wpCYgzthQiljSStEqpMg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mUKyZWt25dFuDFkSIvJ6fHAlYGNHKCkBMBFn1CDREMOTGymtPonGVXYlzPAnAdPYnY3nP9c6K1qj6-qup_CXzKhsiGFppHj_dChtugZ0YvpAJ7D10wpCYgzthQiljSStEqpMgB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0676" cy="1945969"/>
                    </a:xfrm>
                    <a:prstGeom prst="rect">
                      <a:avLst/>
                    </a:prstGeom>
                    <a:noFill/>
                    <a:ln>
                      <a:noFill/>
                    </a:ln>
                  </pic:spPr>
                </pic:pic>
              </a:graphicData>
            </a:graphic>
          </wp:inline>
        </w:drawing>
      </w:r>
    </w:p>
    <w:p w14:paraId="28409145" w14:textId="77777777" w:rsidR="00A40285" w:rsidRPr="00635216" w:rsidRDefault="00A40285" w:rsidP="00A21CB3">
      <w:pPr>
        <w:spacing w:line="360" w:lineRule="auto"/>
        <w:ind w:left="720" w:firstLine="720"/>
        <w:jc w:val="both"/>
        <w:rPr>
          <w:szCs w:val="24"/>
          <w:lang w:val="id-ID"/>
        </w:rPr>
      </w:pPr>
      <w:r w:rsidRPr="00635216">
        <w:rPr>
          <w:szCs w:val="24"/>
          <w:lang w:val="id-ID"/>
        </w:rPr>
        <w:t xml:space="preserve">Cara kerja neuron-neuron yang terdapat pada manusia ini, walaupun </w:t>
      </w:r>
      <w:r w:rsidRPr="00635216">
        <w:rPr>
          <w:szCs w:val="24"/>
          <w:lang w:val="id-ID"/>
        </w:rPr>
        <w:lastRenderedPageBreak/>
        <w:t>memang banyaknya variasi-variasi diantaranya yang dapat merumitkan studi, tetap bergantung dengan 4 basis komponen yang sama. Komponen-komponen ini dikenal dengan nama biologisnya, yaitu dendrit, soma (badan neuron), akson, dan sinapsis. Dendrit ialah perpanjangan dari soma yang mirip seperti rambut dan berfungsi seperti gerbang untuk masuknya input. Gerbang-gerbang input ini menerima input dari sinapsis neuron-neuron lain. Lalu sinyal-sinyal ini diproses oleh badan sel. Kemudian soma pun mengirim hasil proses tersebut menjadi keluaran dan dikirimkan ke neuron yang lain melewati akson dan sinapsis.</w:t>
      </w:r>
    </w:p>
    <w:p w14:paraId="53C0B566" w14:textId="4E88C5F9" w:rsidR="00A40285" w:rsidRPr="00635216" w:rsidRDefault="00A40285" w:rsidP="00A21CB3">
      <w:pPr>
        <w:spacing w:line="360" w:lineRule="auto"/>
        <w:ind w:left="720" w:firstLine="720"/>
        <w:jc w:val="both"/>
        <w:rPr>
          <w:szCs w:val="24"/>
          <w:lang w:val="id-ID"/>
        </w:rPr>
      </w:pPr>
      <w:bookmarkStart w:id="23" w:name="_GoBack"/>
      <w:bookmarkEnd w:id="23"/>
      <w:r w:rsidRPr="00635216">
        <w:rPr>
          <w:szCs w:val="24"/>
          <w:lang w:val="id-ID"/>
        </w:rPr>
        <w:t>Berikut merupakan model sederhana tentang ANN yang merepresentasikan sebuah neuron buatan:</w:t>
      </w:r>
    </w:p>
    <w:p w14:paraId="1B32040C" w14:textId="398ACB58" w:rsidR="00FF0DE6" w:rsidRPr="00635216" w:rsidRDefault="00FF0DE6" w:rsidP="00A21CB3">
      <w:pPr>
        <w:spacing w:line="360" w:lineRule="auto"/>
        <w:ind w:left="720" w:firstLine="720"/>
        <w:jc w:val="both"/>
        <w:rPr>
          <w:szCs w:val="24"/>
          <w:lang w:val="id-ID"/>
        </w:rPr>
      </w:pPr>
      <w:r w:rsidRPr="00635216">
        <w:rPr>
          <w:noProof/>
          <w:color w:val="000000"/>
          <w:lang w:val="id-ID"/>
        </w:rPr>
        <w:drawing>
          <wp:inline distT="0" distB="0" distL="0" distR="0" wp14:anchorId="5848DE1D" wp14:editId="74DF5A0D">
            <wp:extent cx="2902851" cy="1847850"/>
            <wp:effectExtent l="0" t="0" r="0" b="0"/>
            <wp:docPr id="2" name="Picture 2" descr="https://lh3.googleusercontent.com/tIZhYxuFMKn0YA-nJxveYaOXsHo7mBTtnptneN7JDc07SmPOuQXitWbf3RhQxFL5GYBqW_CFxj8QlseAfa7b7NdfU8YJNonvm8TV-ID8WmMDECq2myyS43A5YKXUQvNZPAEeye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IZhYxuFMKn0YA-nJxveYaOXsHo7mBTtnptneN7JDc07SmPOuQXitWbf3RhQxFL5GYBqW_CFxj8QlseAfa7b7NdfU8YJNonvm8TV-ID8WmMDECq2myyS43A5YKXUQvNZPAEeye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6455" cy="1850144"/>
                    </a:xfrm>
                    <a:prstGeom prst="rect">
                      <a:avLst/>
                    </a:prstGeom>
                    <a:noFill/>
                    <a:ln>
                      <a:noFill/>
                    </a:ln>
                  </pic:spPr>
                </pic:pic>
              </a:graphicData>
            </a:graphic>
          </wp:inline>
        </w:drawing>
      </w:r>
    </w:p>
    <w:p w14:paraId="22FBEC10" w14:textId="77777777" w:rsidR="00A40285" w:rsidRPr="00635216" w:rsidRDefault="00A40285" w:rsidP="00A21CB3">
      <w:pPr>
        <w:spacing w:line="360" w:lineRule="auto"/>
        <w:ind w:left="720" w:firstLine="720"/>
        <w:jc w:val="both"/>
        <w:rPr>
          <w:szCs w:val="24"/>
          <w:lang w:val="id-ID"/>
        </w:rPr>
      </w:pPr>
      <w:r w:rsidRPr="00635216">
        <w:rPr>
          <w:szCs w:val="24"/>
          <w:lang w:val="id-ID"/>
        </w:rPr>
        <w:t xml:space="preserve">Dari ilustrasi di atas dapat kita lihat bahwa berbagai macam input ke dalam jaringan direpresentasikan sebagai simbol matematika x(n). Setiap input lalu dikalikan dengan beban koneksi, direpresentasikan dengan w(n). Pada kasus paling sederhana, produk-produk keluaran tersebut dapat langsung dijumlahkan, diberikan kepada fungsi transfer untuk mendapatkan hasil, lalu hasil tersebut dikeluarkan. </w:t>
      </w:r>
    </w:p>
    <w:p w14:paraId="359BEBC5" w14:textId="77777777" w:rsidR="00A40285" w:rsidRPr="00635216" w:rsidRDefault="00A40285" w:rsidP="00A21CB3">
      <w:pPr>
        <w:spacing w:line="360" w:lineRule="auto"/>
        <w:ind w:left="720" w:firstLine="720"/>
        <w:jc w:val="both"/>
        <w:rPr>
          <w:b/>
          <w:szCs w:val="24"/>
          <w:lang w:val="id-ID"/>
        </w:rPr>
      </w:pPr>
      <w:r w:rsidRPr="00635216">
        <w:rPr>
          <w:szCs w:val="24"/>
          <w:lang w:val="id-ID"/>
        </w:rPr>
        <w:t>Beberapa penerapan mungkin membutuhkan penyelesaian penerapan ANN yang sedikit berbeda. Misalkan penerapan jawaban diskrit seperti biner, membutuhkan ciri biner dari input ORing dan ANDing. Atau mungkin jaringan yang bekerja pada suatu masalah dimana penyelesaiannya bukan hanya dari nilai yang diketahui. Contoh lainnya dengan mementingkan input waktu, dsb.</w:t>
      </w:r>
      <w:r w:rsidRPr="00635216">
        <w:rPr>
          <w:b/>
          <w:szCs w:val="24"/>
          <w:lang w:val="id-ID"/>
        </w:rPr>
        <w:t xml:space="preserve"> </w:t>
      </w:r>
    </w:p>
    <w:p w14:paraId="39B0A2C2" w14:textId="77777777" w:rsidR="00A40285" w:rsidRPr="00635216" w:rsidRDefault="00A40285" w:rsidP="00A40285">
      <w:pPr>
        <w:spacing w:line="360" w:lineRule="auto"/>
        <w:jc w:val="both"/>
        <w:rPr>
          <w:b/>
          <w:szCs w:val="24"/>
          <w:lang w:val="id-ID"/>
        </w:rPr>
      </w:pPr>
    </w:p>
    <w:p w14:paraId="4860BD2D" w14:textId="77777777" w:rsidR="00A40285" w:rsidRPr="00635216" w:rsidRDefault="00A40285" w:rsidP="00A40285">
      <w:pPr>
        <w:spacing w:line="360" w:lineRule="auto"/>
        <w:jc w:val="both"/>
        <w:rPr>
          <w:b/>
          <w:szCs w:val="24"/>
          <w:lang w:val="id-ID"/>
        </w:rPr>
      </w:pPr>
      <w:r w:rsidRPr="00635216">
        <w:rPr>
          <w:b/>
          <w:szCs w:val="24"/>
          <w:lang w:val="id-ID"/>
        </w:rPr>
        <w:lastRenderedPageBreak/>
        <w:t>2.2</w:t>
      </w:r>
      <w:r w:rsidRPr="00635216">
        <w:rPr>
          <w:b/>
          <w:szCs w:val="24"/>
          <w:lang w:val="id-ID"/>
        </w:rPr>
        <w:tab/>
        <w:t>Convolutional Neural Network</w:t>
      </w:r>
    </w:p>
    <w:p w14:paraId="424632E0" w14:textId="767D766A" w:rsidR="00A40285" w:rsidRPr="00710319" w:rsidRDefault="00A40285" w:rsidP="00491823">
      <w:pPr>
        <w:spacing w:line="360" w:lineRule="auto"/>
        <w:ind w:firstLine="720"/>
        <w:jc w:val="both"/>
        <w:rPr>
          <w:b/>
          <w:szCs w:val="24"/>
          <w:lang w:val="id-ID"/>
        </w:rPr>
      </w:pPr>
      <w:r w:rsidRPr="00710319">
        <w:rPr>
          <w:b/>
          <w:szCs w:val="24"/>
          <w:lang w:val="id-ID"/>
        </w:rPr>
        <w:t>2.2.1</w:t>
      </w:r>
      <w:r w:rsidRPr="00710319">
        <w:rPr>
          <w:b/>
          <w:szCs w:val="24"/>
          <w:lang w:val="id-ID"/>
        </w:rPr>
        <w:tab/>
        <w:t>Pengenalan</w:t>
      </w:r>
    </w:p>
    <w:p w14:paraId="1A1A98D0" w14:textId="77777777" w:rsidR="00A40285" w:rsidRPr="00635216" w:rsidRDefault="00A40285" w:rsidP="00EF5587">
      <w:pPr>
        <w:spacing w:line="360" w:lineRule="auto"/>
        <w:ind w:left="720" w:firstLine="720"/>
        <w:jc w:val="both"/>
        <w:rPr>
          <w:szCs w:val="24"/>
          <w:lang w:val="id-ID"/>
        </w:rPr>
      </w:pPr>
      <w:r w:rsidRPr="00635216">
        <w:rPr>
          <w:szCs w:val="24"/>
          <w:lang w:val="id-ID"/>
        </w:rPr>
        <w:t>Convolutional Neural Networks (CNN) mirip seperti ANN biasa yang memiliki weight dan bias. Convolutional Neural Network juga memeroses nilai hasil fungsi dengan mempunyai loss dari  fungsi seperti Softmax atau SVM. CNN umumnya digunakan untuk input gambar agar nilai akurasi lebih baik.</w:t>
      </w:r>
    </w:p>
    <w:p w14:paraId="09652A73" w14:textId="77777777" w:rsidR="00A40285" w:rsidRPr="00635216" w:rsidRDefault="00A40285" w:rsidP="00EF5587">
      <w:pPr>
        <w:spacing w:line="360" w:lineRule="auto"/>
        <w:ind w:left="720" w:firstLine="720"/>
        <w:jc w:val="both"/>
        <w:rPr>
          <w:szCs w:val="24"/>
          <w:lang w:val="id-ID"/>
        </w:rPr>
      </w:pPr>
    </w:p>
    <w:p w14:paraId="091A2AD0" w14:textId="77777777" w:rsidR="00A40285" w:rsidRPr="00635216" w:rsidRDefault="00A40285" w:rsidP="00EF5587">
      <w:pPr>
        <w:spacing w:line="360" w:lineRule="auto"/>
        <w:ind w:left="720" w:firstLine="720"/>
        <w:jc w:val="both"/>
        <w:rPr>
          <w:szCs w:val="24"/>
          <w:lang w:val="id-ID"/>
        </w:rPr>
      </w:pPr>
      <w:r w:rsidRPr="00635216">
        <w:rPr>
          <w:szCs w:val="24"/>
          <w:lang w:val="id-ID"/>
        </w:rPr>
        <w:tab/>
      </w:r>
    </w:p>
    <w:p w14:paraId="4BE92768" w14:textId="4EB83D48" w:rsidR="00A40285" w:rsidRPr="00635216" w:rsidRDefault="00C57795" w:rsidP="00C57795">
      <w:pPr>
        <w:spacing w:line="360" w:lineRule="auto"/>
        <w:jc w:val="both"/>
        <w:rPr>
          <w:szCs w:val="24"/>
          <w:lang w:val="id-ID"/>
        </w:rPr>
      </w:pPr>
      <w:r w:rsidRPr="00635216">
        <w:rPr>
          <w:b/>
          <w:bCs/>
          <w:noProof/>
          <w:color w:val="000000"/>
          <w:lang w:val="id-ID"/>
        </w:rPr>
        <w:drawing>
          <wp:inline distT="0" distB="0" distL="0" distR="0" wp14:anchorId="411D552C" wp14:editId="4B29C97D">
            <wp:extent cx="2381250" cy="1171575"/>
            <wp:effectExtent l="0" t="0" r="0" b="9525"/>
            <wp:docPr id="3" name="Picture 3" descr="https://lh4.googleusercontent.com/grlIkuQR_0M9hyQDubKjO6A-hg8kYtU3osYiOizJGYet3wqVD4NMmXGV219mVP7GHOWCLVrBos3-CpzWilY3Ig0-UH6Nhn4fQ3XPpqi75DG1xuIU_VnuymEOYX-HDzkbEzr-jQ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rlIkuQR_0M9hyQDubKjO6A-hg8kYtU3osYiOizJGYet3wqVD4NMmXGV219mVP7GHOWCLVrBos3-CpzWilY3Ig0-UH6Nhn4fQ3XPpqi75DG1xuIU_VnuymEOYX-HDzkbEzr-jQ9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250" cy="1171575"/>
                    </a:xfrm>
                    <a:prstGeom prst="rect">
                      <a:avLst/>
                    </a:prstGeom>
                    <a:noFill/>
                    <a:ln>
                      <a:noFill/>
                    </a:ln>
                  </pic:spPr>
                </pic:pic>
              </a:graphicData>
            </a:graphic>
          </wp:inline>
        </w:drawing>
      </w:r>
      <w:r w:rsidR="00956BE3" w:rsidRPr="00635216">
        <w:rPr>
          <w:b/>
          <w:bCs/>
          <w:noProof/>
          <w:color w:val="000000"/>
          <w:lang w:val="id-ID"/>
        </w:rPr>
        <w:drawing>
          <wp:inline distT="0" distB="0" distL="0" distR="0" wp14:anchorId="5F3F460F" wp14:editId="75682234">
            <wp:extent cx="2853690" cy="1019175"/>
            <wp:effectExtent l="0" t="0" r="3810" b="9525"/>
            <wp:docPr id="6" name="Picture 6" descr="https://lh6.googleusercontent.com/ScTw58yvCvCXAO5agESYJDFvkIFWQp3bW_iBIjB0TM3LoVIV679J7YukCyZL6P2Z_cYRq8mb0GWNajPXz-pWbC6zq7SDFQbdAxF-xAPLdlueqkUJm0Q1ZENMyXmGZUj-05bcn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ScTw58yvCvCXAO5agESYJDFvkIFWQp3bW_iBIjB0TM3LoVIV679J7YukCyZL6P2Z_cYRq8mb0GWNajPXz-pWbC6zq7SDFQbdAxF-xAPLdlueqkUJm0Q1ZENMyXmGZUj-05bcnC1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533" cy="1021619"/>
                    </a:xfrm>
                    <a:prstGeom prst="rect">
                      <a:avLst/>
                    </a:prstGeom>
                    <a:noFill/>
                    <a:ln>
                      <a:noFill/>
                    </a:ln>
                  </pic:spPr>
                </pic:pic>
              </a:graphicData>
            </a:graphic>
          </wp:inline>
        </w:drawing>
      </w:r>
    </w:p>
    <w:p w14:paraId="4A99A350" w14:textId="77777777" w:rsidR="00A40285" w:rsidRPr="00635216" w:rsidRDefault="00A40285" w:rsidP="00EF5587">
      <w:pPr>
        <w:spacing w:line="360" w:lineRule="auto"/>
        <w:ind w:left="720" w:firstLine="720"/>
        <w:jc w:val="both"/>
        <w:rPr>
          <w:szCs w:val="24"/>
          <w:lang w:val="id-ID"/>
        </w:rPr>
      </w:pPr>
      <w:r w:rsidRPr="00635216">
        <w:rPr>
          <w:szCs w:val="24"/>
          <w:lang w:val="id-ID"/>
        </w:rPr>
        <w:tab/>
        <w:t>Gambar x. Kiri: Layer dari Neural Network dengan 3-layer. Kanan: Convolutional Neural network.</w:t>
      </w:r>
    </w:p>
    <w:p w14:paraId="031B0870" w14:textId="77777777" w:rsidR="00A40285" w:rsidRPr="00635216" w:rsidRDefault="00A40285" w:rsidP="00EF5587">
      <w:pPr>
        <w:spacing w:line="360" w:lineRule="auto"/>
        <w:ind w:left="720" w:firstLine="720"/>
        <w:jc w:val="both"/>
        <w:rPr>
          <w:szCs w:val="24"/>
          <w:lang w:val="id-ID"/>
        </w:rPr>
      </w:pPr>
    </w:p>
    <w:p w14:paraId="3F1F5208" w14:textId="77777777" w:rsidR="00A40285" w:rsidRPr="00635216" w:rsidRDefault="00A40285" w:rsidP="00EF5587">
      <w:pPr>
        <w:spacing w:line="360" w:lineRule="auto"/>
        <w:ind w:left="720" w:firstLine="720"/>
        <w:jc w:val="both"/>
        <w:rPr>
          <w:szCs w:val="24"/>
          <w:lang w:val="id-ID"/>
        </w:rPr>
      </w:pPr>
      <w:r w:rsidRPr="00635216">
        <w:rPr>
          <w:szCs w:val="24"/>
          <w:lang w:val="id-ID"/>
        </w:rPr>
        <w:t xml:space="preserve">Gambar diatas menggambarkan CNN yang menyusun neuronnya menjadi bentuk dengan 3-dimensi (lebar, panjang dan tinggi). Setiap dimensi dari CNN memiliki input dan juga output. Contoh: Input image dibuat dengan Convolutional Neural Network dengan cara membagi gambar menjadi merah, biru dan hijau (red, green dan blue). </w:t>
      </w:r>
    </w:p>
    <w:p w14:paraId="2F9AD03B" w14:textId="77777777" w:rsidR="00A40285" w:rsidRPr="00635216" w:rsidRDefault="00A40285" w:rsidP="00EF5587">
      <w:pPr>
        <w:spacing w:line="360" w:lineRule="auto"/>
        <w:ind w:left="720" w:firstLine="720"/>
        <w:jc w:val="both"/>
        <w:rPr>
          <w:szCs w:val="24"/>
          <w:lang w:val="id-ID"/>
        </w:rPr>
      </w:pPr>
    </w:p>
    <w:p w14:paraId="61333150" w14:textId="206BA028" w:rsidR="00A40285" w:rsidRPr="00200045" w:rsidRDefault="00A40285" w:rsidP="006C7C8C">
      <w:pPr>
        <w:spacing w:line="360" w:lineRule="auto"/>
        <w:ind w:firstLine="720"/>
        <w:jc w:val="both"/>
        <w:rPr>
          <w:b/>
          <w:szCs w:val="24"/>
          <w:lang w:val="id-ID"/>
        </w:rPr>
      </w:pPr>
      <w:r w:rsidRPr="00200045">
        <w:rPr>
          <w:b/>
          <w:szCs w:val="24"/>
          <w:lang w:val="id-ID"/>
        </w:rPr>
        <w:t>2.2.2</w:t>
      </w:r>
      <w:r w:rsidRPr="00200045">
        <w:rPr>
          <w:b/>
          <w:szCs w:val="24"/>
          <w:lang w:val="id-ID"/>
        </w:rPr>
        <w:tab/>
        <w:t>Problema</w:t>
      </w:r>
    </w:p>
    <w:p w14:paraId="03F7A7A7" w14:textId="77777777" w:rsidR="00A40285" w:rsidRPr="00635216" w:rsidRDefault="00A40285" w:rsidP="00EF5587">
      <w:pPr>
        <w:spacing w:line="360" w:lineRule="auto"/>
        <w:ind w:left="720" w:firstLine="720"/>
        <w:jc w:val="both"/>
        <w:rPr>
          <w:szCs w:val="24"/>
          <w:lang w:val="id-ID"/>
        </w:rPr>
      </w:pPr>
      <w:r w:rsidRPr="00635216">
        <w:rPr>
          <w:szCs w:val="24"/>
          <w:lang w:val="id-ID"/>
        </w:rPr>
        <w:t xml:space="preserve">Klasifikasi gambar merupakan suatu pekerjaan dari mengambil gambar input dan mengeluarkan hasil identifikasi kategorinya (misalkan seekor kucing, sebuah rumah) atau  probabilitas dari kelas-kelas yang paling baik mengklasifikasikan gambar tersebut. Untuk manusia seperti kita, pekerjaan mengenali objek-objek ini sudah termasuk salah satu kemampuan awal dari kemampuan yang kita pelajari dari saat kita lahir dan merupakan hal yang datang secara alami sebagai orang dewasa. Tanpa perlu berpikir panjang, kita </w:t>
      </w:r>
      <w:r w:rsidRPr="00635216">
        <w:rPr>
          <w:szCs w:val="24"/>
          <w:lang w:val="id-ID"/>
        </w:rPr>
        <w:lastRenderedPageBreak/>
        <w:t>dapat langsung mengenali dan memberikan label pada suatu objek ataupun lingkungan di sekitar kita, tanpa kita sadari sekalipun. Kemampuan ini sayangnya sesuatu yang kita tidak dapati secara mudah pada komputer.</w:t>
      </w:r>
    </w:p>
    <w:p w14:paraId="4EE7601F" w14:textId="77777777" w:rsidR="00A40285" w:rsidRPr="00635216" w:rsidRDefault="00A40285" w:rsidP="00EF5587">
      <w:pPr>
        <w:spacing w:line="360" w:lineRule="auto"/>
        <w:ind w:left="720" w:firstLine="720"/>
        <w:jc w:val="both"/>
        <w:rPr>
          <w:szCs w:val="24"/>
          <w:lang w:val="id-ID"/>
        </w:rPr>
      </w:pPr>
    </w:p>
    <w:p w14:paraId="725C913F" w14:textId="11D3DEE6" w:rsidR="00A40285" w:rsidRPr="00C66486" w:rsidRDefault="00A40285" w:rsidP="00E40478">
      <w:pPr>
        <w:spacing w:line="360" w:lineRule="auto"/>
        <w:ind w:firstLine="720"/>
        <w:jc w:val="both"/>
        <w:rPr>
          <w:b/>
          <w:szCs w:val="24"/>
          <w:lang w:val="id-ID"/>
        </w:rPr>
      </w:pPr>
      <w:r w:rsidRPr="00C66486">
        <w:rPr>
          <w:b/>
          <w:szCs w:val="24"/>
          <w:lang w:val="id-ID"/>
        </w:rPr>
        <w:t>2.2.3</w:t>
      </w:r>
      <w:r w:rsidRPr="00C66486">
        <w:rPr>
          <w:b/>
          <w:szCs w:val="24"/>
          <w:lang w:val="id-ID"/>
        </w:rPr>
        <w:tab/>
        <w:t>Input dan Output</w:t>
      </w:r>
    </w:p>
    <w:p w14:paraId="081AD0A9" w14:textId="7F2279A5" w:rsidR="0020402C" w:rsidRPr="00635216" w:rsidRDefault="0020402C" w:rsidP="0020402C">
      <w:pPr>
        <w:spacing w:line="360" w:lineRule="auto"/>
        <w:ind w:firstLine="720"/>
        <w:jc w:val="center"/>
        <w:rPr>
          <w:szCs w:val="24"/>
          <w:lang w:val="id-ID"/>
        </w:rPr>
      </w:pPr>
      <w:r w:rsidRPr="00635216">
        <w:rPr>
          <w:b/>
          <w:bCs/>
          <w:i/>
          <w:iCs/>
          <w:noProof/>
          <w:color w:val="000000"/>
          <w:lang w:val="id-ID"/>
        </w:rPr>
        <w:drawing>
          <wp:inline distT="0" distB="0" distL="0" distR="0" wp14:anchorId="57DF54D6" wp14:editId="277CF07B">
            <wp:extent cx="4181475" cy="1457325"/>
            <wp:effectExtent l="0" t="0" r="9525" b="9525"/>
            <wp:docPr id="7" name="Picture 7" descr="https://lh5.googleusercontent.com/HRDPaWxJ0wwzA-FVOlKJHVIexuPiRLW8pcYxRQVjcTKEj5WnouPp3e5ajmL_twqzMmJYTj2k53t-BS6P_2N13_LXiRr_UCFYs7rOf8O6oBgpIkPG2Cd79LmR-88_YenioyKkF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HRDPaWxJ0wwzA-FVOlKJHVIexuPiRLW8pcYxRQVjcTKEj5WnouPp3e5ajmL_twqzMmJYTj2k53t-BS6P_2N13_LXiRr_UCFYs7rOf8O6oBgpIkPG2Cd79LmR-88_YenioyKkF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1457325"/>
                    </a:xfrm>
                    <a:prstGeom prst="rect">
                      <a:avLst/>
                    </a:prstGeom>
                    <a:noFill/>
                    <a:ln>
                      <a:noFill/>
                    </a:ln>
                  </pic:spPr>
                </pic:pic>
              </a:graphicData>
            </a:graphic>
          </wp:inline>
        </w:drawing>
      </w:r>
    </w:p>
    <w:p w14:paraId="643D1FBC" w14:textId="77777777" w:rsidR="00A40285" w:rsidRPr="00635216" w:rsidRDefault="00A40285" w:rsidP="00EF5587">
      <w:pPr>
        <w:spacing w:line="360" w:lineRule="auto"/>
        <w:ind w:left="720" w:firstLine="720"/>
        <w:jc w:val="both"/>
        <w:rPr>
          <w:szCs w:val="24"/>
          <w:lang w:val="id-ID"/>
        </w:rPr>
      </w:pPr>
      <w:r w:rsidRPr="00635216">
        <w:rPr>
          <w:szCs w:val="24"/>
          <w:lang w:val="id-ID"/>
        </w:rPr>
        <w:t>Ketika sebuah komputer melihat suatu gambar (mengambilnya sebagai input), yang didapatkan ialah suatu kumpulan dari nilai piksel. Tergantung dari resolusi dan ukuran gambar, yang dapat dilihat oleh komputer ialah sebuah susunan matriks 3 dimensi. Misalkan kita memiliki sebuah gambar dengan resolusi 480 x 480, maka matriks yang merepresentasikannya akan berukuran 480 x 480 x 3 (dengan 3 menunjukkan nilai warna format RGB). Setiap poin piksel ini dapat diberi jangkauan angka dari 0 hingga 255. Angka-angka ini, walaupun terlihat tak ada artinya untuk kita, itulah input yang hanya dapat diterima oleh komputer. Gambaran umum yang kita dapati ialah ketika kita berikan kumpulan angka-angka ini kepada komputer, maka komputer tersebut dapat memberikan keluaran yang mendeskripsikan probabilitas dari suatu kategori (misalkan 0.8 untuk kucing, 0.05 untuk rumah, dsb).</w:t>
      </w:r>
    </w:p>
    <w:p w14:paraId="17F76743" w14:textId="77777777" w:rsidR="00A40285" w:rsidRPr="00635216" w:rsidRDefault="00A40285" w:rsidP="00EF5587">
      <w:pPr>
        <w:spacing w:line="360" w:lineRule="auto"/>
        <w:ind w:left="720" w:firstLine="720"/>
        <w:jc w:val="both"/>
        <w:rPr>
          <w:szCs w:val="24"/>
          <w:lang w:val="id-ID"/>
        </w:rPr>
      </w:pPr>
    </w:p>
    <w:p w14:paraId="09412167" w14:textId="47B3F678" w:rsidR="00A40285" w:rsidRPr="00312B52" w:rsidRDefault="00A40285" w:rsidP="006028BE">
      <w:pPr>
        <w:spacing w:line="360" w:lineRule="auto"/>
        <w:ind w:firstLine="720"/>
        <w:jc w:val="both"/>
        <w:rPr>
          <w:b/>
          <w:szCs w:val="24"/>
          <w:lang w:val="id-ID"/>
        </w:rPr>
      </w:pPr>
      <w:r w:rsidRPr="00312B52">
        <w:rPr>
          <w:b/>
          <w:szCs w:val="24"/>
          <w:lang w:val="id-ID"/>
        </w:rPr>
        <w:t>2.2.4</w:t>
      </w:r>
      <w:r w:rsidRPr="00312B52">
        <w:rPr>
          <w:b/>
          <w:szCs w:val="24"/>
          <w:lang w:val="id-ID"/>
        </w:rPr>
        <w:tab/>
        <w:t>Analogi Biologis</w:t>
      </w:r>
    </w:p>
    <w:p w14:paraId="22AB1867" w14:textId="77777777" w:rsidR="00A40285" w:rsidRPr="00635216" w:rsidRDefault="00A40285" w:rsidP="00EF5587">
      <w:pPr>
        <w:spacing w:line="360" w:lineRule="auto"/>
        <w:ind w:left="720" w:firstLine="720"/>
        <w:jc w:val="both"/>
        <w:rPr>
          <w:szCs w:val="24"/>
          <w:lang w:val="id-ID"/>
        </w:rPr>
      </w:pPr>
      <w:r w:rsidRPr="00635216">
        <w:rPr>
          <w:szCs w:val="24"/>
          <w:lang w:val="id-ID"/>
        </w:rPr>
        <w:t xml:space="preserve">Perlu diketahui bahwa CNN ini mengambil inspirasi biologis dari Visual Cortex otak, yang didalamnya terdapat sebuah wilayah kecil terdiri dari sel-sel yang sensitif terhadap beberapa bagian visual. Ide ini dikembangkan dengan dilakukannya eksperimen oleh Ilmuwan bernama Hubel dan Wiesel di tahun 1962 dimana  mereka menunjukkan bahwa beberapa sel neuron pada </w:t>
      </w:r>
      <w:r w:rsidRPr="00635216">
        <w:rPr>
          <w:szCs w:val="24"/>
          <w:lang w:val="id-ID"/>
        </w:rPr>
        <w:lastRenderedPageBreak/>
        <w:t>otak merespon (menembakkan sinyalnya) hanya pada beberapa pinggiran dari orientasi tertentu. Misalnya ketika ditunjukkan pada pinggiran vertikal, horisontal, dan diagonal. Untuk itu, ide tentang komponen yang terspesialisasi ini yang menjadi tumpuan pada CNN.</w:t>
      </w:r>
    </w:p>
    <w:p w14:paraId="18D3F2CC" w14:textId="77777777" w:rsidR="00A40285" w:rsidRPr="00635216" w:rsidRDefault="00A40285" w:rsidP="00EF5587">
      <w:pPr>
        <w:spacing w:line="360" w:lineRule="auto"/>
        <w:ind w:left="720" w:firstLine="720"/>
        <w:jc w:val="both"/>
        <w:rPr>
          <w:szCs w:val="24"/>
          <w:lang w:val="id-ID"/>
        </w:rPr>
      </w:pPr>
    </w:p>
    <w:p w14:paraId="16164B9C" w14:textId="24E094EE" w:rsidR="00A40285" w:rsidRPr="006233FC" w:rsidRDefault="00A40285" w:rsidP="00A52C6C">
      <w:pPr>
        <w:spacing w:line="360" w:lineRule="auto"/>
        <w:ind w:firstLine="720"/>
        <w:jc w:val="both"/>
        <w:rPr>
          <w:b/>
          <w:szCs w:val="24"/>
          <w:lang w:val="id-ID"/>
        </w:rPr>
      </w:pPr>
      <w:r w:rsidRPr="006233FC">
        <w:rPr>
          <w:b/>
          <w:szCs w:val="24"/>
          <w:lang w:val="id-ID"/>
        </w:rPr>
        <w:t>2.2.4</w:t>
      </w:r>
      <w:r w:rsidRPr="006233FC">
        <w:rPr>
          <w:b/>
          <w:szCs w:val="24"/>
          <w:lang w:val="id-ID"/>
        </w:rPr>
        <w:tab/>
        <w:t>Mekanisme</w:t>
      </w:r>
    </w:p>
    <w:p w14:paraId="705F6ECB" w14:textId="77777777" w:rsidR="00A40285" w:rsidRPr="00635216" w:rsidRDefault="00A40285" w:rsidP="00EF5587">
      <w:pPr>
        <w:spacing w:line="360" w:lineRule="auto"/>
        <w:ind w:left="720" w:firstLine="720"/>
        <w:jc w:val="both"/>
        <w:rPr>
          <w:szCs w:val="24"/>
          <w:lang w:val="id-ID"/>
        </w:rPr>
      </w:pPr>
      <w:r w:rsidRPr="00635216">
        <w:rPr>
          <w:szCs w:val="24"/>
          <w:lang w:val="id-ID"/>
        </w:rPr>
        <w:t xml:space="preserve">Prinsip dari mekanisme cara kerja CNN ialah untuk menerapkan ANN kedalam identifikasi visual, yaitu bagaimana anda mengambil gambarnya, diteruskan melalui seri lapisan konvolusi, nonlinear, pooling (downsampling), dan saling terkoneksi untuk mendapatkan keluaran yang diinginkan. </w:t>
      </w:r>
    </w:p>
    <w:p w14:paraId="182A5AC2" w14:textId="77777777" w:rsidR="00A40285" w:rsidRPr="00635216" w:rsidRDefault="00A40285" w:rsidP="00EF5587">
      <w:pPr>
        <w:spacing w:line="360" w:lineRule="auto"/>
        <w:ind w:left="720" w:firstLine="720"/>
        <w:jc w:val="both"/>
        <w:rPr>
          <w:szCs w:val="24"/>
          <w:lang w:val="id-ID"/>
        </w:rPr>
      </w:pPr>
      <w:r w:rsidRPr="00635216">
        <w:rPr>
          <w:szCs w:val="24"/>
          <w:lang w:val="id-ID"/>
        </w:rPr>
        <w:t xml:space="preserve">Lapisan pertama dari CNN ialah selalu sebuah konvolusi. Pada lapisan ini, gambar akan diberikan oleh beberapa filter (atau bisa disebut sebagai neuron / kernel) dan gambar dibagi-bagi menjadi beberapa wilayah yang dikenal sebagai wilayah reseptor. Analogi yang mendekati cara kerja lapisan konvolusi ialah dengan memanfaatkan kemampuan komputer untuk mengenali sebuah pattern, maka hal ini dapat kita raih pula dengan gambar masukkan yang dibandingkan dengan gambar yang mirip (filter). Filter disini juga merupakan sebuah kumpulan angka-angka (disebut sebagai weight atau parameter). </w:t>
      </w:r>
    </w:p>
    <w:p w14:paraId="12540609" w14:textId="46B43047" w:rsidR="00A40285" w:rsidRPr="00635216" w:rsidRDefault="00A40285" w:rsidP="004A64F6">
      <w:pPr>
        <w:spacing w:line="360" w:lineRule="auto"/>
        <w:ind w:left="720" w:firstLine="720"/>
        <w:jc w:val="both"/>
        <w:rPr>
          <w:szCs w:val="24"/>
          <w:lang w:val="id-ID"/>
        </w:rPr>
      </w:pPr>
      <w:r w:rsidRPr="00635216">
        <w:rPr>
          <w:szCs w:val="24"/>
          <w:lang w:val="id-ID"/>
        </w:rPr>
        <w:t>Cara kerja dari filter ini ialah setelah lapisan konvolusi membagi-bagi gambar menjadi beberapa wilayah reseptor, filter akan dilewatkan secara bertahap kepada wilayah-wilayah tersebut. Untuk satu bagian wilayah reseptor, ketika filter pun digeser atau convolving, bersamaan juga ia mengalikan hasil di filternya dengan angka asli pada piksel asli dari gambar itu (element wise multiplications). Seluruh perkalian ini dijumlahkan untuk mendapatkan angka gabungan. Lalu, kita ulangi kembali proses diatas pada setiap wilayah reseptor lainnya. Hasil akhir ini dapat disebut sebagai peta aktivasi atau feature map.</w:t>
      </w:r>
    </w:p>
    <w:p w14:paraId="09ACE59E" w14:textId="6429EFD8" w:rsidR="00774B87" w:rsidRPr="00635216" w:rsidRDefault="00774B87" w:rsidP="004A64F6">
      <w:pPr>
        <w:spacing w:line="360" w:lineRule="auto"/>
        <w:ind w:left="720" w:firstLine="720"/>
        <w:jc w:val="both"/>
        <w:rPr>
          <w:szCs w:val="24"/>
          <w:lang w:val="id-ID"/>
        </w:rPr>
      </w:pPr>
      <w:r w:rsidRPr="00635216">
        <w:rPr>
          <w:noProof/>
          <w:color w:val="000000"/>
          <w:lang w:val="id-ID"/>
        </w:rPr>
        <w:lastRenderedPageBreak/>
        <w:drawing>
          <wp:inline distT="0" distB="0" distL="0" distR="0" wp14:anchorId="7F6BB24E" wp14:editId="65C2259D">
            <wp:extent cx="3724275" cy="2019300"/>
            <wp:effectExtent l="0" t="0" r="9525" b="0"/>
            <wp:docPr id="9" name="Picture 9" descr="https://lh3.googleusercontent.com/LoA1-KFAJP4umkky1pbL1VtC0_7oFzZRzG4g-gitB6fc141q7Vfhe2KjpwbSxolWLWvJ4yewymPwmkTRY01L9bVYLYoVlwUga8aQJgkyyEkQK7DWlxNlgfo8s44QDE9OUGV3vt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LoA1-KFAJP4umkky1pbL1VtC0_7oFzZRzG4g-gitB6fc141q7Vfhe2KjpwbSxolWLWvJ4yewymPwmkTRY01L9bVYLYoVlwUga8aQJgkyyEkQK7DWlxNlgfo8s44QDE9OUGV3vtG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2019300"/>
                    </a:xfrm>
                    <a:prstGeom prst="rect">
                      <a:avLst/>
                    </a:prstGeom>
                    <a:noFill/>
                    <a:ln>
                      <a:noFill/>
                    </a:ln>
                  </pic:spPr>
                </pic:pic>
              </a:graphicData>
            </a:graphic>
          </wp:inline>
        </w:drawing>
      </w:r>
    </w:p>
    <w:p w14:paraId="02F8D753" w14:textId="37E31C51" w:rsidR="00A40285" w:rsidRPr="00635216" w:rsidRDefault="00A40285" w:rsidP="008F2417">
      <w:pPr>
        <w:spacing w:line="360" w:lineRule="auto"/>
        <w:ind w:left="720" w:firstLine="720"/>
        <w:jc w:val="both"/>
        <w:rPr>
          <w:szCs w:val="24"/>
          <w:lang w:val="id-ID"/>
        </w:rPr>
      </w:pPr>
      <w:r w:rsidRPr="00635216">
        <w:rPr>
          <w:szCs w:val="24"/>
          <w:lang w:val="id-ID"/>
        </w:rPr>
        <w:t>Namun, mari kita ketahui apa yang sebenarnya terjadi di konvolusi ini menurut pandangan kita. Filter-filter yang telah disebutkan diatas dapat kita bayangi sebagai feature identifiers. Misalkan kita memiliki filter untuk mengetahui pinggiran tajam, warna sederhana dan lekukan. Sebagai contoh mari kita ambil bentuk lekukan. Sebagai filter pendeteksi lekukan, ia akan memiliki struktur filter yang dimana akan terdapat nilai numerik yang lebih tinggi disekitar piksel tersebut yang membentuk kurvanya.</w:t>
      </w:r>
    </w:p>
    <w:p w14:paraId="1EC22A04" w14:textId="6570DE41" w:rsidR="00774B87" w:rsidRPr="00635216" w:rsidRDefault="00774B87" w:rsidP="008F2417">
      <w:pPr>
        <w:spacing w:line="360" w:lineRule="auto"/>
        <w:ind w:left="720" w:firstLine="720"/>
        <w:jc w:val="both"/>
        <w:rPr>
          <w:szCs w:val="24"/>
          <w:lang w:val="id-ID"/>
        </w:rPr>
      </w:pPr>
      <w:r w:rsidRPr="00635216">
        <w:rPr>
          <w:noProof/>
          <w:color w:val="000000"/>
          <w:lang w:val="id-ID"/>
        </w:rPr>
        <w:drawing>
          <wp:inline distT="0" distB="0" distL="0" distR="0" wp14:anchorId="2489625F" wp14:editId="6B885988">
            <wp:extent cx="3571875" cy="1590675"/>
            <wp:effectExtent l="0" t="0" r="9525" b="9525"/>
            <wp:docPr id="10" name="Picture 10" descr="https://lh5.googleusercontent.com/LTFUSoiZjLUz0UztNyezdU24BFxGjTXJsr_oXPS4U5jbqHZi51XJoH5VMLnRvobW45ETzBrLG-mWsP1NRl4jjsY2Lsy2ZgR9zRW3CP8bjYzOurLIMWJdfPs-YytDs8Jl0nElkt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LTFUSoiZjLUz0UztNyezdU24BFxGjTXJsr_oXPS4U5jbqHZi51XJoH5VMLnRvobW45ETzBrLG-mWsP1NRl4jjsY2Lsy2ZgR9zRW3CP8bjYzOurLIMWJdfPs-YytDs8Jl0nElktL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1875" cy="1590675"/>
                    </a:xfrm>
                    <a:prstGeom prst="rect">
                      <a:avLst/>
                    </a:prstGeom>
                    <a:noFill/>
                    <a:ln>
                      <a:noFill/>
                    </a:ln>
                  </pic:spPr>
                </pic:pic>
              </a:graphicData>
            </a:graphic>
          </wp:inline>
        </w:drawing>
      </w:r>
    </w:p>
    <w:p w14:paraId="360B422C" w14:textId="1601EBFF" w:rsidR="00774B87" w:rsidRPr="00635216" w:rsidRDefault="00774B87" w:rsidP="008F2417">
      <w:pPr>
        <w:spacing w:line="360" w:lineRule="auto"/>
        <w:ind w:left="720" w:firstLine="720"/>
        <w:jc w:val="both"/>
        <w:rPr>
          <w:szCs w:val="24"/>
          <w:lang w:val="id-ID"/>
        </w:rPr>
      </w:pPr>
      <w:r w:rsidRPr="00635216">
        <w:rPr>
          <w:noProof/>
          <w:color w:val="000000"/>
          <w:lang w:val="id-ID"/>
        </w:rPr>
        <w:drawing>
          <wp:inline distT="0" distB="0" distL="0" distR="0" wp14:anchorId="3E01D41B" wp14:editId="2EFC096A">
            <wp:extent cx="3533775" cy="1257300"/>
            <wp:effectExtent l="0" t="0" r="9525" b="0"/>
            <wp:docPr id="11" name="Picture 11" descr="https://lh6.googleusercontent.com/ZRlLx8xmdrpzwBGoV7CkumgZFRdwdWNeolpmZZYNkNz1Z8swK9D-734ex_GN_5r76Or4AnJxBBtemmMpFCLML8ial8NHLHZF8jWnLDXGS7cXGTRuhMdQI68mRLl3w5YuqLVCJ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ZRlLx8xmdrpzwBGoV7CkumgZFRdwdWNeolpmZZYNkNz1Z8swK9D-734ex_GN_5r76Or4AnJxBBtemmMpFCLML8ial8NHLHZF8jWnLDXGS7cXGTRuhMdQI68mRLl3w5YuqLVCJo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3775" cy="1257300"/>
                    </a:xfrm>
                    <a:prstGeom prst="rect">
                      <a:avLst/>
                    </a:prstGeom>
                    <a:noFill/>
                    <a:ln>
                      <a:noFill/>
                    </a:ln>
                  </pic:spPr>
                </pic:pic>
              </a:graphicData>
            </a:graphic>
          </wp:inline>
        </w:drawing>
      </w:r>
    </w:p>
    <w:p w14:paraId="1F693D22" w14:textId="77777777" w:rsidR="00A40285" w:rsidRPr="00635216" w:rsidRDefault="00A40285" w:rsidP="00EF5587">
      <w:pPr>
        <w:spacing w:line="360" w:lineRule="auto"/>
        <w:ind w:left="720" w:firstLine="720"/>
        <w:jc w:val="both"/>
        <w:rPr>
          <w:szCs w:val="24"/>
          <w:lang w:val="id-ID"/>
        </w:rPr>
      </w:pPr>
      <w:r w:rsidRPr="00635216">
        <w:rPr>
          <w:szCs w:val="24"/>
          <w:lang w:val="id-ID"/>
        </w:rPr>
        <w:t xml:space="preserve">Sekarang, mari kita kembali memvisualisasikannya secara matematis dan misalkan kita akan menggunakan sebuah gambar kartun tikus seperti diatas. Ketika kita memakai filter ini kepada wilayah yang discan diatas, ia akan </w:t>
      </w:r>
      <w:r w:rsidRPr="00635216">
        <w:rPr>
          <w:szCs w:val="24"/>
          <w:lang w:val="id-ID"/>
        </w:rPr>
        <w:lastRenderedPageBreak/>
        <w:t>melakukan perkalian pada gambar awal sehingga teraih sebuah angka yang melampaui nilai aktivasi ketika terdapat piksel yang mirip dan tidak ketika tidak ada piksel yang mirip. Singkat kata, ketika ditemukan bentuk yang sama seperti antara pada gambar dan filter, maka dapat kita kumpulkan untuk mendapatkan hasil yang besar. Dengan kata lain kita berhasil mengidentifikasikan bahwa gambar diatas -- setelah menscan seluruh wilayahnya -- merupakan objek yang dimaksud.</w:t>
      </w:r>
    </w:p>
    <w:p w14:paraId="185870FD" w14:textId="0306DC3A" w:rsidR="00A40285" w:rsidRPr="00635216" w:rsidRDefault="00A40285" w:rsidP="00181B4D">
      <w:pPr>
        <w:spacing w:line="360" w:lineRule="auto"/>
        <w:ind w:left="720" w:firstLine="720"/>
        <w:jc w:val="both"/>
        <w:rPr>
          <w:szCs w:val="24"/>
          <w:lang w:val="id-ID"/>
        </w:rPr>
      </w:pPr>
      <w:r w:rsidRPr="00635216">
        <w:rPr>
          <w:szCs w:val="24"/>
          <w:lang w:val="id-ID"/>
        </w:rPr>
        <w:t>Perlu diingat kembali bahwa penjelasan diatas sudah melewati berbagai simplifikasi, pada gambar dibawah, kita dapat melihat filter yang sebenarnya digunakan pada CNN untuk melatihnya. Walaupun demikian, argumen utamanya tetap sama. Filter-filter dalam lapisan awal diconvolve di sekita gambar dan “mengaktivasi” ketika fitur spesifik ditemukan.</w:t>
      </w:r>
    </w:p>
    <w:p w14:paraId="7AC1000B" w14:textId="2E6E9642" w:rsidR="00270C2C" w:rsidRPr="00635216" w:rsidRDefault="00774B87" w:rsidP="00270C2C">
      <w:pPr>
        <w:spacing w:line="360" w:lineRule="auto"/>
        <w:jc w:val="center"/>
        <w:rPr>
          <w:b/>
          <w:szCs w:val="24"/>
          <w:lang w:val="id-ID"/>
        </w:rPr>
      </w:pPr>
      <w:r w:rsidRPr="00635216">
        <w:rPr>
          <w:noProof/>
          <w:color w:val="000000"/>
          <w:lang w:val="id-ID"/>
        </w:rPr>
        <w:drawing>
          <wp:inline distT="0" distB="0" distL="0" distR="0" wp14:anchorId="1C8E816C" wp14:editId="59BA0811">
            <wp:extent cx="2228231" cy="2286000"/>
            <wp:effectExtent l="0" t="0" r="635" b="0"/>
            <wp:docPr id="12" name="Picture 12" descr="https://lh6.googleusercontent.com/6fpQlN-ioblhkjzxiVPlQjHpNzioDbMSoz8CR5yiubsqri4nmDpCbi2p2ybBI0Wjk_fMlqog6yU6k92I7HDWI0StXaTnJNJu7RFxautkEHYS_N14XPLerJNVduTYTPfJTDc0Z6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6fpQlN-ioblhkjzxiVPlQjHpNzioDbMSoz8CR5yiubsqri4nmDpCbi2p2ybBI0Wjk_fMlqog6yU6k92I7HDWI0StXaTnJNJu7RFxautkEHYS_N14XPLerJNVduTYTPfJTDc0Z6r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630" cy="2290513"/>
                    </a:xfrm>
                    <a:prstGeom prst="rect">
                      <a:avLst/>
                    </a:prstGeom>
                    <a:noFill/>
                    <a:ln>
                      <a:noFill/>
                    </a:ln>
                  </pic:spPr>
                </pic:pic>
              </a:graphicData>
            </a:graphic>
          </wp:inline>
        </w:drawing>
      </w:r>
    </w:p>
    <w:p w14:paraId="16497D90" w14:textId="0F1FB98E" w:rsidR="007E6268" w:rsidRPr="00635216" w:rsidRDefault="007E6268" w:rsidP="0030391A">
      <w:pPr>
        <w:spacing w:line="360" w:lineRule="auto"/>
        <w:ind w:left="720" w:firstLine="720"/>
        <w:jc w:val="both"/>
        <w:rPr>
          <w:rFonts w:eastAsia="Calibri"/>
          <w:color w:val="000000" w:themeColor="text1"/>
          <w:szCs w:val="24"/>
          <w:lang w:val="id-ID"/>
        </w:rPr>
      </w:pPr>
      <w:r w:rsidRPr="00635216">
        <w:rPr>
          <w:szCs w:val="24"/>
          <w:lang w:val="id-ID"/>
        </w:rPr>
        <w:br w:type="page"/>
      </w:r>
    </w:p>
    <w:p w14:paraId="1C62B68F" w14:textId="77777777" w:rsidR="00B1668F" w:rsidRPr="00635216" w:rsidRDefault="00B1668F" w:rsidP="005915A1">
      <w:pPr>
        <w:pStyle w:val="Heading1"/>
        <w:jc w:val="center"/>
        <w:rPr>
          <w:rFonts w:ascii="Times New Roman" w:hAnsi="Times New Roman"/>
          <w:sz w:val="24"/>
          <w:szCs w:val="24"/>
          <w:lang w:val="id-ID"/>
        </w:rPr>
      </w:pPr>
      <w:bookmarkStart w:id="24" w:name="_Toc523697218"/>
      <w:r w:rsidRPr="00635216">
        <w:rPr>
          <w:rFonts w:ascii="Times New Roman" w:hAnsi="Times New Roman"/>
          <w:sz w:val="24"/>
          <w:szCs w:val="24"/>
          <w:lang w:val="id-ID"/>
        </w:rPr>
        <w:lastRenderedPageBreak/>
        <w:t>BAB III</w:t>
      </w:r>
      <w:bookmarkStart w:id="25" w:name="_Toc504751123"/>
      <w:bookmarkEnd w:id="22"/>
      <w:r w:rsidR="005915A1" w:rsidRPr="00635216">
        <w:rPr>
          <w:rFonts w:ascii="Times New Roman" w:hAnsi="Times New Roman"/>
          <w:sz w:val="24"/>
          <w:szCs w:val="24"/>
          <w:lang w:val="id-ID"/>
        </w:rPr>
        <w:br/>
      </w:r>
      <w:r w:rsidR="005915A1" w:rsidRPr="00635216">
        <w:rPr>
          <w:rFonts w:ascii="Times New Roman" w:hAnsi="Times New Roman"/>
          <w:sz w:val="24"/>
          <w:szCs w:val="24"/>
          <w:lang w:val="id-ID"/>
        </w:rPr>
        <w:br/>
      </w:r>
      <w:r w:rsidRPr="00635216">
        <w:rPr>
          <w:rFonts w:ascii="Times New Roman" w:hAnsi="Times New Roman"/>
          <w:sz w:val="24"/>
          <w:szCs w:val="24"/>
          <w:lang w:val="id-ID"/>
        </w:rPr>
        <w:t>METODE PENELITIAN</w:t>
      </w:r>
      <w:bookmarkEnd w:id="24"/>
      <w:bookmarkEnd w:id="25"/>
      <w:r w:rsidR="005915A1" w:rsidRPr="00635216">
        <w:rPr>
          <w:rFonts w:ascii="Times New Roman" w:hAnsi="Times New Roman"/>
          <w:sz w:val="24"/>
          <w:szCs w:val="24"/>
          <w:lang w:val="id-ID"/>
        </w:rPr>
        <w:br/>
      </w:r>
    </w:p>
    <w:p w14:paraId="7FBA570E" w14:textId="77777777" w:rsidR="00F71538" w:rsidRPr="00635216" w:rsidRDefault="00F71538" w:rsidP="008C41E8">
      <w:pPr>
        <w:pStyle w:val="Heading2"/>
        <w:numPr>
          <w:ilvl w:val="0"/>
          <w:numId w:val="16"/>
        </w:numPr>
        <w:spacing w:line="360" w:lineRule="auto"/>
        <w:ind w:left="720" w:hanging="720"/>
        <w:rPr>
          <w:rFonts w:ascii="Times New Roman" w:hAnsi="Times New Roman"/>
          <w:i w:val="0"/>
          <w:color w:val="000000" w:themeColor="text1"/>
          <w:sz w:val="24"/>
          <w:szCs w:val="24"/>
          <w:lang w:val="id-ID"/>
        </w:rPr>
      </w:pPr>
      <w:bookmarkStart w:id="26" w:name="_Toc523697219"/>
      <w:r w:rsidRPr="00635216">
        <w:rPr>
          <w:rFonts w:ascii="Times New Roman" w:hAnsi="Times New Roman"/>
          <w:i w:val="0"/>
          <w:color w:val="000000" w:themeColor="text1"/>
          <w:sz w:val="24"/>
          <w:szCs w:val="24"/>
          <w:lang w:val="id-ID"/>
        </w:rPr>
        <w:t>Alat dan Bahan</w:t>
      </w:r>
      <w:bookmarkEnd w:id="26"/>
    </w:p>
    <w:p w14:paraId="2AAA9F29" w14:textId="77777777" w:rsidR="00BC0BCE" w:rsidRPr="00635216" w:rsidRDefault="00BC0BCE" w:rsidP="00BC0BCE">
      <w:pPr>
        <w:spacing w:afterLines="100" w:after="240" w:line="360" w:lineRule="auto"/>
        <w:ind w:firstLine="720"/>
        <w:jc w:val="both"/>
        <w:rPr>
          <w:szCs w:val="24"/>
          <w:lang w:val="id-ID"/>
        </w:rPr>
      </w:pPr>
      <w:r w:rsidRPr="00635216">
        <w:rPr>
          <w:szCs w:val="24"/>
          <w:lang w:val="id-ID"/>
        </w:rPr>
        <w:t>Pada bagian ini akan disebutkan daftar alat dan bahan yang digunakan pada penelitian.</w:t>
      </w:r>
    </w:p>
    <w:p w14:paraId="6EA8B119" w14:textId="77777777" w:rsidR="00716FA1" w:rsidRPr="00635216" w:rsidRDefault="00716FA1" w:rsidP="00716FA1">
      <w:pPr>
        <w:pStyle w:val="ListParagraph"/>
        <w:numPr>
          <w:ilvl w:val="0"/>
          <w:numId w:val="4"/>
        </w:numPr>
        <w:spacing w:after="100" w:line="360" w:lineRule="auto"/>
        <w:outlineLvl w:val="2"/>
        <w:rPr>
          <w:rFonts w:eastAsia="Calibri"/>
          <w:b/>
          <w:vanish/>
          <w:szCs w:val="24"/>
          <w:lang w:val="id-ID"/>
        </w:rPr>
      </w:pPr>
      <w:bookmarkStart w:id="27" w:name="_Toc522928074"/>
      <w:bookmarkStart w:id="28" w:name="_Toc523060181"/>
      <w:bookmarkStart w:id="29" w:name="_Toc523060309"/>
      <w:bookmarkStart w:id="30" w:name="_Toc523697220"/>
      <w:bookmarkEnd w:id="27"/>
      <w:bookmarkEnd w:id="28"/>
      <w:bookmarkEnd w:id="29"/>
      <w:bookmarkEnd w:id="30"/>
    </w:p>
    <w:p w14:paraId="589EF7AE" w14:textId="77777777" w:rsidR="00716FA1" w:rsidRPr="00635216" w:rsidRDefault="00716FA1" w:rsidP="00716FA1">
      <w:pPr>
        <w:pStyle w:val="ListParagraph"/>
        <w:numPr>
          <w:ilvl w:val="0"/>
          <w:numId w:val="4"/>
        </w:numPr>
        <w:spacing w:after="100" w:line="360" w:lineRule="auto"/>
        <w:outlineLvl w:val="2"/>
        <w:rPr>
          <w:rFonts w:eastAsia="Calibri"/>
          <w:b/>
          <w:vanish/>
          <w:szCs w:val="24"/>
          <w:lang w:val="id-ID"/>
        </w:rPr>
      </w:pPr>
      <w:bookmarkStart w:id="31" w:name="_Toc522928075"/>
      <w:bookmarkStart w:id="32" w:name="_Toc523060182"/>
      <w:bookmarkStart w:id="33" w:name="_Toc523060310"/>
      <w:bookmarkStart w:id="34" w:name="_Toc523697221"/>
      <w:bookmarkEnd w:id="31"/>
      <w:bookmarkEnd w:id="32"/>
      <w:bookmarkEnd w:id="33"/>
      <w:bookmarkEnd w:id="34"/>
    </w:p>
    <w:p w14:paraId="6590A1C1" w14:textId="77777777" w:rsidR="00716FA1" w:rsidRPr="00635216" w:rsidRDefault="00716FA1" w:rsidP="00716FA1">
      <w:pPr>
        <w:pStyle w:val="ListParagraph"/>
        <w:numPr>
          <w:ilvl w:val="0"/>
          <w:numId w:val="4"/>
        </w:numPr>
        <w:spacing w:after="100" w:line="360" w:lineRule="auto"/>
        <w:outlineLvl w:val="2"/>
        <w:rPr>
          <w:rFonts w:eastAsia="Calibri"/>
          <w:b/>
          <w:vanish/>
          <w:szCs w:val="24"/>
          <w:lang w:val="id-ID"/>
        </w:rPr>
      </w:pPr>
      <w:bookmarkStart w:id="35" w:name="_Toc522928076"/>
      <w:bookmarkStart w:id="36" w:name="_Toc523060183"/>
      <w:bookmarkStart w:id="37" w:name="_Toc523060311"/>
      <w:bookmarkStart w:id="38" w:name="_Toc523697222"/>
      <w:bookmarkEnd w:id="35"/>
      <w:bookmarkEnd w:id="36"/>
      <w:bookmarkEnd w:id="37"/>
      <w:bookmarkEnd w:id="38"/>
    </w:p>
    <w:p w14:paraId="789A5741" w14:textId="77777777" w:rsidR="00716FA1" w:rsidRPr="00635216" w:rsidRDefault="00716FA1" w:rsidP="00716FA1">
      <w:pPr>
        <w:pStyle w:val="ListParagraph"/>
        <w:numPr>
          <w:ilvl w:val="1"/>
          <w:numId w:val="4"/>
        </w:numPr>
        <w:spacing w:after="100" w:line="360" w:lineRule="auto"/>
        <w:outlineLvl w:val="2"/>
        <w:rPr>
          <w:rFonts w:eastAsia="Calibri"/>
          <w:b/>
          <w:vanish/>
          <w:szCs w:val="24"/>
          <w:lang w:val="id-ID"/>
        </w:rPr>
      </w:pPr>
      <w:bookmarkStart w:id="39" w:name="_Toc522928077"/>
      <w:bookmarkStart w:id="40" w:name="_Toc523060184"/>
      <w:bookmarkStart w:id="41" w:name="_Toc523060312"/>
      <w:bookmarkStart w:id="42" w:name="_Toc523697223"/>
      <w:bookmarkEnd w:id="39"/>
      <w:bookmarkEnd w:id="40"/>
      <w:bookmarkEnd w:id="41"/>
      <w:bookmarkEnd w:id="42"/>
    </w:p>
    <w:p w14:paraId="54125944" w14:textId="10F7B525" w:rsidR="00850393" w:rsidRPr="00635216" w:rsidRDefault="00850393" w:rsidP="00BC0BCE">
      <w:pPr>
        <w:pStyle w:val="TOC3"/>
        <w:numPr>
          <w:ilvl w:val="2"/>
          <w:numId w:val="4"/>
        </w:numPr>
        <w:spacing w:before="240" w:line="360" w:lineRule="auto"/>
        <w:ind w:left="0"/>
        <w:outlineLvl w:val="2"/>
        <w:rPr>
          <w:rFonts w:eastAsia="Calibri"/>
          <w:b/>
          <w:szCs w:val="24"/>
          <w:lang w:val="id-ID"/>
        </w:rPr>
      </w:pPr>
      <w:bookmarkStart w:id="43" w:name="_Toc523697224"/>
      <w:r w:rsidRPr="00635216">
        <w:rPr>
          <w:rFonts w:eastAsia="Calibri"/>
          <w:b/>
          <w:szCs w:val="24"/>
          <w:lang w:val="id-ID"/>
        </w:rPr>
        <w:t>Alat</w:t>
      </w:r>
      <w:bookmarkEnd w:id="43"/>
    </w:p>
    <w:p w14:paraId="09ECFC66" w14:textId="06C53690" w:rsidR="007952EA" w:rsidRPr="000F25EC" w:rsidRDefault="000027A0" w:rsidP="00496D40">
      <w:pPr>
        <w:pStyle w:val="ListParagraph"/>
        <w:numPr>
          <w:ilvl w:val="3"/>
          <w:numId w:val="16"/>
        </w:numPr>
        <w:spacing w:line="360" w:lineRule="auto"/>
        <w:ind w:left="1080"/>
        <w:rPr>
          <w:lang w:val="id-ID"/>
        </w:rPr>
      </w:pPr>
      <w:r>
        <w:rPr>
          <w:lang w:val="id-ID"/>
        </w:rPr>
        <w:t xml:space="preserve">Specim FX10 (Spectral Range </w:t>
      </w:r>
      <w:r>
        <w:rPr>
          <w:rFonts w:eastAsia="Calibri"/>
          <w:color w:val="000000" w:themeColor="text1"/>
          <w:szCs w:val="24"/>
        </w:rPr>
        <w:t>λ 400</w:t>
      </w:r>
      <w:r>
        <w:rPr>
          <w:rFonts w:eastAsia="Calibri"/>
          <w:color w:val="000000" w:themeColor="text1"/>
          <w:szCs w:val="24"/>
          <w:lang w:val="id-ID"/>
        </w:rPr>
        <w:t>-1000 nm)</w:t>
      </w:r>
      <w:r w:rsidR="00122271">
        <w:rPr>
          <w:rFonts w:eastAsia="Calibri"/>
          <w:color w:val="000000" w:themeColor="text1"/>
          <w:szCs w:val="24"/>
          <w:lang w:val="id-ID"/>
        </w:rPr>
        <w:t xml:space="preserve"> sebagai pengambil citra.</w:t>
      </w:r>
    </w:p>
    <w:p w14:paraId="56CADC1F" w14:textId="197594D4" w:rsidR="000F25EC" w:rsidRDefault="00D3643E" w:rsidP="00496D40">
      <w:pPr>
        <w:pStyle w:val="ListParagraph"/>
        <w:numPr>
          <w:ilvl w:val="3"/>
          <w:numId w:val="16"/>
        </w:numPr>
        <w:spacing w:line="360" w:lineRule="auto"/>
        <w:ind w:left="1080"/>
        <w:rPr>
          <w:lang w:val="id-ID"/>
        </w:rPr>
      </w:pPr>
      <w:r>
        <w:rPr>
          <w:lang w:val="id-ID"/>
        </w:rPr>
        <w:t>Gantry</w:t>
      </w:r>
      <w:r w:rsidR="00496D40">
        <w:rPr>
          <w:lang w:val="id-ID"/>
        </w:rPr>
        <w:t xml:space="preserve"> Alumunium</w:t>
      </w:r>
      <w:r w:rsidR="001C2230">
        <w:rPr>
          <w:lang w:val="id-ID"/>
        </w:rPr>
        <w:t xml:space="preserve"> dengan Slider</w:t>
      </w:r>
    </w:p>
    <w:p w14:paraId="6D32FC67" w14:textId="0B202367" w:rsidR="009938F2" w:rsidRDefault="009938F2" w:rsidP="00496D40">
      <w:pPr>
        <w:pStyle w:val="ListParagraph"/>
        <w:numPr>
          <w:ilvl w:val="3"/>
          <w:numId w:val="16"/>
        </w:numPr>
        <w:spacing w:line="360" w:lineRule="auto"/>
        <w:ind w:left="1080"/>
        <w:rPr>
          <w:lang w:val="id-ID"/>
        </w:rPr>
      </w:pPr>
      <w:proofErr w:type="spellStart"/>
      <w:r>
        <w:t>Lampu</w:t>
      </w:r>
      <w:proofErr w:type="spellEnd"/>
      <w:r>
        <w:t xml:space="preserve"> Phillips QVF133 HAL-TDS</w:t>
      </w:r>
      <w:r w:rsidR="00C64CBB">
        <w:rPr>
          <w:lang w:val="id-ID"/>
        </w:rPr>
        <w:t xml:space="preserve"> (150W, 220V</w:t>
      </w:r>
      <w:r w:rsidR="00CA5922">
        <w:rPr>
          <w:lang w:val="id-ID"/>
        </w:rPr>
        <w:t xml:space="preserve"> dan 50Hz</w:t>
      </w:r>
      <w:r w:rsidR="00C64CBB">
        <w:rPr>
          <w:lang w:val="id-ID"/>
        </w:rPr>
        <w:t>)</w:t>
      </w:r>
    </w:p>
    <w:p w14:paraId="6AFAEFC6" w14:textId="6312BAB0" w:rsidR="00EC0157" w:rsidRDefault="00EC0157" w:rsidP="00496D40">
      <w:pPr>
        <w:pStyle w:val="ListParagraph"/>
        <w:numPr>
          <w:ilvl w:val="3"/>
          <w:numId w:val="16"/>
        </w:numPr>
        <w:spacing w:line="360" w:lineRule="auto"/>
        <w:ind w:left="1080"/>
        <w:rPr>
          <w:lang w:val="id-ID"/>
        </w:rPr>
      </w:pPr>
      <w:r>
        <w:rPr>
          <w:lang w:val="id-ID"/>
        </w:rPr>
        <w:t>Komputer akuisi, untuk mengambil data dari kamera hiperspektral</w:t>
      </w:r>
    </w:p>
    <w:p w14:paraId="41A34041" w14:textId="7F4B9B2F" w:rsidR="00496D40" w:rsidRPr="00635216" w:rsidRDefault="00496D40" w:rsidP="00496D40">
      <w:pPr>
        <w:pStyle w:val="ListParagraph"/>
        <w:numPr>
          <w:ilvl w:val="3"/>
          <w:numId w:val="16"/>
        </w:numPr>
        <w:spacing w:line="360" w:lineRule="auto"/>
        <w:ind w:left="1080"/>
        <w:rPr>
          <w:lang w:val="id-ID"/>
        </w:rPr>
      </w:pPr>
      <w:r>
        <w:rPr>
          <w:lang w:val="id-ID"/>
        </w:rPr>
        <w:t xml:space="preserve">Server </w:t>
      </w:r>
      <w:r w:rsidR="00B417BD">
        <w:rPr>
          <w:lang w:val="id-ID"/>
        </w:rPr>
        <w:t>(</w:t>
      </w:r>
      <w:r>
        <w:rPr>
          <w:lang w:val="id-ID"/>
        </w:rPr>
        <w:t>32 Core Intel Xeon, 32 GB RAM dan GPU NVIDIA P100</w:t>
      </w:r>
      <w:r w:rsidR="00B417BD">
        <w:rPr>
          <w:lang w:val="id-ID"/>
        </w:rPr>
        <w:t>)</w:t>
      </w:r>
      <w:r w:rsidR="0075072B">
        <w:rPr>
          <w:lang w:val="id-ID"/>
        </w:rPr>
        <w:t xml:space="preserve"> </w:t>
      </w:r>
      <w:r>
        <w:rPr>
          <w:lang w:val="id-ID"/>
        </w:rPr>
        <w:t>sebagai pemroses data.</w:t>
      </w:r>
    </w:p>
    <w:p w14:paraId="060E7B61" w14:textId="77777777" w:rsidR="00B70C4B" w:rsidRPr="00635216" w:rsidRDefault="00B70C4B">
      <w:pPr>
        <w:widowControl/>
        <w:rPr>
          <w:b/>
          <w:szCs w:val="24"/>
          <w:lang w:val="id-ID"/>
        </w:rPr>
      </w:pPr>
      <w:r w:rsidRPr="00635216">
        <w:rPr>
          <w:b/>
          <w:szCs w:val="24"/>
          <w:lang w:val="id-ID"/>
        </w:rPr>
        <w:br w:type="page"/>
      </w:r>
    </w:p>
    <w:p w14:paraId="749FFE12" w14:textId="77777777" w:rsidR="00076C2C" w:rsidRPr="00635216" w:rsidRDefault="00076C2C" w:rsidP="002A29CF">
      <w:pPr>
        <w:pStyle w:val="TOC3"/>
        <w:numPr>
          <w:ilvl w:val="2"/>
          <w:numId w:val="4"/>
        </w:numPr>
        <w:spacing w:line="360" w:lineRule="auto"/>
        <w:ind w:left="0"/>
        <w:outlineLvl w:val="2"/>
        <w:rPr>
          <w:b/>
          <w:szCs w:val="24"/>
          <w:lang w:val="id-ID"/>
        </w:rPr>
      </w:pPr>
      <w:bookmarkStart w:id="44" w:name="_Toc523697225"/>
      <w:r w:rsidRPr="00635216">
        <w:rPr>
          <w:b/>
          <w:szCs w:val="24"/>
          <w:lang w:val="id-ID"/>
        </w:rPr>
        <w:lastRenderedPageBreak/>
        <w:t>Bahan</w:t>
      </w:r>
      <w:bookmarkEnd w:id="44"/>
    </w:p>
    <w:p w14:paraId="38E2DD78" w14:textId="4C8DA5A0" w:rsidR="00076C2C" w:rsidRPr="00635216" w:rsidRDefault="00FD0D94" w:rsidP="002A29CF">
      <w:pPr>
        <w:spacing w:afterLines="100" w:after="240" w:line="360" w:lineRule="auto"/>
        <w:ind w:firstLine="720"/>
        <w:jc w:val="both"/>
        <w:rPr>
          <w:color w:val="FF0000"/>
          <w:szCs w:val="24"/>
          <w:lang w:val="id-ID"/>
        </w:rPr>
      </w:pPr>
      <w:r w:rsidRPr="00635216">
        <w:rPr>
          <w:szCs w:val="24"/>
          <w:lang w:val="id-ID"/>
        </w:rPr>
        <w:t>Bahan yang digunakan pada penelitian ini adalah</w:t>
      </w:r>
      <w:r w:rsidR="00A82836" w:rsidRPr="00635216">
        <w:rPr>
          <w:szCs w:val="24"/>
          <w:lang w:val="id-ID"/>
        </w:rPr>
        <w:t xml:space="preserve"> </w:t>
      </w:r>
      <w:r w:rsidR="00763146" w:rsidRPr="00635216">
        <w:rPr>
          <w:szCs w:val="24"/>
          <w:lang w:val="id-ID"/>
        </w:rPr>
        <w:t>bayam</w:t>
      </w:r>
      <w:r w:rsidR="00D30508" w:rsidRPr="00635216">
        <w:rPr>
          <w:szCs w:val="24"/>
          <w:lang w:val="id-ID"/>
        </w:rPr>
        <w:t>.</w:t>
      </w:r>
    </w:p>
    <w:p w14:paraId="725711D8" w14:textId="77777777" w:rsidR="00F71538" w:rsidRPr="00635216" w:rsidRDefault="00F71538" w:rsidP="002A29CF">
      <w:pPr>
        <w:pStyle w:val="TOC3"/>
        <w:numPr>
          <w:ilvl w:val="2"/>
          <w:numId w:val="4"/>
        </w:numPr>
        <w:spacing w:line="360" w:lineRule="auto"/>
        <w:ind w:left="0"/>
        <w:outlineLvl w:val="2"/>
        <w:rPr>
          <w:rFonts w:eastAsia="Calibri"/>
          <w:b/>
          <w:szCs w:val="24"/>
          <w:lang w:val="id-ID"/>
        </w:rPr>
      </w:pPr>
      <w:bookmarkStart w:id="45" w:name="_Toc523697226"/>
      <w:r w:rsidRPr="00635216">
        <w:rPr>
          <w:rFonts w:eastAsia="Calibri"/>
          <w:b/>
          <w:szCs w:val="24"/>
          <w:lang w:val="id-ID"/>
        </w:rPr>
        <w:t>Tempat Penelitian</w:t>
      </w:r>
      <w:bookmarkEnd w:id="45"/>
    </w:p>
    <w:p w14:paraId="53C1AA05" w14:textId="2B365896" w:rsidR="000047DF" w:rsidRDefault="009A2D6A" w:rsidP="00DF7F23">
      <w:pPr>
        <w:spacing w:afterLines="100" w:after="240" w:line="360" w:lineRule="auto"/>
        <w:ind w:firstLine="720"/>
        <w:jc w:val="both"/>
        <w:rPr>
          <w:rFonts w:eastAsia="Calibri"/>
          <w:szCs w:val="24"/>
          <w:lang w:val="id-ID"/>
        </w:rPr>
      </w:pPr>
      <w:r w:rsidRPr="00635216">
        <w:rPr>
          <w:rFonts w:eastAsia="Calibri"/>
          <w:szCs w:val="24"/>
          <w:lang w:val="id-ID"/>
        </w:rPr>
        <w:t>Penelitian ini dilakukan di L</w:t>
      </w:r>
      <w:r w:rsidR="003F0011" w:rsidRPr="00635216">
        <w:rPr>
          <w:rFonts w:eastAsia="Calibri"/>
          <w:szCs w:val="24"/>
          <w:lang w:val="id-ID"/>
        </w:rPr>
        <w:t xml:space="preserve">aboratorium </w:t>
      </w:r>
      <w:r w:rsidR="00124A58" w:rsidRPr="00635216">
        <w:rPr>
          <w:rFonts w:eastAsia="Calibri"/>
          <w:szCs w:val="24"/>
          <w:lang w:val="id-ID"/>
        </w:rPr>
        <w:t>Bio Imaging Physics</w:t>
      </w:r>
      <w:r w:rsidRPr="00635216">
        <w:rPr>
          <w:rFonts w:eastAsia="Calibri"/>
          <w:szCs w:val="24"/>
          <w:lang w:val="id-ID"/>
        </w:rPr>
        <w:t>, Departemen Fisika, Fakultas Matematika dan Ilmu Pengetahuan Alam, Universitas Indonesia, Depok.</w:t>
      </w:r>
    </w:p>
    <w:p w14:paraId="5EF14CA1" w14:textId="6A15AA08" w:rsidR="007564EA" w:rsidRDefault="007564EA" w:rsidP="00DF7F23">
      <w:pPr>
        <w:spacing w:afterLines="100" w:after="240" w:line="360" w:lineRule="auto"/>
        <w:ind w:firstLine="720"/>
        <w:jc w:val="both"/>
        <w:rPr>
          <w:rFonts w:eastAsia="Calibri"/>
          <w:szCs w:val="24"/>
          <w:lang w:val="id-ID"/>
        </w:rPr>
      </w:pPr>
    </w:p>
    <w:p w14:paraId="3549AD84" w14:textId="6B030182" w:rsidR="003975E4" w:rsidRPr="001E7F7B" w:rsidRDefault="00B81FDB" w:rsidP="001E7F7B">
      <w:pPr>
        <w:pStyle w:val="Heading2"/>
        <w:numPr>
          <w:ilvl w:val="0"/>
          <w:numId w:val="16"/>
        </w:numPr>
        <w:spacing w:line="360" w:lineRule="auto"/>
        <w:ind w:left="720" w:hanging="720"/>
        <w:rPr>
          <w:rFonts w:ascii="Times New Roman" w:hAnsi="Times New Roman"/>
          <w:i w:val="0"/>
          <w:color w:val="000000" w:themeColor="text1"/>
          <w:sz w:val="24"/>
          <w:szCs w:val="24"/>
          <w:lang w:val="id-ID"/>
        </w:rPr>
      </w:pPr>
      <w:r>
        <w:rPr>
          <w:rFonts w:ascii="Times New Roman" w:hAnsi="Times New Roman"/>
          <w:i w:val="0"/>
          <w:color w:val="000000" w:themeColor="text1"/>
          <w:sz w:val="24"/>
          <w:szCs w:val="24"/>
          <w:lang w:val="id-ID"/>
        </w:rPr>
        <w:t>Skema Penelitian</w:t>
      </w:r>
    </w:p>
    <w:p w14:paraId="66925FBE" w14:textId="5D88EC54" w:rsidR="003975E4" w:rsidRPr="00635216" w:rsidRDefault="00F352E2" w:rsidP="001564E7">
      <w:pPr>
        <w:pStyle w:val="Heading2"/>
        <w:numPr>
          <w:ilvl w:val="2"/>
          <w:numId w:val="31"/>
        </w:numPr>
        <w:spacing w:line="360" w:lineRule="auto"/>
        <w:ind w:left="720"/>
        <w:rPr>
          <w:rFonts w:ascii="Times New Roman" w:hAnsi="Times New Roman"/>
          <w:i w:val="0"/>
          <w:color w:val="000000" w:themeColor="text1"/>
          <w:sz w:val="24"/>
          <w:szCs w:val="24"/>
          <w:lang w:val="id-ID"/>
        </w:rPr>
      </w:pPr>
      <w:r>
        <w:rPr>
          <w:rFonts w:ascii="Times New Roman" w:hAnsi="Times New Roman"/>
          <w:i w:val="0"/>
          <w:color w:val="000000" w:themeColor="text1"/>
          <w:sz w:val="24"/>
          <w:szCs w:val="24"/>
          <w:lang w:val="id-ID"/>
        </w:rPr>
        <w:t>Perancangan dan Pembuatan Sistem</w:t>
      </w:r>
    </w:p>
    <w:p w14:paraId="7EE93617" w14:textId="69CCBEC2" w:rsidR="000047DF" w:rsidRPr="000047DF" w:rsidRDefault="000047DF" w:rsidP="003C2430">
      <w:pPr>
        <w:widowControl/>
        <w:spacing w:line="360" w:lineRule="auto"/>
        <w:ind w:firstLine="720"/>
        <w:jc w:val="both"/>
        <w:rPr>
          <w:rFonts w:eastAsia="Times New Roman"/>
          <w:kern w:val="0"/>
          <w:szCs w:val="24"/>
          <w:lang w:val="id-ID" w:eastAsia="en-US"/>
        </w:rPr>
      </w:pPr>
      <w:r w:rsidRPr="000047DF">
        <w:rPr>
          <w:rFonts w:eastAsia="Times New Roman"/>
          <w:color w:val="000000"/>
          <w:kern w:val="0"/>
          <w:szCs w:val="24"/>
          <w:lang w:val="id-ID" w:eastAsia="en-US"/>
        </w:rPr>
        <w:t xml:space="preserve">Penelitian ini dimulai dengan melakukan preparasi alat dan objek yang akan diamati. Alat yang dibuat secara khusus untuk penelitian ini, alat ini adalah sebuah klasifikator buah, dengan menggunakan alat ini, buah dapat dipisahkan secara otomatis dengan mengklasifikasikan karakteristik dari setiap buah. Misal, buah </w:t>
      </w:r>
      <w:r w:rsidR="00534C26">
        <w:rPr>
          <w:rFonts w:eastAsia="Times New Roman"/>
          <w:color w:val="000000"/>
          <w:kern w:val="0"/>
          <w:szCs w:val="24"/>
          <w:lang w:val="id-ID" w:eastAsia="en-US"/>
        </w:rPr>
        <w:t>bayam yang memiliki penyakit</w:t>
      </w:r>
      <w:r w:rsidRPr="000047DF">
        <w:rPr>
          <w:rFonts w:eastAsia="Times New Roman"/>
          <w:color w:val="000000"/>
          <w:kern w:val="0"/>
          <w:szCs w:val="24"/>
          <w:lang w:val="id-ID" w:eastAsia="en-US"/>
        </w:rPr>
        <w:t xml:space="preserve"> </w:t>
      </w:r>
      <w:r w:rsidR="00534C26">
        <w:rPr>
          <w:rFonts w:eastAsia="Times New Roman"/>
          <w:color w:val="000000"/>
          <w:kern w:val="0"/>
          <w:szCs w:val="24"/>
          <w:lang w:val="id-ID" w:eastAsia="en-US"/>
        </w:rPr>
        <w:t>X</w:t>
      </w:r>
      <w:r w:rsidRPr="000047DF">
        <w:rPr>
          <w:rFonts w:eastAsia="Times New Roman"/>
          <w:color w:val="000000"/>
          <w:kern w:val="0"/>
          <w:szCs w:val="24"/>
          <w:lang w:val="id-ID" w:eastAsia="en-US"/>
        </w:rPr>
        <w:t xml:space="preserve"> akan dipisahkan secara otomatis oleh alat ini. </w:t>
      </w:r>
    </w:p>
    <w:p w14:paraId="53CD0744" w14:textId="77777777" w:rsidR="000047DF" w:rsidRPr="000047DF" w:rsidRDefault="000047DF" w:rsidP="003C2430">
      <w:pPr>
        <w:widowControl/>
        <w:spacing w:line="360" w:lineRule="auto"/>
        <w:rPr>
          <w:rFonts w:eastAsia="Times New Roman"/>
          <w:kern w:val="0"/>
          <w:szCs w:val="24"/>
          <w:lang w:val="id-ID" w:eastAsia="en-US"/>
        </w:rPr>
      </w:pPr>
    </w:p>
    <w:p w14:paraId="7B9C9FBB" w14:textId="77777777" w:rsidR="000047DF" w:rsidRPr="000047DF" w:rsidRDefault="000047DF" w:rsidP="003C2430">
      <w:pPr>
        <w:widowControl/>
        <w:spacing w:line="360" w:lineRule="auto"/>
        <w:ind w:firstLine="720"/>
        <w:jc w:val="both"/>
        <w:rPr>
          <w:rFonts w:eastAsia="Times New Roman"/>
          <w:kern w:val="0"/>
          <w:szCs w:val="24"/>
          <w:lang w:val="id-ID" w:eastAsia="en-US"/>
        </w:rPr>
      </w:pPr>
      <w:r w:rsidRPr="000047DF">
        <w:rPr>
          <w:rFonts w:eastAsia="Times New Roman"/>
          <w:color w:val="000000"/>
          <w:kern w:val="0"/>
          <w:szCs w:val="24"/>
          <w:lang w:val="id-ID" w:eastAsia="en-US"/>
        </w:rPr>
        <w:t>Setelah alat sudah siap, peneliti akan mempersiapkan buah yang akan diamati. Lalu karakteristik yang paling jelas untuk menentukan apakah objek itu perpenyakit atau tidak ditentukan (misal: jumlah totol-totol pada buah belimbing yang terkena penyakit lalat buah (Bactrocera carambolae) atauh warna yang paling dominan pada buah berpenyakit). Objek buah dipilih secara acak sehingga nantinya penelitian ini dapat bekerja pada keadaan real. Selanjutnya pengambilan data yang diambil dengan melakukan perekaman secara 360 derajat. Lalu data dari hasil perekaman akan di input ke beberapa permodelan data yang sudah disiapkan sebelumnya. Selanjutnya model yang sudah di latih akan diambil databasanya berupa tensor layer-layer yang berisi probabilitas pada setiap nilai karakteristik objek (misal: tensor 50x50x50 yang berisi nilai probabilitas dari setiap pixel RGB pada satu buah frame citra).  Berikut merupakan diagram  tahap-tahap alir penelitian:</w:t>
      </w:r>
    </w:p>
    <w:p w14:paraId="42A8B594" w14:textId="77777777" w:rsidR="000047DF" w:rsidRPr="000047DF" w:rsidRDefault="000047DF" w:rsidP="003C2430">
      <w:pPr>
        <w:widowControl/>
        <w:spacing w:line="360" w:lineRule="auto"/>
        <w:rPr>
          <w:rFonts w:eastAsia="Times New Roman"/>
          <w:kern w:val="0"/>
          <w:szCs w:val="24"/>
          <w:lang w:val="id-ID" w:eastAsia="en-US"/>
        </w:rPr>
      </w:pPr>
    </w:p>
    <w:p w14:paraId="5D4AD74A" w14:textId="0DF7F9EA" w:rsidR="000047DF" w:rsidRPr="000047DF" w:rsidRDefault="000047DF" w:rsidP="003C2430">
      <w:pPr>
        <w:widowControl/>
        <w:spacing w:line="360" w:lineRule="auto"/>
        <w:jc w:val="center"/>
        <w:rPr>
          <w:rFonts w:eastAsia="Times New Roman"/>
          <w:kern w:val="0"/>
          <w:szCs w:val="24"/>
          <w:lang w:val="id-ID" w:eastAsia="en-US"/>
        </w:rPr>
      </w:pPr>
      <w:r w:rsidRPr="00635216">
        <w:rPr>
          <w:rFonts w:eastAsia="Times New Roman"/>
          <w:color w:val="000000"/>
          <w:kern w:val="0"/>
          <w:szCs w:val="24"/>
          <w:lang w:val="id-ID" w:eastAsia="en-US"/>
        </w:rPr>
        <w:tab/>
      </w:r>
      <w:r w:rsidRPr="00635216">
        <w:rPr>
          <w:rFonts w:eastAsia="Times New Roman"/>
          <w:noProof/>
          <w:color w:val="000000"/>
          <w:kern w:val="0"/>
          <w:szCs w:val="24"/>
          <w:lang w:val="id-ID" w:eastAsia="en-US"/>
        </w:rPr>
        <w:drawing>
          <wp:inline distT="0" distB="0" distL="0" distR="0" wp14:anchorId="06560832" wp14:editId="71999B1F">
            <wp:extent cx="4143375" cy="3790950"/>
            <wp:effectExtent l="0" t="0" r="9525" b="0"/>
            <wp:docPr id="15" name="Picture 15" descr="https://docs.google.com/drawings/d/sVmk17VykDVqNxrCzOsfdIA/image?w=435&amp;h=398&amp;rev=389&amp;ac=1&amp;parent=1wlroE_3JaVxBqXguv5aPQ1W5Jv6hUBwyitXRfoeFT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google.com/drawings/d/sVmk17VykDVqNxrCzOsfdIA/image?w=435&amp;h=398&amp;rev=389&amp;ac=1&amp;parent=1wlroE_3JaVxBqXguv5aPQ1W5Jv6hUBwyitXRfoeFT2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375" cy="3790950"/>
                    </a:xfrm>
                    <a:prstGeom prst="rect">
                      <a:avLst/>
                    </a:prstGeom>
                    <a:noFill/>
                    <a:ln>
                      <a:noFill/>
                    </a:ln>
                  </pic:spPr>
                </pic:pic>
              </a:graphicData>
            </a:graphic>
          </wp:inline>
        </w:drawing>
      </w:r>
    </w:p>
    <w:p w14:paraId="1B321AA3" w14:textId="77777777" w:rsidR="000047DF" w:rsidRPr="000047DF" w:rsidRDefault="000047DF" w:rsidP="003C2430">
      <w:pPr>
        <w:widowControl/>
        <w:spacing w:line="360" w:lineRule="auto"/>
        <w:rPr>
          <w:rFonts w:eastAsia="Times New Roman"/>
          <w:kern w:val="0"/>
          <w:szCs w:val="24"/>
          <w:lang w:val="id-ID" w:eastAsia="en-US"/>
        </w:rPr>
      </w:pPr>
    </w:p>
    <w:p w14:paraId="6C349024" w14:textId="77777777" w:rsidR="000047DF" w:rsidRPr="000047DF" w:rsidRDefault="000047DF" w:rsidP="003C2430">
      <w:pPr>
        <w:widowControl/>
        <w:spacing w:line="360" w:lineRule="auto"/>
        <w:jc w:val="center"/>
        <w:rPr>
          <w:rFonts w:eastAsia="Times New Roman"/>
          <w:kern w:val="0"/>
          <w:szCs w:val="24"/>
          <w:lang w:val="id-ID" w:eastAsia="en-US"/>
        </w:rPr>
      </w:pPr>
      <w:r w:rsidRPr="000047DF">
        <w:rPr>
          <w:rFonts w:eastAsia="Times New Roman"/>
          <w:color w:val="000000"/>
          <w:kern w:val="0"/>
          <w:szCs w:val="24"/>
          <w:lang w:val="id-ID" w:eastAsia="en-US"/>
        </w:rPr>
        <w:t>Gambar 3.1b. Diagram Alir Metode Peneleitian</w:t>
      </w:r>
    </w:p>
    <w:p w14:paraId="378AA65F" w14:textId="77777777" w:rsidR="000047DF" w:rsidRPr="000047DF" w:rsidRDefault="000047DF" w:rsidP="003C2430">
      <w:pPr>
        <w:widowControl/>
        <w:spacing w:line="360" w:lineRule="auto"/>
        <w:rPr>
          <w:rFonts w:eastAsia="Times New Roman"/>
          <w:kern w:val="0"/>
          <w:szCs w:val="24"/>
          <w:lang w:val="id-ID" w:eastAsia="en-US"/>
        </w:rPr>
      </w:pPr>
    </w:p>
    <w:p w14:paraId="2CECEBCB" w14:textId="292ABE6C" w:rsidR="00B8101C" w:rsidRPr="00635216" w:rsidRDefault="00B8101C" w:rsidP="003C2430">
      <w:pPr>
        <w:pStyle w:val="TOC3"/>
        <w:numPr>
          <w:ilvl w:val="2"/>
          <w:numId w:val="31"/>
        </w:numPr>
        <w:spacing w:line="360" w:lineRule="auto"/>
        <w:ind w:left="720"/>
        <w:outlineLvl w:val="2"/>
        <w:rPr>
          <w:rFonts w:eastAsia="Calibri"/>
          <w:b/>
          <w:szCs w:val="24"/>
          <w:lang w:val="id-ID"/>
        </w:rPr>
      </w:pPr>
      <w:r>
        <w:rPr>
          <w:rFonts w:eastAsia="Calibri"/>
          <w:b/>
          <w:szCs w:val="24"/>
          <w:lang w:val="id-ID"/>
        </w:rPr>
        <w:t>Preparasi Alat</w:t>
      </w:r>
    </w:p>
    <w:p w14:paraId="498EBA2A" w14:textId="3F6809F5" w:rsidR="000047DF" w:rsidRPr="000047DF" w:rsidRDefault="00A13BF2" w:rsidP="003C2430">
      <w:pPr>
        <w:widowControl/>
        <w:spacing w:line="360" w:lineRule="auto"/>
        <w:ind w:firstLine="630"/>
        <w:jc w:val="both"/>
        <w:rPr>
          <w:rFonts w:eastAsia="Times New Roman"/>
          <w:kern w:val="0"/>
          <w:szCs w:val="24"/>
          <w:lang w:val="id-ID" w:eastAsia="en-US"/>
        </w:rPr>
      </w:pPr>
      <w:r>
        <w:rPr>
          <w:rFonts w:eastAsia="Times New Roman"/>
          <w:color w:val="000000"/>
          <w:kern w:val="0"/>
          <w:szCs w:val="24"/>
          <w:lang w:val="id-ID" w:eastAsia="en-US"/>
        </w:rPr>
        <w:tab/>
      </w:r>
      <w:r w:rsidR="000047DF" w:rsidRPr="000047DF">
        <w:rPr>
          <w:rFonts w:eastAsia="Times New Roman"/>
          <w:color w:val="000000"/>
          <w:kern w:val="0"/>
          <w:szCs w:val="24"/>
          <w:lang w:val="id-ID" w:eastAsia="en-US"/>
        </w:rPr>
        <w:t xml:space="preserve">Sebelum Alat yang sudah dibuat secara khusus akan dipersiapkan untuk penelitian. Alat ini akan melakukan beberapa percobaan yaitu percobaan kerja awal, percobaan kerja klasifikasi dan percobaan stress. Stress alat dilakukan dengan cara menguji kinerja alat pada objek percobaan dengan jumlah minimum dan dengan jumlah maksimum.  Percobaan-percobaan ini dilakukan agar nantinya saat alat mengklasifikasikan objek tidak terjadi masalah-masalah yang tidak diinginkan. </w:t>
      </w:r>
    </w:p>
    <w:p w14:paraId="0388ADA9" w14:textId="77777777" w:rsidR="000047DF" w:rsidRPr="000047DF" w:rsidRDefault="000047DF" w:rsidP="003C2430">
      <w:pPr>
        <w:widowControl/>
        <w:spacing w:line="360" w:lineRule="auto"/>
        <w:rPr>
          <w:rFonts w:eastAsia="Times New Roman"/>
          <w:kern w:val="0"/>
          <w:szCs w:val="24"/>
          <w:lang w:val="id-ID" w:eastAsia="en-US"/>
        </w:rPr>
      </w:pPr>
    </w:p>
    <w:p w14:paraId="1295C137" w14:textId="69CE73A1" w:rsidR="00B8101C" w:rsidRPr="00B8101C" w:rsidRDefault="00B8101C" w:rsidP="003C2430">
      <w:pPr>
        <w:pStyle w:val="TOC3"/>
        <w:numPr>
          <w:ilvl w:val="2"/>
          <w:numId w:val="31"/>
        </w:numPr>
        <w:spacing w:line="360" w:lineRule="auto"/>
        <w:ind w:left="720"/>
        <w:outlineLvl w:val="2"/>
        <w:rPr>
          <w:rFonts w:eastAsia="Calibri"/>
          <w:b/>
          <w:szCs w:val="24"/>
          <w:lang w:val="id-ID"/>
        </w:rPr>
      </w:pPr>
      <w:r>
        <w:rPr>
          <w:rFonts w:eastAsia="Calibri"/>
          <w:b/>
          <w:szCs w:val="24"/>
          <w:lang w:val="id-ID"/>
        </w:rPr>
        <w:t>Preparasi Objek Penelitian</w:t>
      </w:r>
    </w:p>
    <w:p w14:paraId="330CE4F0" w14:textId="1B5B248C" w:rsidR="000047DF" w:rsidRPr="000047DF" w:rsidRDefault="000047DF" w:rsidP="003C2430">
      <w:pPr>
        <w:widowControl/>
        <w:spacing w:line="360" w:lineRule="auto"/>
        <w:ind w:firstLine="720"/>
        <w:jc w:val="both"/>
        <w:rPr>
          <w:rFonts w:eastAsia="Times New Roman"/>
          <w:kern w:val="0"/>
          <w:szCs w:val="24"/>
          <w:lang w:val="id-ID" w:eastAsia="en-US"/>
        </w:rPr>
      </w:pPr>
      <w:r w:rsidRPr="000047DF">
        <w:rPr>
          <w:rFonts w:eastAsia="Times New Roman"/>
          <w:color w:val="000000"/>
          <w:kern w:val="0"/>
          <w:szCs w:val="24"/>
          <w:lang w:val="id-ID" w:eastAsia="en-US"/>
        </w:rPr>
        <w:t xml:space="preserve">Buah atau sayur yang akan digunakan dipilih secara khusus dengan memiliki tingkat karakterisasi tertentu. Objek ini akan diambil sebanyak 20 sampel setiap </w:t>
      </w:r>
      <w:r w:rsidRPr="000047DF">
        <w:rPr>
          <w:rFonts w:eastAsia="Times New Roman"/>
          <w:color w:val="000000"/>
          <w:kern w:val="0"/>
          <w:szCs w:val="24"/>
          <w:lang w:val="id-ID" w:eastAsia="en-US"/>
        </w:rPr>
        <w:lastRenderedPageBreak/>
        <w:t>jenisnya, misal buah dengan jenis pisang (</w:t>
      </w:r>
      <w:r w:rsidRPr="000047DF">
        <w:rPr>
          <w:rFonts w:eastAsia="Times New Roman"/>
          <w:i/>
          <w:iCs/>
          <w:color w:val="000000"/>
          <w:kern w:val="0"/>
          <w:szCs w:val="24"/>
          <w:lang w:val="id-ID" w:eastAsia="en-US"/>
        </w:rPr>
        <w:t>Musa Paradiasca)</w:t>
      </w:r>
      <w:r w:rsidRPr="000047DF">
        <w:rPr>
          <w:rFonts w:eastAsia="Times New Roman"/>
          <w:color w:val="000000"/>
          <w:kern w:val="0"/>
          <w:szCs w:val="24"/>
          <w:lang w:val="id-ID" w:eastAsia="en-US"/>
        </w:rPr>
        <w:t xml:space="preserve"> akan diambil sebanyak 20 buah dengan mengambil tingkat kematangan yang berbeda-beda dari mulai yang paling muda sampai yang paling matang dengan totol-totol.</w:t>
      </w:r>
    </w:p>
    <w:p w14:paraId="10B7A63B" w14:textId="77777777" w:rsidR="000047DF" w:rsidRPr="000047DF" w:rsidRDefault="000047DF" w:rsidP="003C2430">
      <w:pPr>
        <w:widowControl/>
        <w:spacing w:line="360" w:lineRule="auto"/>
        <w:rPr>
          <w:rFonts w:eastAsia="Times New Roman"/>
          <w:kern w:val="0"/>
          <w:szCs w:val="24"/>
          <w:lang w:val="id-ID" w:eastAsia="en-US"/>
        </w:rPr>
      </w:pPr>
    </w:p>
    <w:p w14:paraId="7628DA54" w14:textId="42D4E3D9" w:rsidR="007F5FA0" w:rsidRPr="00635216" w:rsidRDefault="007F5FA0" w:rsidP="003C2430">
      <w:pPr>
        <w:pStyle w:val="TOC3"/>
        <w:numPr>
          <w:ilvl w:val="2"/>
          <w:numId w:val="31"/>
        </w:numPr>
        <w:spacing w:line="360" w:lineRule="auto"/>
        <w:ind w:left="720"/>
        <w:outlineLvl w:val="2"/>
        <w:rPr>
          <w:rFonts w:eastAsia="Calibri"/>
          <w:b/>
          <w:szCs w:val="24"/>
          <w:lang w:val="id-ID"/>
        </w:rPr>
      </w:pPr>
      <w:r w:rsidRPr="00635216">
        <w:rPr>
          <w:rFonts w:eastAsia="Calibri"/>
          <w:b/>
          <w:szCs w:val="24"/>
          <w:lang w:val="id-ID"/>
        </w:rPr>
        <w:t>T</w:t>
      </w:r>
      <w:r>
        <w:rPr>
          <w:rFonts w:eastAsia="Calibri"/>
          <w:b/>
          <w:szCs w:val="24"/>
          <w:lang w:val="id-ID"/>
        </w:rPr>
        <w:t>raining Model</w:t>
      </w:r>
    </w:p>
    <w:p w14:paraId="1D1CD51F" w14:textId="77777777" w:rsidR="007F5FA0" w:rsidRDefault="007F5FA0" w:rsidP="003C2430">
      <w:pPr>
        <w:widowControl/>
        <w:spacing w:line="360" w:lineRule="auto"/>
        <w:ind w:left="720"/>
        <w:jc w:val="both"/>
        <w:rPr>
          <w:rFonts w:eastAsia="Times New Roman"/>
          <w:color w:val="000000"/>
          <w:kern w:val="0"/>
          <w:szCs w:val="24"/>
          <w:lang w:val="id-ID" w:eastAsia="en-US"/>
        </w:rPr>
      </w:pPr>
    </w:p>
    <w:p w14:paraId="327AE89F" w14:textId="5CBEC1C7" w:rsidR="000047DF" w:rsidRPr="000047DF" w:rsidRDefault="000047DF" w:rsidP="003C2430">
      <w:pPr>
        <w:widowControl/>
        <w:spacing w:line="360" w:lineRule="auto"/>
        <w:ind w:left="90"/>
        <w:jc w:val="both"/>
        <w:rPr>
          <w:rFonts w:eastAsia="Times New Roman"/>
          <w:kern w:val="0"/>
          <w:szCs w:val="24"/>
          <w:lang w:val="id-ID" w:eastAsia="en-US"/>
        </w:rPr>
      </w:pPr>
      <w:r w:rsidRPr="00635216">
        <w:rPr>
          <w:rFonts w:eastAsia="Times New Roman"/>
          <w:color w:val="000000"/>
          <w:kern w:val="0"/>
          <w:szCs w:val="24"/>
          <w:lang w:val="id-ID" w:eastAsia="en-US"/>
        </w:rPr>
        <w:tab/>
      </w:r>
      <w:r w:rsidRPr="000047DF">
        <w:rPr>
          <w:rFonts w:eastAsia="Times New Roman"/>
          <w:color w:val="000000"/>
          <w:kern w:val="0"/>
          <w:szCs w:val="24"/>
          <w:lang w:val="id-ID" w:eastAsia="en-US"/>
        </w:rPr>
        <w:t>Alat akan di train menggunakan beberapa algoritma machine learning yang menggunakan teknik deep learning. Sistem akan memberikan sejumlah gambar ke server yang sudah dipersiapkan sebelumnya dan sudah di program untuk melakukan training. Berikut merupakan diagram train dengan menggunakan 4 algoritma yang berbeda yaitu SVM (Support Vector Machine), Softmax NN, Sigmoid NN lalu terakhir CNN.</w:t>
      </w:r>
    </w:p>
    <w:p w14:paraId="303AF00F" w14:textId="77777777" w:rsidR="000047DF" w:rsidRPr="000047DF" w:rsidRDefault="000047DF" w:rsidP="003C2430">
      <w:pPr>
        <w:widowControl/>
        <w:spacing w:line="360" w:lineRule="auto"/>
        <w:rPr>
          <w:rFonts w:eastAsia="Times New Roman"/>
          <w:kern w:val="0"/>
          <w:szCs w:val="24"/>
          <w:lang w:val="id-ID" w:eastAsia="en-US"/>
        </w:rPr>
      </w:pPr>
    </w:p>
    <w:p w14:paraId="60183030" w14:textId="0E899DB6" w:rsidR="000047DF" w:rsidRPr="000047DF" w:rsidRDefault="000047DF" w:rsidP="003C2430">
      <w:pPr>
        <w:widowControl/>
        <w:spacing w:line="360" w:lineRule="auto"/>
        <w:jc w:val="both"/>
        <w:rPr>
          <w:rFonts w:eastAsia="Times New Roman"/>
          <w:b/>
          <w:kern w:val="0"/>
          <w:szCs w:val="24"/>
          <w:lang w:val="id-ID" w:eastAsia="en-US"/>
        </w:rPr>
      </w:pPr>
      <w:r w:rsidRPr="000047DF">
        <w:rPr>
          <w:rFonts w:eastAsia="Times New Roman"/>
          <w:b/>
          <w:color w:val="000000"/>
          <w:kern w:val="0"/>
          <w:szCs w:val="24"/>
          <w:lang w:val="id-ID" w:eastAsia="en-US"/>
        </w:rPr>
        <w:t>3.2</w:t>
      </w:r>
      <w:r w:rsidR="002A4132">
        <w:rPr>
          <w:rFonts w:eastAsia="Times New Roman"/>
          <w:b/>
          <w:color w:val="000000"/>
          <w:kern w:val="0"/>
          <w:szCs w:val="24"/>
          <w:lang w:val="id-ID" w:eastAsia="en-US"/>
        </w:rPr>
        <w:t>.5</w:t>
      </w:r>
      <w:r w:rsidRPr="000047DF">
        <w:rPr>
          <w:rFonts w:eastAsia="Times New Roman"/>
          <w:b/>
          <w:color w:val="000000"/>
          <w:kern w:val="0"/>
          <w:szCs w:val="24"/>
          <w:lang w:val="id-ID" w:eastAsia="en-US"/>
        </w:rPr>
        <w:t xml:space="preserve"> </w:t>
      </w:r>
      <w:r w:rsidR="002A4132">
        <w:rPr>
          <w:rFonts w:eastAsia="Times New Roman"/>
          <w:b/>
          <w:color w:val="000000"/>
          <w:kern w:val="0"/>
          <w:szCs w:val="24"/>
          <w:lang w:val="id-ID" w:eastAsia="en-US"/>
        </w:rPr>
        <w:t xml:space="preserve"> </w:t>
      </w:r>
      <w:r w:rsidRPr="000047DF">
        <w:rPr>
          <w:rFonts w:eastAsia="Times New Roman"/>
          <w:b/>
          <w:color w:val="000000"/>
          <w:kern w:val="0"/>
          <w:szCs w:val="24"/>
          <w:lang w:val="id-ID" w:eastAsia="en-US"/>
        </w:rPr>
        <w:t>Indikator Capaian</w:t>
      </w:r>
    </w:p>
    <w:p w14:paraId="3BEDB450" w14:textId="77777777" w:rsidR="00592973" w:rsidRDefault="000047DF" w:rsidP="003C2430">
      <w:pPr>
        <w:widowControl/>
        <w:spacing w:line="360" w:lineRule="auto"/>
        <w:ind w:left="720"/>
        <w:jc w:val="both"/>
        <w:rPr>
          <w:rFonts w:eastAsia="Times New Roman"/>
          <w:color w:val="000000"/>
          <w:kern w:val="0"/>
          <w:szCs w:val="24"/>
          <w:lang w:val="id-ID" w:eastAsia="en-US"/>
        </w:rPr>
      </w:pPr>
      <w:r w:rsidRPr="00635216">
        <w:rPr>
          <w:rFonts w:eastAsia="Times New Roman"/>
          <w:color w:val="000000"/>
          <w:kern w:val="0"/>
          <w:szCs w:val="24"/>
          <w:lang w:val="id-ID" w:eastAsia="en-US"/>
        </w:rPr>
        <w:tab/>
      </w:r>
    </w:p>
    <w:p w14:paraId="1AFD78E2" w14:textId="58A7E449" w:rsidR="000047DF" w:rsidRPr="000047DF" w:rsidRDefault="000047DF" w:rsidP="003C2430">
      <w:pPr>
        <w:widowControl/>
        <w:spacing w:line="360" w:lineRule="auto"/>
        <w:ind w:firstLine="810"/>
        <w:jc w:val="both"/>
        <w:rPr>
          <w:rFonts w:eastAsia="Times New Roman"/>
          <w:kern w:val="0"/>
          <w:szCs w:val="24"/>
          <w:lang w:val="id-ID" w:eastAsia="en-US"/>
        </w:rPr>
      </w:pPr>
      <w:r w:rsidRPr="000047DF">
        <w:rPr>
          <w:rFonts w:eastAsia="Times New Roman"/>
          <w:color w:val="000000"/>
          <w:kern w:val="0"/>
          <w:szCs w:val="24"/>
          <w:lang w:val="id-ID" w:eastAsia="en-US"/>
        </w:rPr>
        <w:t>Indikator capaian dari penelitian ini utamanya memiliki 3 aspek yaitu akurasi, kecepatan inferensia dan kuantitas dari karakteristik objek. Semisal objek yang diamati adalah pisang maka tabel indikator capaian adalah sebagai berikut:</w:t>
      </w:r>
    </w:p>
    <w:p w14:paraId="3F09861E" w14:textId="6E8DE41E" w:rsidR="000047DF" w:rsidRPr="000F18EF" w:rsidRDefault="000047DF" w:rsidP="003C2430">
      <w:pPr>
        <w:pStyle w:val="ListParagraph"/>
        <w:widowControl/>
        <w:numPr>
          <w:ilvl w:val="1"/>
          <w:numId w:val="16"/>
        </w:numPr>
        <w:spacing w:line="360" w:lineRule="auto"/>
        <w:ind w:left="810" w:firstLine="0"/>
        <w:jc w:val="both"/>
        <w:rPr>
          <w:rFonts w:eastAsia="Times New Roman"/>
          <w:kern w:val="0"/>
          <w:szCs w:val="24"/>
          <w:lang w:val="id-ID" w:eastAsia="en-US"/>
        </w:rPr>
      </w:pPr>
      <w:r w:rsidRPr="001564E7">
        <w:rPr>
          <w:rFonts w:eastAsia="Times New Roman"/>
          <w:color w:val="000000"/>
          <w:kern w:val="0"/>
          <w:szCs w:val="24"/>
          <w:lang w:val="id-ID" w:eastAsia="en-US"/>
        </w:rPr>
        <w:t xml:space="preserve"> Permodelan yang tepat</w:t>
      </w:r>
      <w:r w:rsidR="000F18EF">
        <w:rPr>
          <w:rFonts w:eastAsia="Times New Roman"/>
          <w:color w:val="000000"/>
          <w:kern w:val="0"/>
          <w:szCs w:val="24"/>
          <w:lang w:val="id-ID" w:eastAsia="en-US"/>
        </w:rPr>
        <w:t>, p</w:t>
      </w:r>
      <w:r w:rsidRPr="000F18EF">
        <w:rPr>
          <w:rFonts w:eastAsia="Times New Roman"/>
          <w:color w:val="000000"/>
          <w:kern w:val="0"/>
          <w:szCs w:val="24"/>
          <w:lang w:val="id-ID" w:eastAsia="en-US"/>
        </w:rPr>
        <w:t>enelitian ini bertujuan untuk membandingkan beberapa permodelan dengan nilai akurasi terbesar.</w:t>
      </w:r>
    </w:p>
    <w:p w14:paraId="062498DC" w14:textId="1FBBD8DE" w:rsidR="000047DF" w:rsidRPr="00432ED5" w:rsidRDefault="000047DF" w:rsidP="003C2430">
      <w:pPr>
        <w:pStyle w:val="ListParagraph"/>
        <w:widowControl/>
        <w:numPr>
          <w:ilvl w:val="1"/>
          <w:numId w:val="16"/>
        </w:numPr>
        <w:spacing w:line="360" w:lineRule="auto"/>
        <w:ind w:left="810" w:firstLine="0"/>
        <w:jc w:val="both"/>
        <w:rPr>
          <w:rFonts w:eastAsia="Times New Roman"/>
          <w:kern w:val="0"/>
          <w:szCs w:val="24"/>
          <w:lang w:val="id-ID" w:eastAsia="en-US"/>
        </w:rPr>
      </w:pPr>
      <w:r w:rsidRPr="001564E7">
        <w:rPr>
          <w:rFonts w:eastAsia="Times New Roman"/>
          <w:color w:val="000000"/>
          <w:kern w:val="0"/>
          <w:szCs w:val="24"/>
          <w:lang w:val="id-ID" w:eastAsia="en-US"/>
        </w:rPr>
        <w:t xml:space="preserve"> Karakteristik yang paling berpengaruh terhadap nilai akurasi</w:t>
      </w:r>
      <w:r w:rsidR="00432ED5">
        <w:rPr>
          <w:rFonts w:eastAsia="Times New Roman"/>
          <w:color w:val="000000"/>
          <w:kern w:val="0"/>
          <w:szCs w:val="24"/>
          <w:lang w:val="id-ID" w:eastAsia="en-US"/>
        </w:rPr>
        <w:t>, p</w:t>
      </w:r>
      <w:r w:rsidRPr="00432ED5">
        <w:rPr>
          <w:rFonts w:eastAsia="Times New Roman"/>
          <w:color w:val="000000"/>
          <w:kern w:val="0"/>
          <w:szCs w:val="24"/>
          <w:lang w:val="id-ID" w:eastAsia="en-US"/>
        </w:rPr>
        <w:t xml:space="preserve">enelitian ini </w:t>
      </w:r>
      <w:r w:rsidR="004017A5">
        <w:rPr>
          <w:rFonts w:eastAsia="Times New Roman"/>
          <w:color w:val="000000"/>
          <w:kern w:val="0"/>
          <w:szCs w:val="24"/>
          <w:lang w:val="id-ID" w:eastAsia="en-US"/>
        </w:rPr>
        <w:t>juga memiliki sebuah indikator</w:t>
      </w:r>
      <w:r w:rsidRPr="00432ED5">
        <w:rPr>
          <w:rFonts w:eastAsia="Times New Roman"/>
          <w:color w:val="000000"/>
          <w:kern w:val="0"/>
          <w:szCs w:val="24"/>
          <w:lang w:val="id-ID" w:eastAsia="en-US"/>
        </w:rPr>
        <w:t xml:space="preserve"> karakteristik</w:t>
      </w:r>
    </w:p>
    <w:p w14:paraId="4508DCCE" w14:textId="1D7BDFD1" w:rsidR="000047DF" w:rsidRPr="001564E7" w:rsidRDefault="000047DF" w:rsidP="003C2430">
      <w:pPr>
        <w:pStyle w:val="ListParagraph"/>
        <w:widowControl/>
        <w:numPr>
          <w:ilvl w:val="1"/>
          <w:numId w:val="16"/>
        </w:numPr>
        <w:spacing w:line="360" w:lineRule="auto"/>
        <w:ind w:left="0" w:firstLine="810"/>
        <w:jc w:val="both"/>
        <w:rPr>
          <w:rFonts w:eastAsia="Times New Roman"/>
          <w:kern w:val="0"/>
          <w:szCs w:val="24"/>
          <w:lang w:val="id-ID" w:eastAsia="en-US"/>
        </w:rPr>
      </w:pPr>
      <w:r w:rsidRPr="001564E7">
        <w:rPr>
          <w:rFonts w:eastAsia="Times New Roman"/>
          <w:color w:val="000000"/>
          <w:kern w:val="0"/>
          <w:szCs w:val="24"/>
          <w:lang w:val="id-ID" w:eastAsia="en-US"/>
        </w:rPr>
        <w:t xml:space="preserve"> Kecepatan pelatihan permodelan data dan inferensia data</w:t>
      </w:r>
    </w:p>
    <w:p w14:paraId="000B9D1D" w14:textId="77777777" w:rsidR="000047DF" w:rsidRPr="000047DF" w:rsidRDefault="000047DF" w:rsidP="003C2430">
      <w:pPr>
        <w:widowControl/>
        <w:spacing w:line="360" w:lineRule="auto"/>
        <w:ind w:firstLine="810"/>
        <w:rPr>
          <w:rFonts w:eastAsia="Times New Roman"/>
          <w:kern w:val="0"/>
          <w:szCs w:val="24"/>
          <w:lang w:val="id-ID" w:eastAsia="en-US"/>
        </w:rPr>
      </w:pPr>
    </w:p>
    <w:p w14:paraId="5896FF95" w14:textId="32A945E3" w:rsidR="000047DF" w:rsidRPr="000047DF" w:rsidRDefault="00265FFB" w:rsidP="003C2430">
      <w:pPr>
        <w:widowControl/>
        <w:spacing w:line="360" w:lineRule="auto"/>
        <w:jc w:val="both"/>
        <w:rPr>
          <w:rFonts w:eastAsia="Times New Roman"/>
          <w:b/>
          <w:kern w:val="0"/>
          <w:szCs w:val="24"/>
          <w:lang w:val="id-ID" w:eastAsia="en-US"/>
        </w:rPr>
      </w:pPr>
      <w:r>
        <w:rPr>
          <w:rFonts w:eastAsia="Times New Roman"/>
          <w:b/>
          <w:color w:val="000000"/>
          <w:kern w:val="0"/>
          <w:szCs w:val="24"/>
          <w:lang w:val="id-ID" w:eastAsia="en-US"/>
        </w:rPr>
        <w:t>3.2.6</w:t>
      </w:r>
      <w:r w:rsidR="000047DF" w:rsidRPr="000047DF">
        <w:rPr>
          <w:rFonts w:eastAsia="Times New Roman"/>
          <w:b/>
          <w:color w:val="000000"/>
          <w:kern w:val="0"/>
          <w:szCs w:val="24"/>
          <w:lang w:val="id-ID" w:eastAsia="en-US"/>
        </w:rPr>
        <w:t xml:space="preserve"> Teknik Pengambilan Data</w:t>
      </w:r>
    </w:p>
    <w:p w14:paraId="4091E58A" w14:textId="77777777" w:rsidR="003D491A" w:rsidRDefault="003D491A" w:rsidP="003C2430">
      <w:pPr>
        <w:widowControl/>
        <w:spacing w:line="360" w:lineRule="auto"/>
        <w:ind w:firstLine="720"/>
        <w:jc w:val="both"/>
        <w:rPr>
          <w:rFonts w:eastAsia="Times New Roman"/>
          <w:color w:val="000000"/>
          <w:kern w:val="0"/>
          <w:szCs w:val="24"/>
          <w:lang w:val="id-ID" w:eastAsia="en-US"/>
        </w:rPr>
      </w:pPr>
    </w:p>
    <w:p w14:paraId="33D7CAC0" w14:textId="3649997B" w:rsidR="000047DF" w:rsidRPr="000047DF" w:rsidRDefault="000047DF" w:rsidP="003C2430">
      <w:pPr>
        <w:widowControl/>
        <w:spacing w:line="360" w:lineRule="auto"/>
        <w:ind w:firstLine="720"/>
        <w:jc w:val="both"/>
        <w:rPr>
          <w:rFonts w:eastAsia="Times New Roman"/>
          <w:kern w:val="0"/>
          <w:szCs w:val="24"/>
          <w:lang w:val="id-ID" w:eastAsia="en-US"/>
        </w:rPr>
      </w:pPr>
      <w:r w:rsidRPr="000047DF">
        <w:rPr>
          <w:rFonts w:eastAsia="Times New Roman"/>
          <w:color w:val="000000"/>
          <w:kern w:val="0"/>
          <w:szCs w:val="24"/>
          <w:lang w:val="id-ID" w:eastAsia="en-US"/>
        </w:rPr>
        <w:t xml:space="preserve">Pengambilan data dipisah menjadi dua tahap yaitu tahap </w:t>
      </w:r>
      <w:r w:rsidRPr="000047DF">
        <w:rPr>
          <w:rFonts w:eastAsia="Times New Roman"/>
          <w:i/>
          <w:iCs/>
          <w:color w:val="000000"/>
          <w:kern w:val="0"/>
          <w:szCs w:val="24"/>
          <w:lang w:val="id-ID" w:eastAsia="en-US"/>
        </w:rPr>
        <w:t>training</w:t>
      </w:r>
      <w:r w:rsidRPr="000047DF">
        <w:rPr>
          <w:rFonts w:eastAsia="Times New Roman"/>
          <w:color w:val="000000"/>
          <w:kern w:val="0"/>
          <w:szCs w:val="24"/>
          <w:lang w:val="id-ID" w:eastAsia="en-US"/>
        </w:rPr>
        <w:t xml:space="preserve"> dan tahap </w:t>
      </w:r>
      <w:r w:rsidRPr="000047DF">
        <w:rPr>
          <w:rFonts w:eastAsia="Times New Roman"/>
          <w:i/>
          <w:iCs/>
          <w:color w:val="000000"/>
          <w:kern w:val="0"/>
          <w:szCs w:val="24"/>
          <w:lang w:val="id-ID" w:eastAsia="en-US"/>
        </w:rPr>
        <w:t>inferencing</w:t>
      </w:r>
      <w:r w:rsidRPr="000047DF">
        <w:rPr>
          <w:rFonts w:eastAsia="Times New Roman"/>
          <w:color w:val="000000"/>
          <w:kern w:val="0"/>
          <w:szCs w:val="24"/>
          <w:lang w:val="id-ID" w:eastAsia="en-US"/>
        </w:rPr>
        <w:t xml:space="preserve">. Pada tahap </w:t>
      </w:r>
      <w:r w:rsidRPr="000047DF">
        <w:rPr>
          <w:rFonts w:eastAsia="Times New Roman"/>
          <w:i/>
          <w:iCs/>
          <w:color w:val="000000"/>
          <w:kern w:val="0"/>
          <w:szCs w:val="24"/>
          <w:lang w:val="id-ID" w:eastAsia="en-US"/>
        </w:rPr>
        <w:t xml:space="preserve">training </w:t>
      </w:r>
      <w:r w:rsidRPr="000047DF">
        <w:rPr>
          <w:rFonts w:eastAsia="Times New Roman"/>
          <w:color w:val="000000"/>
          <w:kern w:val="0"/>
          <w:szCs w:val="24"/>
          <w:lang w:val="id-ID" w:eastAsia="en-US"/>
        </w:rPr>
        <w:t xml:space="preserve">penelitian mengambil data dalam format citra objek yang dilakukan dengan memutar objek selama beberapa menit dan di rekam dalam format sesuai dengan banyak data yang dibutuhkan. Misal, dalam untuk mendapatkan </w:t>
      </w:r>
      <w:r w:rsidRPr="000047DF">
        <w:rPr>
          <w:rFonts w:eastAsia="Times New Roman"/>
          <w:color w:val="000000"/>
          <w:kern w:val="0"/>
          <w:szCs w:val="24"/>
          <w:lang w:val="id-ID" w:eastAsia="en-US"/>
        </w:rPr>
        <w:lastRenderedPageBreak/>
        <w:t>6000 citra gambar untuk training objek kita dapat merekam objek selam 20 menit dalam format 30fps (</w:t>
      </w:r>
      <w:r w:rsidRPr="000047DF">
        <w:rPr>
          <w:rFonts w:eastAsia="Times New Roman"/>
          <w:i/>
          <w:iCs/>
          <w:color w:val="000000"/>
          <w:kern w:val="0"/>
          <w:szCs w:val="24"/>
          <w:lang w:val="id-ID" w:eastAsia="en-US"/>
        </w:rPr>
        <w:t>frame per second)</w:t>
      </w:r>
      <w:r w:rsidRPr="000047DF">
        <w:rPr>
          <w:rFonts w:eastAsia="Times New Roman"/>
          <w:color w:val="000000"/>
          <w:kern w:val="0"/>
          <w:szCs w:val="24"/>
          <w:lang w:val="id-ID" w:eastAsia="en-US"/>
        </w:rPr>
        <w:t xml:space="preserve">. </w:t>
      </w:r>
    </w:p>
    <w:p w14:paraId="788A0422" w14:textId="77777777" w:rsidR="000047DF" w:rsidRPr="000047DF" w:rsidRDefault="000047DF" w:rsidP="003C2430">
      <w:pPr>
        <w:widowControl/>
        <w:spacing w:line="360" w:lineRule="auto"/>
        <w:ind w:firstLine="720"/>
        <w:jc w:val="both"/>
        <w:rPr>
          <w:rFonts w:eastAsia="Times New Roman"/>
          <w:kern w:val="0"/>
          <w:szCs w:val="24"/>
          <w:lang w:val="id-ID" w:eastAsia="en-US"/>
        </w:rPr>
      </w:pPr>
      <w:r w:rsidRPr="000047DF">
        <w:rPr>
          <w:rFonts w:eastAsia="Times New Roman"/>
          <w:color w:val="000000"/>
          <w:kern w:val="0"/>
          <w:szCs w:val="24"/>
          <w:lang w:val="id-ID" w:eastAsia="en-US"/>
        </w:rPr>
        <w:t xml:space="preserve">Selain itu, pengambilan data pada tahap </w:t>
      </w:r>
      <w:r w:rsidRPr="000047DF">
        <w:rPr>
          <w:rFonts w:eastAsia="Times New Roman"/>
          <w:i/>
          <w:iCs/>
          <w:color w:val="000000"/>
          <w:kern w:val="0"/>
          <w:szCs w:val="24"/>
          <w:lang w:val="id-ID" w:eastAsia="en-US"/>
        </w:rPr>
        <w:t>training</w:t>
      </w:r>
      <w:r w:rsidRPr="000047DF">
        <w:rPr>
          <w:rFonts w:eastAsia="Times New Roman"/>
          <w:color w:val="000000"/>
          <w:kern w:val="0"/>
          <w:szCs w:val="24"/>
          <w:lang w:val="id-ID" w:eastAsia="en-US"/>
        </w:rPr>
        <w:t xml:space="preserve"> juga memperhitungkan kecerahan, saturasi, warna dan resolusi gambar. Sehingga permodelan data yang dapat mengolah beberapa layer menjadi satu seperti CNN dapat digunakan.</w:t>
      </w:r>
    </w:p>
    <w:p w14:paraId="61CD8B21" w14:textId="77777777" w:rsidR="000047DF" w:rsidRPr="000047DF" w:rsidRDefault="000047DF" w:rsidP="003C2430">
      <w:pPr>
        <w:widowControl/>
        <w:spacing w:line="360" w:lineRule="auto"/>
        <w:ind w:firstLine="720"/>
        <w:jc w:val="both"/>
        <w:rPr>
          <w:rFonts w:eastAsia="Times New Roman"/>
          <w:kern w:val="0"/>
          <w:szCs w:val="24"/>
          <w:lang w:val="id-ID" w:eastAsia="en-US"/>
        </w:rPr>
      </w:pPr>
      <w:r w:rsidRPr="000047DF">
        <w:rPr>
          <w:rFonts w:eastAsia="Times New Roman"/>
          <w:color w:val="000000"/>
          <w:kern w:val="0"/>
          <w:szCs w:val="24"/>
          <w:lang w:val="id-ID" w:eastAsia="en-US"/>
        </w:rPr>
        <w:t>Pengambilan data pada tahp kedua adalah inferensia (</w:t>
      </w:r>
      <w:r w:rsidRPr="000047DF">
        <w:rPr>
          <w:rFonts w:eastAsia="Times New Roman"/>
          <w:i/>
          <w:iCs/>
          <w:color w:val="000000"/>
          <w:kern w:val="0"/>
          <w:szCs w:val="24"/>
          <w:lang w:val="id-ID" w:eastAsia="en-US"/>
        </w:rPr>
        <w:t>inferencing</w:t>
      </w:r>
      <w:r w:rsidRPr="000047DF">
        <w:rPr>
          <w:rFonts w:eastAsia="Times New Roman"/>
          <w:color w:val="000000"/>
          <w:kern w:val="0"/>
          <w:szCs w:val="24"/>
          <w:lang w:val="id-ID" w:eastAsia="en-US"/>
        </w:rPr>
        <w:t>) akurasi, akurasi alat dilakukan dengan cara mengkomparasi antara hasil inferensia alat dengan klasifikasi secara literatur. Pengambilan data dilakukan setelah alat di train dengan 6000 frame gambar dan 200 hasil inferensia yang di rata-ratakan secara median agar tidak terjadi pergeseran nilai data jika terjadi error pada alat yang terlalu besar. Pengambilan data ini dilakukan sebanyak N jumlah jenis karakteristik dari objek yang akan diamati.</w:t>
      </w:r>
    </w:p>
    <w:p w14:paraId="255F57B8" w14:textId="77777777" w:rsidR="000047DF" w:rsidRPr="000047DF" w:rsidRDefault="000047DF" w:rsidP="003C2430">
      <w:pPr>
        <w:widowControl/>
        <w:spacing w:line="360" w:lineRule="auto"/>
        <w:rPr>
          <w:rFonts w:eastAsia="Times New Roman"/>
          <w:kern w:val="0"/>
          <w:szCs w:val="24"/>
          <w:lang w:val="id-ID" w:eastAsia="en-US"/>
        </w:rPr>
      </w:pPr>
    </w:p>
    <w:p w14:paraId="55B4E271" w14:textId="56D7716D" w:rsidR="000047DF" w:rsidRPr="000047DF" w:rsidRDefault="006250A5" w:rsidP="003C2430">
      <w:pPr>
        <w:widowControl/>
        <w:spacing w:line="360" w:lineRule="auto"/>
        <w:jc w:val="both"/>
        <w:rPr>
          <w:rFonts w:eastAsia="Times New Roman"/>
          <w:b/>
          <w:kern w:val="0"/>
          <w:szCs w:val="24"/>
          <w:lang w:val="id-ID" w:eastAsia="en-US"/>
        </w:rPr>
      </w:pPr>
      <w:r>
        <w:rPr>
          <w:rFonts w:eastAsia="Times New Roman"/>
          <w:b/>
          <w:color w:val="000000"/>
          <w:kern w:val="0"/>
          <w:szCs w:val="24"/>
          <w:lang w:val="id-ID" w:eastAsia="en-US"/>
        </w:rPr>
        <w:t>3.2.7</w:t>
      </w:r>
      <w:r w:rsidR="000047DF" w:rsidRPr="000047DF">
        <w:rPr>
          <w:rFonts w:eastAsia="Times New Roman"/>
          <w:b/>
          <w:color w:val="000000"/>
          <w:kern w:val="0"/>
          <w:szCs w:val="24"/>
          <w:lang w:val="id-ID" w:eastAsia="en-US"/>
        </w:rPr>
        <w:t xml:space="preserve"> Analisis dan Pengolahan Data</w:t>
      </w:r>
    </w:p>
    <w:p w14:paraId="4C2F4B1C" w14:textId="77777777" w:rsidR="00F82CA2" w:rsidRDefault="000047DF" w:rsidP="003C2430">
      <w:pPr>
        <w:widowControl/>
        <w:spacing w:line="360" w:lineRule="auto"/>
        <w:jc w:val="both"/>
        <w:rPr>
          <w:rFonts w:eastAsia="Times New Roman"/>
          <w:color w:val="000000"/>
          <w:kern w:val="0"/>
          <w:szCs w:val="24"/>
          <w:lang w:val="id-ID" w:eastAsia="en-US"/>
        </w:rPr>
      </w:pPr>
      <w:r w:rsidRPr="00635216">
        <w:rPr>
          <w:rFonts w:eastAsia="Times New Roman"/>
          <w:color w:val="000000"/>
          <w:kern w:val="0"/>
          <w:szCs w:val="24"/>
          <w:lang w:val="id-ID" w:eastAsia="en-US"/>
        </w:rPr>
        <w:tab/>
      </w:r>
    </w:p>
    <w:p w14:paraId="7354FB78" w14:textId="6DC225C1" w:rsidR="001108CB" w:rsidRPr="00635216" w:rsidRDefault="000047DF" w:rsidP="003C2430">
      <w:pPr>
        <w:widowControl/>
        <w:spacing w:line="360" w:lineRule="auto"/>
        <w:ind w:firstLine="720"/>
        <w:jc w:val="both"/>
        <w:rPr>
          <w:rFonts w:eastAsia="Calibri"/>
          <w:b/>
          <w:color w:val="000000"/>
          <w:szCs w:val="24"/>
          <w:lang w:val="id-ID"/>
        </w:rPr>
      </w:pPr>
      <w:r w:rsidRPr="000047DF">
        <w:rPr>
          <w:rFonts w:eastAsia="Times New Roman"/>
          <w:color w:val="000000"/>
          <w:kern w:val="0"/>
          <w:szCs w:val="24"/>
          <w:lang w:val="id-ID" w:eastAsia="en-US"/>
        </w:rPr>
        <w:t xml:space="preserve">Untuk melakukan analisis dan pengolahan data, pertama-tama kami memberikan suatu </w:t>
      </w:r>
      <w:r w:rsidRPr="000047DF">
        <w:rPr>
          <w:rFonts w:eastAsia="Times New Roman"/>
          <w:i/>
          <w:iCs/>
          <w:color w:val="000000"/>
          <w:kern w:val="0"/>
          <w:szCs w:val="24"/>
          <w:lang w:val="id-ID" w:eastAsia="en-US"/>
        </w:rPr>
        <w:t xml:space="preserve">pool sampling </w:t>
      </w:r>
      <w:r w:rsidRPr="000047DF">
        <w:rPr>
          <w:rFonts w:eastAsia="Times New Roman"/>
          <w:color w:val="000000"/>
          <w:kern w:val="0"/>
          <w:szCs w:val="24"/>
          <w:lang w:val="id-ID" w:eastAsia="en-US"/>
        </w:rPr>
        <w:t xml:space="preserve">berupa citra objek (disini kami menggunakan berbagai citra buah belimbing) kepada program. Data tersebut akan diolah menggunakan algoritma konvolusi dari buah yang sakit maupun sehat dan setengah matang maupun sudah matang. Kemudian hasil olahan data tersebut akan menjadi filter dari lapisan konvolusi di CNN nanti. Analisa pada penelitian ini bergantung pada algoritma CNN itu sendiri dan seberapa pas pemberian data. Mekanisme analisis menggunakan metode statistika seperti </w:t>
      </w:r>
      <w:r w:rsidRPr="000047DF">
        <w:rPr>
          <w:rFonts w:eastAsia="Times New Roman"/>
          <w:i/>
          <w:iCs/>
          <w:color w:val="000000"/>
          <w:kern w:val="0"/>
          <w:szCs w:val="24"/>
          <w:lang w:val="id-ID" w:eastAsia="en-US"/>
        </w:rPr>
        <w:t xml:space="preserve">confidence score </w:t>
      </w:r>
      <w:r w:rsidRPr="000047DF">
        <w:rPr>
          <w:rFonts w:eastAsia="Times New Roman"/>
          <w:color w:val="000000"/>
          <w:kern w:val="0"/>
          <w:szCs w:val="24"/>
          <w:lang w:val="id-ID" w:eastAsia="en-US"/>
        </w:rPr>
        <w:t xml:space="preserve">dan memakai </w:t>
      </w:r>
      <w:r w:rsidRPr="000047DF">
        <w:rPr>
          <w:rFonts w:eastAsia="Times New Roman"/>
          <w:i/>
          <w:iCs/>
          <w:color w:val="000000"/>
          <w:kern w:val="0"/>
          <w:szCs w:val="24"/>
          <w:lang w:val="id-ID" w:eastAsia="en-US"/>
        </w:rPr>
        <w:t xml:space="preserve">gradient descent </w:t>
      </w:r>
      <w:r w:rsidRPr="000047DF">
        <w:rPr>
          <w:rFonts w:eastAsia="Times New Roman"/>
          <w:color w:val="000000"/>
          <w:kern w:val="0"/>
          <w:szCs w:val="24"/>
          <w:lang w:val="id-ID" w:eastAsia="en-US"/>
        </w:rPr>
        <w:t>guna memperbesar probabilitas akurasi data yang diraih.</w:t>
      </w:r>
    </w:p>
    <w:p w14:paraId="7B2298B7" w14:textId="77777777" w:rsidR="00C41508" w:rsidRPr="00635216" w:rsidRDefault="00C41508" w:rsidP="002577A8">
      <w:pPr>
        <w:tabs>
          <w:tab w:val="left" w:pos="4536"/>
        </w:tabs>
        <w:spacing w:line="360" w:lineRule="auto"/>
        <w:ind w:firstLine="720"/>
        <w:jc w:val="both"/>
        <w:rPr>
          <w:rFonts w:eastAsia="Calibri"/>
          <w:szCs w:val="24"/>
          <w:lang w:val="id-ID"/>
        </w:rPr>
      </w:pPr>
    </w:p>
    <w:p w14:paraId="4E41B17E" w14:textId="77777777" w:rsidR="005C036B" w:rsidRPr="00635216" w:rsidRDefault="00F71538" w:rsidP="005C036B">
      <w:pPr>
        <w:pStyle w:val="Heading2"/>
        <w:numPr>
          <w:ilvl w:val="0"/>
          <w:numId w:val="16"/>
        </w:numPr>
        <w:spacing w:line="360" w:lineRule="auto"/>
        <w:ind w:left="0" w:firstLine="0"/>
        <w:rPr>
          <w:rFonts w:ascii="Times New Roman" w:eastAsia="Calibri" w:hAnsi="Times New Roman"/>
          <w:i w:val="0"/>
          <w:sz w:val="24"/>
          <w:szCs w:val="24"/>
          <w:lang w:val="id-ID"/>
        </w:rPr>
      </w:pPr>
      <w:bookmarkStart w:id="46" w:name="_Toc523697232"/>
      <w:r w:rsidRPr="00635216">
        <w:rPr>
          <w:rFonts w:ascii="Times New Roman" w:hAnsi="Times New Roman"/>
          <w:i w:val="0"/>
          <w:sz w:val="24"/>
          <w:szCs w:val="24"/>
          <w:lang w:val="id-ID"/>
        </w:rPr>
        <w:lastRenderedPageBreak/>
        <w:t>Rencana</w:t>
      </w:r>
      <w:r w:rsidRPr="00635216">
        <w:rPr>
          <w:rFonts w:ascii="Times New Roman" w:eastAsia="Calibri" w:hAnsi="Times New Roman"/>
          <w:i w:val="0"/>
          <w:sz w:val="24"/>
          <w:szCs w:val="24"/>
          <w:lang w:val="id-ID"/>
        </w:rPr>
        <w:t xml:space="preserve"> Penelitian</w:t>
      </w:r>
      <w:bookmarkEnd w:id="46"/>
    </w:p>
    <w:p w14:paraId="4943047E" w14:textId="77777777" w:rsidR="00606E9C" w:rsidRPr="00635216" w:rsidRDefault="00AD54B7" w:rsidP="00AB0EA3">
      <w:pPr>
        <w:rPr>
          <w:lang w:val="id-ID"/>
        </w:rPr>
        <w:sectPr w:rsidR="00606E9C" w:rsidRPr="00635216" w:rsidSect="005915A1">
          <w:footerReference w:type="default" r:id="rId24"/>
          <w:type w:val="continuous"/>
          <w:pgSz w:w="12242" w:h="15842" w:code="1"/>
          <w:pgMar w:top="1701" w:right="1701" w:bottom="1701" w:left="2268" w:header="706" w:footer="706" w:gutter="0"/>
          <w:cols w:space="720"/>
          <w:docGrid w:linePitch="287"/>
        </w:sectPr>
      </w:pPr>
      <w:r w:rsidRPr="00635216">
        <w:rPr>
          <w:noProof/>
          <w:lang w:val="id-ID"/>
        </w:rPr>
        <w:drawing>
          <wp:inline distT="0" distB="0" distL="0" distR="0" wp14:anchorId="5EE3AB8B" wp14:editId="5F38CB3C">
            <wp:extent cx="5253355" cy="25209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3355" cy="2520960"/>
                    </a:xfrm>
                    <a:prstGeom prst="rect">
                      <a:avLst/>
                    </a:prstGeom>
                    <a:noFill/>
                    <a:ln>
                      <a:noFill/>
                    </a:ln>
                  </pic:spPr>
                </pic:pic>
              </a:graphicData>
            </a:graphic>
          </wp:inline>
        </w:drawing>
      </w:r>
    </w:p>
    <w:p w14:paraId="2B1027D2" w14:textId="77777777" w:rsidR="003971FD" w:rsidRPr="00635216" w:rsidRDefault="003971FD" w:rsidP="003971FD">
      <w:pPr>
        <w:pStyle w:val="Heading1"/>
        <w:spacing w:line="360" w:lineRule="auto"/>
        <w:jc w:val="center"/>
        <w:rPr>
          <w:rFonts w:ascii="Times New Roman" w:eastAsia="Times New Roman" w:hAnsi="Times New Roman"/>
          <w:sz w:val="24"/>
          <w:szCs w:val="24"/>
          <w:lang w:val="id-ID"/>
        </w:rPr>
      </w:pPr>
      <w:bookmarkStart w:id="47" w:name="_Toc504751135"/>
      <w:bookmarkStart w:id="48" w:name="_Toc523697233"/>
      <w:r w:rsidRPr="00635216">
        <w:rPr>
          <w:rFonts w:ascii="Times New Roman" w:eastAsia="Times New Roman" w:hAnsi="Times New Roman"/>
          <w:sz w:val="24"/>
          <w:szCs w:val="24"/>
          <w:lang w:val="id-ID"/>
        </w:rPr>
        <w:lastRenderedPageBreak/>
        <w:t>DAFTAR PUSTAKA</w:t>
      </w:r>
      <w:bookmarkEnd w:id="47"/>
      <w:bookmarkEnd w:id="48"/>
    </w:p>
    <w:p w14:paraId="25D47929" w14:textId="77777777" w:rsidR="00051DB9" w:rsidRPr="00635216" w:rsidRDefault="00051DB9" w:rsidP="00051DB9">
      <w:pPr>
        <w:rPr>
          <w:lang w:val="id-ID"/>
        </w:rPr>
      </w:pPr>
    </w:p>
    <w:p w14:paraId="6338D383" w14:textId="653AC8B5" w:rsidR="00181765" w:rsidRPr="00635216" w:rsidRDefault="00181765" w:rsidP="00E42933">
      <w:pPr>
        <w:spacing w:afterLines="50" w:after="120"/>
        <w:ind w:left="426" w:hanging="426"/>
        <w:jc w:val="both"/>
        <w:rPr>
          <w:rFonts w:eastAsia="Calibri"/>
          <w:position w:val="-10"/>
          <w:szCs w:val="24"/>
          <w:lang w:val="id-ID"/>
        </w:rPr>
      </w:pPr>
      <w:r w:rsidRPr="00635216">
        <w:rPr>
          <w:rFonts w:eastAsia="Calibri"/>
          <w:position w:val="-10"/>
          <w:szCs w:val="24"/>
          <w:lang w:val="id-ID"/>
        </w:rPr>
        <w:t xml:space="preserve">Statsenko, A., Inami, W., Kawata, Y. </w:t>
      </w:r>
      <w:r w:rsidR="00B23213" w:rsidRPr="00635216">
        <w:rPr>
          <w:rFonts w:eastAsia="Calibri"/>
          <w:position w:val="-10"/>
          <w:szCs w:val="24"/>
          <w:lang w:val="id-ID"/>
        </w:rPr>
        <w:t>(</w:t>
      </w:r>
      <w:r w:rsidRPr="00635216">
        <w:rPr>
          <w:rFonts w:eastAsia="Calibri"/>
          <w:position w:val="-10"/>
          <w:szCs w:val="24"/>
          <w:lang w:val="id-ID"/>
        </w:rPr>
        <w:t>2017</w:t>
      </w:r>
      <w:r w:rsidR="00B23213" w:rsidRPr="00635216">
        <w:rPr>
          <w:rFonts w:eastAsia="Calibri"/>
          <w:position w:val="-10"/>
          <w:szCs w:val="24"/>
          <w:lang w:val="id-ID"/>
        </w:rPr>
        <w:t>)</w:t>
      </w:r>
      <w:r w:rsidRPr="00635216">
        <w:rPr>
          <w:rFonts w:eastAsia="Calibri"/>
          <w:position w:val="-10"/>
          <w:szCs w:val="24"/>
          <w:lang w:val="id-ID"/>
        </w:rPr>
        <w:t xml:space="preserve">. </w:t>
      </w:r>
      <w:r w:rsidRPr="00635216">
        <w:rPr>
          <w:rFonts w:eastAsia="Calibri"/>
          <w:i/>
          <w:position w:val="-10"/>
          <w:szCs w:val="24"/>
          <w:lang w:val="id-ID"/>
        </w:rPr>
        <w:t>Measurement of viscosity of liquids using optical tweezers</w:t>
      </w:r>
      <w:r w:rsidRPr="00635216">
        <w:rPr>
          <w:rFonts w:eastAsia="Calibri"/>
          <w:position w:val="-10"/>
          <w:szCs w:val="24"/>
          <w:lang w:val="id-ID"/>
        </w:rPr>
        <w:t>. Elsevier</w:t>
      </w:r>
      <w:r w:rsidR="00433C56" w:rsidRPr="00635216">
        <w:rPr>
          <w:rFonts w:eastAsia="Calibri"/>
          <w:position w:val="-10"/>
          <w:szCs w:val="24"/>
          <w:lang w:val="id-ID"/>
        </w:rPr>
        <w:t>,</w:t>
      </w:r>
      <w:r w:rsidRPr="00635216">
        <w:rPr>
          <w:rFonts w:eastAsia="Calibri"/>
          <w:position w:val="-10"/>
          <w:szCs w:val="24"/>
          <w:lang w:val="id-ID"/>
        </w:rPr>
        <w:t xml:space="preserve"> Optics Communications</w:t>
      </w:r>
      <w:r w:rsidRPr="00635216">
        <w:rPr>
          <w:lang w:val="id-ID"/>
        </w:rPr>
        <w:t xml:space="preserve"> </w:t>
      </w:r>
      <w:r w:rsidRPr="00635216">
        <w:rPr>
          <w:rFonts w:eastAsia="Calibri"/>
          <w:position w:val="-10"/>
          <w:szCs w:val="24"/>
          <w:lang w:val="id-ID"/>
        </w:rPr>
        <w:t>402</w:t>
      </w:r>
      <w:r w:rsidR="00C97AFD" w:rsidRPr="00635216">
        <w:rPr>
          <w:rFonts w:eastAsia="Calibri"/>
          <w:position w:val="-10"/>
          <w:szCs w:val="24"/>
          <w:lang w:val="id-ID"/>
        </w:rPr>
        <w:t xml:space="preserve">, </w:t>
      </w:r>
      <w:r w:rsidRPr="00635216">
        <w:rPr>
          <w:rFonts w:eastAsia="Calibri"/>
          <w:position w:val="-10"/>
          <w:szCs w:val="24"/>
          <w:lang w:val="id-ID"/>
        </w:rPr>
        <w:t>9–13</w:t>
      </w:r>
      <w:r w:rsidR="00433C56" w:rsidRPr="00635216">
        <w:rPr>
          <w:rFonts w:eastAsia="Calibri"/>
          <w:position w:val="-10"/>
          <w:szCs w:val="24"/>
          <w:lang w:val="id-ID"/>
        </w:rPr>
        <w:t>.</w:t>
      </w:r>
    </w:p>
    <w:p w14:paraId="16173C95" w14:textId="77777777" w:rsidR="00181765" w:rsidRPr="00635216" w:rsidRDefault="00181765" w:rsidP="00E42933">
      <w:pPr>
        <w:spacing w:afterLines="50" w:after="120"/>
        <w:ind w:left="426" w:hanging="426"/>
        <w:jc w:val="both"/>
        <w:rPr>
          <w:rFonts w:eastAsia="Calibri"/>
          <w:position w:val="-10"/>
          <w:szCs w:val="24"/>
          <w:lang w:val="id-ID"/>
        </w:rPr>
      </w:pPr>
      <w:r w:rsidRPr="00635216">
        <w:rPr>
          <w:rFonts w:eastAsia="Calibri"/>
          <w:position w:val="-10"/>
          <w:szCs w:val="24"/>
          <w:lang w:val="id-ID"/>
        </w:rPr>
        <w:t xml:space="preserve">Neuman, K. C. and Block, S. M. (2004). </w:t>
      </w:r>
      <w:r w:rsidRPr="00635216">
        <w:rPr>
          <w:rFonts w:eastAsia="Calibri"/>
          <w:i/>
          <w:position w:val="-10"/>
          <w:szCs w:val="24"/>
          <w:lang w:val="id-ID"/>
        </w:rPr>
        <w:t>Optical Trapping</w:t>
      </w:r>
      <w:r w:rsidRPr="00635216">
        <w:rPr>
          <w:rFonts w:eastAsia="Calibri"/>
          <w:position w:val="-10"/>
          <w:szCs w:val="24"/>
          <w:lang w:val="id-ID"/>
        </w:rPr>
        <w:t>. American Institute of Physics.</w:t>
      </w:r>
    </w:p>
    <w:p w14:paraId="147BDA80" w14:textId="16C59665" w:rsidR="00664214" w:rsidRPr="00635216" w:rsidRDefault="00E42933" w:rsidP="00E40C8E">
      <w:pPr>
        <w:spacing w:afterLines="50" w:after="120"/>
        <w:ind w:left="426" w:hanging="426"/>
        <w:jc w:val="both"/>
        <w:rPr>
          <w:rFonts w:eastAsia="Calibri"/>
          <w:position w:val="-10"/>
          <w:szCs w:val="24"/>
          <w:lang w:val="id-ID"/>
        </w:rPr>
      </w:pPr>
      <w:r w:rsidRPr="00635216">
        <w:rPr>
          <w:rFonts w:eastAsia="Calibri"/>
          <w:position w:val="-10"/>
          <w:szCs w:val="24"/>
          <w:lang w:val="id-ID"/>
        </w:rPr>
        <w:t xml:space="preserve">Ashkin, A., Dziedzic, J. M., Bjorkholm, J. E., and Chu, S. (1986). </w:t>
      </w:r>
      <w:r w:rsidRPr="00635216">
        <w:rPr>
          <w:rFonts w:eastAsia="Calibri"/>
          <w:i/>
          <w:position w:val="-10"/>
          <w:szCs w:val="24"/>
          <w:lang w:val="id-ID"/>
        </w:rPr>
        <w:t>Observation of a single-beam gradient force optical trap for dielectric particles</w:t>
      </w:r>
      <w:r w:rsidR="00433C56" w:rsidRPr="00635216">
        <w:rPr>
          <w:rFonts w:eastAsia="Calibri"/>
          <w:position w:val="-10"/>
          <w:szCs w:val="24"/>
          <w:lang w:val="id-ID"/>
        </w:rPr>
        <w:t>.</w:t>
      </w:r>
      <w:r w:rsidRPr="00635216">
        <w:rPr>
          <w:rFonts w:eastAsia="Calibri"/>
          <w:position w:val="-10"/>
          <w:szCs w:val="24"/>
          <w:lang w:val="id-ID"/>
        </w:rPr>
        <w:t xml:space="preserve"> Opt. Lett. 11, 5, 288–290.</w:t>
      </w:r>
    </w:p>
    <w:p w14:paraId="6E7A2714" w14:textId="31E97BAF" w:rsidR="00B23213" w:rsidRPr="00635216" w:rsidRDefault="00B23213" w:rsidP="00E40C8E">
      <w:pPr>
        <w:spacing w:afterLines="50" w:after="120"/>
        <w:ind w:left="426" w:hanging="426"/>
        <w:jc w:val="both"/>
        <w:rPr>
          <w:rFonts w:eastAsia="Calibri"/>
          <w:position w:val="-10"/>
          <w:szCs w:val="24"/>
          <w:lang w:val="id-ID"/>
        </w:rPr>
      </w:pPr>
      <w:r w:rsidRPr="00635216">
        <w:rPr>
          <w:rFonts w:eastAsia="Calibri"/>
          <w:position w:val="-10"/>
          <w:szCs w:val="24"/>
          <w:lang w:val="id-ID"/>
        </w:rPr>
        <w:t>Li, Y., Wen, C., Xie, H., Ye, A., Yin, Y. (200</w:t>
      </w:r>
      <w:r w:rsidR="00C97AFD" w:rsidRPr="00635216">
        <w:rPr>
          <w:rFonts w:eastAsia="Calibri"/>
          <w:position w:val="-10"/>
          <w:szCs w:val="24"/>
          <w:lang w:val="id-ID"/>
        </w:rPr>
        <w:t>9</w:t>
      </w:r>
      <w:r w:rsidRPr="00635216">
        <w:rPr>
          <w:rFonts w:eastAsia="Calibri"/>
          <w:position w:val="-10"/>
          <w:szCs w:val="24"/>
          <w:lang w:val="id-ID"/>
        </w:rPr>
        <w:t>).</w:t>
      </w:r>
      <w:r w:rsidRPr="00635216">
        <w:rPr>
          <w:lang w:val="id-ID"/>
        </w:rPr>
        <w:t xml:space="preserve"> </w:t>
      </w:r>
      <w:r w:rsidRPr="00635216">
        <w:rPr>
          <w:rFonts w:eastAsia="Calibri"/>
          <w:i/>
          <w:position w:val="-10"/>
          <w:szCs w:val="24"/>
          <w:lang w:val="id-ID"/>
        </w:rPr>
        <w:t>Mechanical property analysis of stored red blood cell using optical tweezers</w:t>
      </w:r>
      <w:r w:rsidRPr="00635216">
        <w:rPr>
          <w:rFonts w:eastAsia="Calibri"/>
          <w:position w:val="-10"/>
          <w:szCs w:val="24"/>
          <w:lang w:val="id-ID"/>
        </w:rPr>
        <w:t>. Elsevier</w:t>
      </w:r>
      <w:r w:rsidR="00433C56" w:rsidRPr="00635216">
        <w:rPr>
          <w:rFonts w:eastAsia="Calibri"/>
          <w:position w:val="-10"/>
          <w:szCs w:val="24"/>
          <w:lang w:val="id-ID"/>
        </w:rPr>
        <w:t>,</w:t>
      </w:r>
      <w:r w:rsidRPr="00635216">
        <w:rPr>
          <w:rFonts w:eastAsia="Calibri"/>
          <w:position w:val="-10"/>
          <w:szCs w:val="24"/>
          <w:lang w:val="id-ID"/>
        </w:rPr>
        <w:t xml:space="preserve"> Colloids and Surfaces B: Biointerfaces 70</w:t>
      </w:r>
      <w:r w:rsidR="00C97AFD" w:rsidRPr="00635216">
        <w:rPr>
          <w:rFonts w:eastAsia="Calibri"/>
          <w:position w:val="-10"/>
          <w:szCs w:val="24"/>
          <w:lang w:val="id-ID"/>
        </w:rPr>
        <w:t xml:space="preserve">, </w:t>
      </w:r>
      <w:r w:rsidRPr="00635216">
        <w:rPr>
          <w:rFonts w:eastAsia="Calibri"/>
          <w:position w:val="-10"/>
          <w:szCs w:val="24"/>
          <w:lang w:val="id-ID"/>
        </w:rPr>
        <w:t>169–173</w:t>
      </w:r>
      <w:r w:rsidR="00433C56" w:rsidRPr="00635216">
        <w:rPr>
          <w:rFonts w:eastAsia="Calibri"/>
          <w:position w:val="-10"/>
          <w:szCs w:val="24"/>
          <w:lang w:val="id-ID"/>
        </w:rPr>
        <w:t>.</w:t>
      </w:r>
    </w:p>
    <w:p w14:paraId="5F3A2E83" w14:textId="044E4164" w:rsidR="00351D3E" w:rsidRPr="00635216" w:rsidRDefault="00595944" w:rsidP="00E40C8E">
      <w:pPr>
        <w:spacing w:afterLines="50" w:after="120"/>
        <w:ind w:left="426" w:hanging="426"/>
        <w:jc w:val="both"/>
        <w:rPr>
          <w:rFonts w:eastAsia="Calibri"/>
          <w:position w:val="-10"/>
          <w:szCs w:val="24"/>
          <w:lang w:val="id-ID"/>
        </w:rPr>
      </w:pPr>
      <w:r w:rsidRPr="00635216">
        <w:rPr>
          <w:rFonts w:eastAsia="Calibri"/>
          <w:position w:val="-10"/>
          <w:szCs w:val="24"/>
          <w:lang w:val="id-ID"/>
        </w:rPr>
        <w:t xml:space="preserve">Tassieri, M. (2016). </w:t>
      </w:r>
      <w:r w:rsidRPr="00635216">
        <w:rPr>
          <w:rFonts w:eastAsia="Calibri"/>
          <w:i/>
          <w:position w:val="-10"/>
          <w:szCs w:val="24"/>
          <w:lang w:val="id-ID"/>
        </w:rPr>
        <w:t>Microrheology with</w:t>
      </w:r>
      <w:r w:rsidR="004B3B26" w:rsidRPr="00635216">
        <w:rPr>
          <w:rFonts w:eastAsia="Calibri"/>
          <w:i/>
          <w:position w:val="-10"/>
          <w:szCs w:val="24"/>
          <w:lang w:val="id-ID"/>
        </w:rPr>
        <w:t xml:space="preserve"> Optical Tweezers Principles and Applications.</w:t>
      </w:r>
      <w:r w:rsidR="004B3B26" w:rsidRPr="00635216">
        <w:rPr>
          <w:rFonts w:eastAsia="Calibri"/>
          <w:position w:val="-10"/>
          <w:szCs w:val="24"/>
          <w:lang w:val="id-ID"/>
        </w:rPr>
        <w:t xml:space="preserve"> Singapore: Pan Stanford Publishing Pte. Ltd.</w:t>
      </w:r>
    </w:p>
    <w:p w14:paraId="492F592B" w14:textId="28112BF6" w:rsidR="00032999" w:rsidRPr="00635216" w:rsidRDefault="00032999" w:rsidP="00E40C8E">
      <w:pPr>
        <w:spacing w:afterLines="50" w:after="120"/>
        <w:ind w:left="426" w:hanging="426"/>
        <w:jc w:val="both"/>
        <w:rPr>
          <w:rFonts w:eastAsia="Calibri"/>
          <w:position w:val="-10"/>
          <w:szCs w:val="24"/>
          <w:lang w:val="id-ID"/>
        </w:rPr>
      </w:pPr>
      <w:r w:rsidRPr="00635216">
        <w:rPr>
          <w:rFonts w:eastAsia="Calibri"/>
          <w:position w:val="-10"/>
          <w:szCs w:val="24"/>
          <w:lang w:val="id-ID"/>
        </w:rPr>
        <w:t xml:space="preserve">Lamperska, W., Masada, J., Drobczynski, S., Gusin, P. (2017). </w:t>
      </w:r>
      <w:r w:rsidRPr="00635216">
        <w:rPr>
          <w:rFonts w:eastAsia="Calibri"/>
          <w:i/>
          <w:position w:val="-10"/>
          <w:szCs w:val="24"/>
          <w:lang w:val="id-ID"/>
        </w:rPr>
        <w:t>Two-laser optical tweezers with a blinking beam</w:t>
      </w:r>
      <w:r w:rsidRPr="00635216">
        <w:rPr>
          <w:rFonts w:eastAsia="Calibri"/>
          <w:position w:val="-10"/>
          <w:szCs w:val="24"/>
          <w:lang w:val="id-ID"/>
        </w:rPr>
        <w:t>. Elsevier</w:t>
      </w:r>
      <w:r w:rsidR="00431CCD" w:rsidRPr="00635216">
        <w:rPr>
          <w:rFonts w:eastAsia="Calibri"/>
          <w:position w:val="-10"/>
          <w:szCs w:val="24"/>
          <w:lang w:val="id-ID"/>
        </w:rPr>
        <w:t>,</w:t>
      </w:r>
      <w:r w:rsidRPr="00635216">
        <w:rPr>
          <w:rFonts w:eastAsia="Calibri"/>
          <w:position w:val="-10"/>
          <w:szCs w:val="24"/>
          <w:lang w:val="id-ID"/>
        </w:rPr>
        <w:t xml:space="preserve"> Optics and Lasers in Engineering 94 (2017) 82–89</w:t>
      </w:r>
      <w:r w:rsidR="00433C56" w:rsidRPr="00635216">
        <w:rPr>
          <w:rFonts w:eastAsia="Calibri"/>
          <w:position w:val="-10"/>
          <w:szCs w:val="24"/>
          <w:lang w:val="id-ID"/>
        </w:rPr>
        <w:t>.</w:t>
      </w:r>
    </w:p>
    <w:sectPr w:rsidR="00032999" w:rsidRPr="00635216" w:rsidSect="005915A1">
      <w:headerReference w:type="default" r:id="rId26"/>
      <w:footerReference w:type="default" r:id="rId27"/>
      <w:pgSz w:w="12242" w:h="15842" w:code="1"/>
      <w:pgMar w:top="1701" w:right="1701" w:bottom="1701" w:left="2268" w:header="708" w:footer="708"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A4B27" w14:textId="77777777" w:rsidR="00F604B7" w:rsidRDefault="00F604B7">
      <w:r>
        <w:separator/>
      </w:r>
    </w:p>
  </w:endnote>
  <w:endnote w:type="continuationSeparator" w:id="0">
    <w:p w14:paraId="316C9DE5" w14:textId="77777777" w:rsidR="00F604B7" w:rsidRDefault="00F6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18A7" w14:textId="77777777" w:rsidR="0044644A" w:rsidRDefault="0044644A">
    <w:pPr>
      <w:pStyle w:val="Footer"/>
      <w:framePr w:h="0" w:wrap="around" w:vAnchor="text" w:hAnchor="margin" w:xAlign="center" w:yAlign="top"/>
      <w:pBdr>
        <w:between w:val="none" w:sz="50" w:space="0" w:color="auto"/>
      </w:pBdr>
    </w:pPr>
    <w:r>
      <w:fldChar w:fldCharType="begin"/>
    </w:r>
    <w:r>
      <w:rPr>
        <w:rStyle w:val="PageNumber"/>
      </w:rPr>
      <w:instrText xml:space="preserve"> PAGE  </w:instrText>
    </w:r>
    <w:r>
      <w:fldChar w:fldCharType="separate"/>
    </w:r>
    <w:r>
      <w:rPr>
        <w:rStyle w:val="PageNumber"/>
        <w:noProof/>
      </w:rPr>
      <w:t>i</w:t>
    </w:r>
    <w:r>
      <w:fldChar w:fldCharType="end"/>
    </w:r>
  </w:p>
  <w:p w14:paraId="7B9F822D" w14:textId="77777777" w:rsidR="0044644A" w:rsidRDefault="00446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0187" w14:textId="77777777" w:rsidR="0044644A" w:rsidRPr="006F7A73" w:rsidRDefault="0044644A" w:rsidP="006F7A73">
    <w:pPr>
      <w:pStyle w:val="Footer"/>
      <w:jc w:val="right"/>
      <w:rPr>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497485"/>
      <w:docPartObj>
        <w:docPartGallery w:val="Page Numbers (Bottom of Page)"/>
        <w:docPartUnique/>
      </w:docPartObj>
    </w:sdtPr>
    <w:sdtEndPr>
      <w:rPr>
        <w:noProof/>
      </w:rPr>
    </w:sdtEndPr>
    <w:sdtContent>
      <w:p w14:paraId="77B4DEE9" w14:textId="77777777" w:rsidR="0044644A" w:rsidRDefault="004464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D882FC" w14:textId="77777777" w:rsidR="0044644A" w:rsidRPr="006F7A73" w:rsidRDefault="0044644A" w:rsidP="006F7A73">
    <w:pPr>
      <w:pStyle w:val="Footer"/>
      <w:jc w:val="right"/>
      <w:rPr>
        <w:b/>
        <w:sz w:val="20"/>
        <w:szCs w:val="20"/>
      </w:rPr>
    </w:pPr>
    <w:proofErr w:type="spellStart"/>
    <w:r>
      <w:rPr>
        <w:b/>
        <w:sz w:val="20"/>
      </w:rPr>
      <w:t>Universitas</w:t>
    </w:r>
    <w:proofErr w:type="spellEnd"/>
    <w:r>
      <w:rPr>
        <w:b/>
        <w:sz w:val="20"/>
      </w:rPr>
      <w:t xml:space="preserve"> Indonesia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430487"/>
      <w:docPartObj>
        <w:docPartGallery w:val="Page Numbers (Bottom of Page)"/>
        <w:docPartUnique/>
      </w:docPartObj>
    </w:sdtPr>
    <w:sdtEndPr>
      <w:rPr>
        <w:noProof/>
      </w:rPr>
    </w:sdtEndPr>
    <w:sdtContent>
      <w:p w14:paraId="6DAD460A" w14:textId="77777777" w:rsidR="0044644A" w:rsidRDefault="004464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4CEE4" w14:textId="77777777" w:rsidR="0044644A" w:rsidRPr="000A7ECD" w:rsidRDefault="0044644A" w:rsidP="000A7ECD">
    <w:pPr>
      <w:pStyle w:val="Footer"/>
      <w:jc w:val="right"/>
    </w:pPr>
    <w:proofErr w:type="spellStart"/>
    <w:r>
      <w:rPr>
        <w:b/>
        <w:sz w:val="20"/>
      </w:rPr>
      <w:t>Universitas</w:t>
    </w:r>
    <w:proofErr w:type="spellEnd"/>
    <w:r>
      <w:rPr>
        <w:b/>
        <w:sz w:val="20"/>
      </w:rPr>
      <w:t xml:space="preserve"> Indonesia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8C16C" w14:textId="77777777" w:rsidR="0044644A" w:rsidRDefault="0044644A">
    <w:pPr>
      <w:pStyle w:val="Footer"/>
      <w:jc w:val="center"/>
    </w:pPr>
    <w:r>
      <w:fldChar w:fldCharType="begin"/>
    </w:r>
    <w:r>
      <w:instrText xml:space="preserve"> PAGE   \* MERGEFORMAT </w:instrText>
    </w:r>
    <w:r>
      <w:fldChar w:fldCharType="separate"/>
    </w:r>
    <w:r>
      <w:rPr>
        <w:noProof/>
      </w:rPr>
      <w:t>15</w:t>
    </w:r>
    <w:r>
      <w:rPr>
        <w:noProof/>
      </w:rPr>
      <w:fldChar w:fldCharType="end"/>
    </w:r>
  </w:p>
  <w:p w14:paraId="66310A7F" w14:textId="77777777" w:rsidR="0044644A" w:rsidRPr="00794834" w:rsidRDefault="0044644A" w:rsidP="00794834">
    <w:pPr>
      <w:pStyle w:val="Footer"/>
      <w:jc w:val="right"/>
      <w:rPr>
        <w:b/>
        <w:sz w:val="20"/>
        <w:szCs w:val="20"/>
      </w:rPr>
    </w:pPr>
    <w:r>
      <w:tab/>
    </w:r>
    <w:proofErr w:type="spellStart"/>
    <w:r>
      <w:rPr>
        <w:b/>
        <w:sz w:val="20"/>
        <w:szCs w:val="20"/>
      </w:rPr>
      <w:t>Universitas</w:t>
    </w:r>
    <w:proofErr w:type="spellEnd"/>
    <w:r>
      <w:rPr>
        <w:b/>
        <w:sz w:val="20"/>
        <w:szCs w:val="20"/>
      </w:rPr>
      <w:t xml:space="preserve">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74BDE" w14:textId="77777777" w:rsidR="00F604B7" w:rsidRDefault="00F604B7">
      <w:r>
        <w:separator/>
      </w:r>
    </w:p>
  </w:footnote>
  <w:footnote w:type="continuationSeparator" w:id="0">
    <w:p w14:paraId="5C010519" w14:textId="77777777" w:rsidR="00F604B7" w:rsidRDefault="00F60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16AE0" w14:textId="77777777" w:rsidR="0044644A" w:rsidRDefault="00446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B64B" w14:textId="77777777" w:rsidR="0044644A" w:rsidRDefault="0044644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32CC" w14:textId="77777777" w:rsidR="0044644A" w:rsidRDefault="004464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22C9B9E"/>
    <w:lvl w:ilvl="0">
      <w:start w:val="1"/>
      <w:numFmt w:val="decimal"/>
      <w:lvlText w:val="2.%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000000B"/>
    <w:multiLevelType w:val="multilevel"/>
    <w:tmpl w:val="A82C514E"/>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100" w:hanging="880"/>
      </w:pPr>
      <w:rPr>
        <w:rFonts w:hint="default"/>
      </w:rPr>
    </w:lvl>
    <w:lvl w:ilvl="2">
      <w:start w:val="1"/>
      <w:numFmt w:val="decimal"/>
      <w:lvlText w:val="3.1.%3 "/>
      <w:lvlJc w:val="left"/>
      <w:pPr>
        <w:ind w:left="720" w:firstLine="0"/>
      </w:pPr>
      <w:rPr>
        <w:rFonts w:hint="default"/>
      </w:rPr>
    </w:lvl>
    <w:lvl w:ilvl="3">
      <w:start w:val="1"/>
      <w:numFmt w:val="decimal"/>
      <w:isLgl/>
      <w:lvlText w:val="%1.%2.%3.%4"/>
      <w:lvlJc w:val="left"/>
      <w:pPr>
        <w:ind w:left="1540" w:hanging="8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560" w:hanging="1800"/>
      </w:pPr>
      <w:rPr>
        <w:rFonts w:hint="default"/>
      </w:rPr>
    </w:lvl>
  </w:abstractNum>
  <w:abstractNum w:abstractNumId="2" w15:restartNumberingAfterBreak="0">
    <w:nsid w:val="0000000C"/>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0000000D"/>
    <w:multiLevelType w:val="multilevel"/>
    <w:tmpl w:val="81C607FC"/>
    <w:lvl w:ilvl="0">
      <w:start w:val="1"/>
      <w:numFmt w:val="decimal"/>
      <w:lvlText w:val="1.%1"/>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000000E"/>
    <w:multiLevelType w:val="multilevel"/>
    <w:tmpl w:val="985C71DE"/>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035" w:hanging="6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5BF2513"/>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3D336A2"/>
    <w:multiLevelType w:val="hybridMultilevel"/>
    <w:tmpl w:val="1E40F39E"/>
    <w:lvl w:ilvl="0" w:tplc="D6E80A80">
      <w:start w:val="1"/>
      <w:numFmt w:val="decimal"/>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E01A09"/>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8675100"/>
    <w:multiLevelType w:val="hybridMultilevel"/>
    <w:tmpl w:val="193ED5AE"/>
    <w:lvl w:ilvl="0" w:tplc="FBF6CFA8">
      <w:start w:val="1"/>
      <w:numFmt w:val="decimal"/>
      <w:lvlText w:val="2.1.%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E75BF5"/>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1A5F599B"/>
    <w:multiLevelType w:val="multilevel"/>
    <w:tmpl w:val="9F784582"/>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035" w:hanging="675"/>
      </w:pPr>
      <w:rPr>
        <w:rFonts w:hint="default"/>
      </w:rPr>
    </w:lvl>
    <w:lvl w:ilvl="2">
      <w:start w:val="1"/>
      <w:numFmt w:val="decimal"/>
      <w:isLg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21044C32"/>
    <w:multiLevelType w:val="multilevel"/>
    <w:tmpl w:val="B9F44660"/>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F8656E6"/>
    <w:multiLevelType w:val="multilevel"/>
    <w:tmpl w:val="D85A70B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100" w:hanging="880"/>
      </w:pPr>
      <w:rPr>
        <w:rFonts w:hint="default"/>
      </w:rPr>
    </w:lvl>
    <w:lvl w:ilvl="2">
      <w:start w:val="1"/>
      <w:numFmt w:val="decimal"/>
      <w:isLgl/>
      <w:lvlText w:val="%1.%2.%3"/>
      <w:lvlJc w:val="left"/>
      <w:pPr>
        <w:ind w:left="720" w:firstLine="0"/>
      </w:pPr>
      <w:rPr>
        <w:rFonts w:hint="default"/>
      </w:rPr>
    </w:lvl>
    <w:lvl w:ilvl="3">
      <w:start w:val="1"/>
      <w:numFmt w:val="decimal"/>
      <w:isLgl/>
      <w:lvlText w:val="%1.%2.%3.%4"/>
      <w:lvlJc w:val="left"/>
      <w:pPr>
        <w:ind w:left="1540" w:hanging="8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560" w:hanging="1800"/>
      </w:pPr>
      <w:rPr>
        <w:rFonts w:hint="default"/>
      </w:rPr>
    </w:lvl>
  </w:abstractNum>
  <w:abstractNum w:abstractNumId="14" w15:restartNumberingAfterBreak="0">
    <w:nsid w:val="3E866202"/>
    <w:multiLevelType w:val="hybridMultilevel"/>
    <w:tmpl w:val="3E8A9DB4"/>
    <w:lvl w:ilvl="0" w:tplc="5C4E887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0D324D4"/>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6" w15:restartNumberingAfterBreak="0">
    <w:nsid w:val="41A06449"/>
    <w:multiLevelType w:val="multilevel"/>
    <w:tmpl w:val="2624AE48"/>
    <w:lvl w:ilvl="0">
      <w:start w:val="1"/>
      <w:numFmt w:val="decimal"/>
      <w:lvlText w:val="1.%1"/>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1BF79FD"/>
    <w:multiLevelType w:val="multilevel"/>
    <w:tmpl w:val="72A24CCE"/>
    <w:lvl w:ilvl="0">
      <w:start w:val="1"/>
      <w:numFmt w:val="none"/>
      <w:lvlText w:val="2.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38D393B"/>
    <w:multiLevelType w:val="multilevel"/>
    <w:tmpl w:val="96E0BF4C"/>
    <w:lvl w:ilvl="0">
      <w:start w:val="1"/>
      <w:numFmt w:val="decimal"/>
      <w:lvlText w:val="2.%1 "/>
      <w:lvlJc w:val="left"/>
      <w:pPr>
        <w:ind w:left="567" w:hanging="207"/>
      </w:pPr>
      <w:rPr>
        <w:rFonts w:hint="default"/>
      </w:rPr>
    </w:lvl>
    <w:lvl w:ilvl="1">
      <w:start w:val="1"/>
      <w:numFmt w:val="decimal"/>
      <w:lvlText w:val="2.1.%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3D73E9D"/>
    <w:multiLevelType w:val="multilevel"/>
    <w:tmpl w:val="7DE67A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62F45D4"/>
    <w:multiLevelType w:val="multilevel"/>
    <w:tmpl w:val="ADDEBCDC"/>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100" w:hanging="880"/>
      </w:pPr>
      <w:rPr>
        <w:rFonts w:hint="default"/>
      </w:rPr>
    </w:lvl>
    <w:lvl w:ilvl="2">
      <w:start w:val="1"/>
      <w:numFmt w:val="decimal"/>
      <w:isLgl/>
      <w:lvlText w:val="%1.%2.%3"/>
      <w:lvlJc w:val="left"/>
      <w:pPr>
        <w:ind w:left="1320" w:hanging="880"/>
      </w:pPr>
      <w:rPr>
        <w:rFonts w:hint="default"/>
      </w:rPr>
    </w:lvl>
    <w:lvl w:ilvl="3">
      <w:start w:val="1"/>
      <w:numFmt w:val="decimal"/>
      <w:isLgl/>
      <w:lvlText w:val="%1.%2.%3.%4"/>
      <w:lvlJc w:val="left"/>
      <w:pPr>
        <w:ind w:left="1540" w:hanging="8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560" w:hanging="1800"/>
      </w:pPr>
      <w:rPr>
        <w:rFonts w:hint="default"/>
      </w:rPr>
    </w:lvl>
  </w:abstractNum>
  <w:abstractNum w:abstractNumId="21" w15:restartNumberingAfterBreak="0">
    <w:nsid w:val="4C017562"/>
    <w:multiLevelType w:val="multilevel"/>
    <w:tmpl w:val="11D229FC"/>
    <w:lvl w:ilvl="0">
      <w:start w:val="1"/>
      <w:numFmt w:val="decimal"/>
      <w:lvlText w:val="%1"/>
      <w:lvlJc w:val="left"/>
      <w:pPr>
        <w:ind w:left="720" w:hanging="7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2" w15:restartNumberingAfterBreak="0">
    <w:nsid w:val="4C286287"/>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23" w15:restartNumberingAfterBreak="0">
    <w:nsid w:val="5FCC4DF2"/>
    <w:multiLevelType w:val="hybridMultilevel"/>
    <w:tmpl w:val="28D6EA92"/>
    <w:lvl w:ilvl="0" w:tplc="0409000F">
      <w:start w:val="1"/>
      <w:numFmt w:val="decimal"/>
      <w:lvlText w:val="%1."/>
      <w:lvlJc w:val="left"/>
      <w:pPr>
        <w:ind w:left="1820" w:hanging="360"/>
      </w:pPr>
    </w:lvl>
    <w:lvl w:ilvl="1" w:tplc="04210019" w:tentative="1">
      <w:start w:val="1"/>
      <w:numFmt w:val="lowerLetter"/>
      <w:lvlText w:val="%2."/>
      <w:lvlJc w:val="left"/>
      <w:pPr>
        <w:ind w:left="2540" w:hanging="360"/>
      </w:pPr>
    </w:lvl>
    <w:lvl w:ilvl="2" w:tplc="0421001B" w:tentative="1">
      <w:start w:val="1"/>
      <w:numFmt w:val="lowerRoman"/>
      <w:lvlText w:val="%3."/>
      <w:lvlJc w:val="right"/>
      <w:pPr>
        <w:ind w:left="3260" w:hanging="180"/>
      </w:pPr>
    </w:lvl>
    <w:lvl w:ilvl="3" w:tplc="0421000F" w:tentative="1">
      <w:start w:val="1"/>
      <w:numFmt w:val="decimal"/>
      <w:lvlText w:val="%4."/>
      <w:lvlJc w:val="left"/>
      <w:pPr>
        <w:ind w:left="3980" w:hanging="360"/>
      </w:pPr>
    </w:lvl>
    <w:lvl w:ilvl="4" w:tplc="04210019" w:tentative="1">
      <w:start w:val="1"/>
      <w:numFmt w:val="lowerLetter"/>
      <w:lvlText w:val="%5."/>
      <w:lvlJc w:val="left"/>
      <w:pPr>
        <w:ind w:left="4700" w:hanging="360"/>
      </w:pPr>
    </w:lvl>
    <w:lvl w:ilvl="5" w:tplc="0421001B" w:tentative="1">
      <w:start w:val="1"/>
      <w:numFmt w:val="lowerRoman"/>
      <w:lvlText w:val="%6."/>
      <w:lvlJc w:val="right"/>
      <w:pPr>
        <w:ind w:left="5420" w:hanging="180"/>
      </w:pPr>
    </w:lvl>
    <w:lvl w:ilvl="6" w:tplc="0421000F" w:tentative="1">
      <w:start w:val="1"/>
      <w:numFmt w:val="decimal"/>
      <w:lvlText w:val="%7."/>
      <w:lvlJc w:val="left"/>
      <w:pPr>
        <w:ind w:left="6140" w:hanging="360"/>
      </w:pPr>
    </w:lvl>
    <w:lvl w:ilvl="7" w:tplc="04210019" w:tentative="1">
      <w:start w:val="1"/>
      <w:numFmt w:val="lowerLetter"/>
      <w:lvlText w:val="%8."/>
      <w:lvlJc w:val="left"/>
      <w:pPr>
        <w:ind w:left="6860" w:hanging="360"/>
      </w:pPr>
    </w:lvl>
    <w:lvl w:ilvl="8" w:tplc="0421001B" w:tentative="1">
      <w:start w:val="1"/>
      <w:numFmt w:val="lowerRoman"/>
      <w:lvlText w:val="%9."/>
      <w:lvlJc w:val="right"/>
      <w:pPr>
        <w:ind w:left="7580" w:hanging="180"/>
      </w:pPr>
    </w:lvl>
  </w:abstractNum>
  <w:abstractNum w:abstractNumId="24" w15:restartNumberingAfterBreak="0">
    <w:nsid w:val="6184471B"/>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62477D51"/>
    <w:multiLevelType w:val="multilevel"/>
    <w:tmpl w:val="A52C0A36"/>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100" w:hanging="880"/>
      </w:pPr>
      <w:rPr>
        <w:rFonts w:hint="default"/>
      </w:rPr>
    </w:lvl>
    <w:lvl w:ilvl="2">
      <w:start w:val="1"/>
      <w:numFmt w:val="decimal"/>
      <w:lvlText w:val="3.2.%3 "/>
      <w:lvlJc w:val="left"/>
      <w:pPr>
        <w:ind w:left="720" w:firstLine="0"/>
      </w:pPr>
      <w:rPr>
        <w:rFonts w:hint="default"/>
      </w:rPr>
    </w:lvl>
    <w:lvl w:ilvl="3">
      <w:start w:val="1"/>
      <w:numFmt w:val="decimal"/>
      <w:isLgl/>
      <w:lvlText w:val="%1.%2.%3.%4"/>
      <w:lvlJc w:val="left"/>
      <w:pPr>
        <w:ind w:left="1540" w:hanging="8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560" w:hanging="1800"/>
      </w:pPr>
      <w:rPr>
        <w:rFonts w:hint="default"/>
      </w:rPr>
    </w:lvl>
  </w:abstractNum>
  <w:abstractNum w:abstractNumId="26" w15:restartNumberingAfterBreak="0">
    <w:nsid w:val="63626DDC"/>
    <w:multiLevelType w:val="multilevel"/>
    <w:tmpl w:val="C88C3826"/>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63CB3C53"/>
    <w:multiLevelType w:val="hybridMultilevel"/>
    <w:tmpl w:val="D88C01C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15:restartNumberingAfterBreak="0">
    <w:nsid w:val="7ADE6432"/>
    <w:multiLevelType w:val="hybridMultilevel"/>
    <w:tmpl w:val="522A8338"/>
    <w:lvl w:ilvl="0" w:tplc="A58A481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FF66AA"/>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0" w15:restartNumberingAfterBreak="0">
    <w:nsid w:val="7DF56448"/>
    <w:multiLevelType w:val="hybridMultilevel"/>
    <w:tmpl w:val="C31C7A3C"/>
    <w:lvl w:ilvl="0" w:tplc="95B83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28"/>
  </w:num>
  <w:num w:numId="7">
    <w:abstractNumId w:val="30"/>
  </w:num>
  <w:num w:numId="8">
    <w:abstractNumId w:val="10"/>
  </w:num>
  <w:num w:numId="9">
    <w:abstractNumId w:val="27"/>
  </w:num>
  <w:num w:numId="10">
    <w:abstractNumId w:val="21"/>
  </w:num>
  <w:num w:numId="11">
    <w:abstractNumId w:val="19"/>
  </w:num>
  <w:num w:numId="12">
    <w:abstractNumId w:val="26"/>
  </w:num>
  <w:num w:numId="13">
    <w:abstractNumId w:val="6"/>
  </w:num>
  <w:num w:numId="14">
    <w:abstractNumId w:val="20"/>
  </w:num>
  <w:num w:numId="15">
    <w:abstractNumId w:val="17"/>
  </w:num>
  <w:num w:numId="16">
    <w:abstractNumId w:val="12"/>
  </w:num>
  <w:num w:numId="17">
    <w:abstractNumId w:val="23"/>
  </w:num>
  <w:num w:numId="18">
    <w:abstractNumId w:val="13"/>
  </w:num>
  <w:num w:numId="19">
    <w:abstractNumId w:val="16"/>
  </w:num>
  <w:num w:numId="20">
    <w:abstractNumId w:val="18"/>
  </w:num>
  <w:num w:numId="21">
    <w:abstractNumId w:val="15"/>
  </w:num>
  <w:num w:numId="22">
    <w:abstractNumId w:val="7"/>
  </w:num>
  <w:num w:numId="23">
    <w:abstractNumId w:val="29"/>
  </w:num>
  <w:num w:numId="24">
    <w:abstractNumId w:val="5"/>
  </w:num>
  <w:num w:numId="25">
    <w:abstractNumId w:val="22"/>
  </w:num>
  <w:num w:numId="26">
    <w:abstractNumId w:val="9"/>
  </w:num>
  <w:num w:numId="27">
    <w:abstractNumId w:val="25"/>
  </w:num>
  <w:num w:numId="28">
    <w:abstractNumId w:val="14"/>
  </w:num>
  <w:num w:numId="29">
    <w:abstractNumId w:val="8"/>
  </w:num>
  <w:num w:numId="30">
    <w:abstractNumId w:val="2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4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C37"/>
    <w:rsid w:val="000027A0"/>
    <w:rsid w:val="00002973"/>
    <w:rsid w:val="000047DF"/>
    <w:rsid w:val="000211C0"/>
    <w:rsid w:val="00021EDF"/>
    <w:rsid w:val="00023FD6"/>
    <w:rsid w:val="00027E50"/>
    <w:rsid w:val="00030FE8"/>
    <w:rsid w:val="00032999"/>
    <w:rsid w:val="000341F3"/>
    <w:rsid w:val="00035696"/>
    <w:rsid w:val="00037D28"/>
    <w:rsid w:val="00043A83"/>
    <w:rsid w:val="00044496"/>
    <w:rsid w:val="000468C4"/>
    <w:rsid w:val="00051DB9"/>
    <w:rsid w:val="0005340A"/>
    <w:rsid w:val="0006677F"/>
    <w:rsid w:val="00076C2C"/>
    <w:rsid w:val="00091889"/>
    <w:rsid w:val="000A7ECD"/>
    <w:rsid w:val="000B2B82"/>
    <w:rsid w:val="000C683A"/>
    <w:rsid w:val="000C68C7"/>
    <w:rsid w:val="000D3627"/>
    <w:rsid w:val="000D3B0D"/>
    <w:rsid w:val="000D539D"/>
    <w:rsid w:val="000F18EF"/>
    <w:rsid w:val="000F25EC"/>
    <w:rsid w:val="000F2A22"/>
    <w:rsid w:val="00103E3A"/>
    <w:rsid w:val="001053AD"/>
    <w:rsid w:val="001068A1"/>
    <w:rsid w:val="001108CB"/>
    <w:rsid w:val="00112D1A"/>
    <w:rsid w:val="00116708"/>
    <w:rsid w:val="00121E2D"/>
    <w:rsid w:val="00122271"/>
    <w:rsid w:val="00124789"/>
    <w:rsid w:val="00124A58"/>
    <w:rsid w:val="00133AF6"/>
    <w:rsid w:val="0013765E"/>
    <w:rsid w:val="00141755"/>
    <w:rsid w:val="00144932"/>
    <w:rsid w:val="00144DE9"/>
    <w:rsid w:val="00154A1A"/>
    <w:rsid w:val="00155A42"/>
    <w:rsid w:val="001564E7"/>
    <w:rsid w:val="00157D1F"/>
    <w:rsid w:val="00167C41"/>
    <w:rsid w:val="00170465"/>
    <w:rsid w:val="00171D85"/>
    <w:rsid w:val="0017274E"/>
    <w:rsid w:val="00172A27"/>
    <w:rsid w:val="00173093"/>
    <w:rsid w:val="001733BD"/>
    <w:rsid w:val="0018025F"/>
    <w:rsid w:val="00181765"/>
    <w:rsid w:val="00181B4D"/>
    <w:rsid w:val="00181BF6"/>
    <w:rsid w:val="00194EC7"/>
    <w:rsid w:val="001A1120"/>
    <w:rsid w:val="001B3316"/>
    <w:rsid w:val="001B7846"/>
    <w:rsid w:val="001C2230"/>
    <w:rsid w:val="001C6E33"/>
    <w:rsid w:val="001D1EEC"/>
    <w:rsid w:val="001D2F2A"/>
    <w:rsid w:val="001D68E9"/>
    <w:rsid w:val="001E46FB"/>
    <w:rsid w:val="001E7F7B"/>
    <w:rsid w:val="001F0D67"/>
    <w:rsid w:val="00200045"/>
    <w:rsid w:val="0020402C"/>
    <w:rsid w:val="002041AD"/>
    <w:rsid w:val="00212A20"/>
    <w:rsid w:val="00215A84"/>
    <w:rsid w:val="002333B1"/>
    <w:rsid w:val="00244A5B"/>
    <w:rsid w:val="0024526C"/>
    <w:rsid w:val="002453D9"/>
    <w:rsid w:val="0025147D"/>
    <w:rsid w:val="002577A8"/>
    <w:rsid w:val="0026362D"/>
    <w:rsid w:val="00265FFB"/>
    <w:rsid w:val="00266E82"/>
    <w:rsid w:val="00270C2C"/>
    <w:rsid w:val="002720EA"/>
    <w:rsid w:val="00275880"/>
    <w:rsid w:val="0028058E"/>
    <w:rsid w:val="00280D20"/>
    <w:rsid w:val="00281ECF"/>
    <w:rsid w:val="002821CB"/>
    <w:rsid w:val="00284319"/>
    <w:rsid w:val="00285A4A"/>
    <w:rsid w:val="002878D4"/>
    <w:rsid w:val="00291C84"/>
    <w:rsid w:val="002A29CF"/>
    <w:rsid w:val="002A4132"/>
    <w:rsid w:val="002A607B"/>
    <w:rsid w:val="002B2867"/>
    <w:rsid w:val="002B37B0"/>
    <w:rsid w:val="002B6CC2"/>
    <w:rsid w:val="002C0F5A"/>
    <w:rsid w:val="002C4E91"/>
    <w:rsid w:val="002D0391"/>
    <w:rsid w:val="002D2E36"/>
    <w:rsid w:val="002D311D"/>
    <w:rsid w:val="002D5BAD"/>
    <w:rsid w:val="002E36C0"/>
    <w:rsid w:val="002E3C78"/>
    <w:rsid w:val="002E6289"/>
    <w:rsid w:val="00302135"/>
    <w:rsid w:val="0030391A"/>
    <w:rsid w:val="0031079F"/>
    <w:rsid w:val="00312B52"/>
    <w:rsid w:val="00320147"/>
    <w:rsid w:val="003235EA"/>
    <w:rsid w:val="0032534D"/>
    <w:rsid w:val="00325850"/>
    <w:rsid w:val="003356F2"/>
    <w:rsid w:val="0033580F"/>
    <w:rsid w:val="00351D3E"/>
    <w:rsid w:val="00360269"/>
    <w:rsid w:val="003604F4"/>
    <w:rsid w:val="00360C3E"/>
    <w:rsid w:val="00372663"/>
    <w:rsid w:val="00375821"/>
    <w:rsid w:val="00380B67"/>
    <w:rsid w:val="00382BC3"/>
    <w:rsid w:val="003929AC"/>
    <w:rsid w:val="003969CA"/>
    <w:rsid w:val="003971FD"/>
    <w:rsid w:val="003975E4"/>
    <w:rsid w:val="003B6E9A"/>
    <w:rsid w:val="003B753F"/>
    <w:rsid w:val="003C038A"/>
    <w:rsid w:val="003C2430"/>
    <w:rsid w:val="003C4D68"/>
    <w:rsid w:val="003C61D9"/>
    <w:rsid w:val="003D01F3"/>
    <w:rsid w:val="003D491A"/>
    <w:rsid w:val="003D5670"/>
    <w:rsid w:val="003E50D5"/>
    <w:rsid w:val="003F0011"/>
    <w:rsid w:val="003F209E"/>
    <w:rsid w:val="003F3034"/>
    <w:rsid w:val="003F4CCC"/>
    <w:rsid w:val="00400102"/>
    <w:rsid w:val="004002B0"/>
    <w:rsid w:val="004017A5"/>
    <w:rsid w:val="0040472B"/>
    <w:rsid w:val="00410302"/>
    <w:rsid w:val="00412941"/>
    <w:rsid w:val="0042443D"/>
    <w:rsid w:val="00431CCD"/>
    <w:rsid w:val="00432ED5"/>
    <w:rsid w:val="00433C56"/>
    <w:rsid w:val="0044644A"/>
    <w:rsid w:val="00456D5E"/>
    <w:rsid w:val="004643A4"/>
    <w:rsid w:val="00473DAE"/>
    <w:rsid w:val="00474B39"/>
    <w:rsid w:val="00475B7A"/>
    <w:rsid w:val="004838B6"/>
    <w:rsid w:val="00486F64"/>
    <w:rsid w:val="00491823"/>
    <w:rsid w:val="0049495E"/>
    <w:rsid w:val="00495E74"/>
    <w:rsid w:val="00496D40"/>
    <w:rsid w:val="004A59A1"/>
    <w:rsid w:val="004A64F6"/>
    <w:rsid w:val="004B124D"/>
    <w:rsid w:val="004B3B26"/>
    <w:rsid w:val="004B3EA3"/>
    <w:rsid w:val="004C153D"/>
    <w:rsid w:val="004C3670"/>
    <w:rsid w:val="004C6BD6"/>
    <w:rsid w:val="004D0746"/>
    <w:rsid w:val="004D7F8B"/>
    <w:rsid w:val="004E2D10"/>
    <w:rsid w:val="004E5DE3"/>
    <w:rsid w:val="004E5F5C"/>
    <w:rsid w:val="004E6AE2"/>
    <w:rsid w:val="004E7A23"/>
    <w:rsid w:val="004F1005"/>
    <w:rsid w:val="004F72FE"/>
    <w:rsid w:val="0050158E"/>
    <w:rsid w:val="00522DD8"/>
    <w:rsid w:val="00522F43"/>
    <w:rsid w:val="00524373"/>
    <w:rsid w:val="005246BF"/>
    <w:rsid w:val="00527811"/>
    <w:rsid w:val="00532428"/>
    <w:rsid w:val="005329F5"/>
    <w:rsid w:val="00534C26"/>
    <w:rsid w:val="00541DD2"/>
    <w:rsid w:val="005505DC"/>
    <w:rsid w:val="00556CB6"/>
    <w:rsid w:val="005652DD"/>
    <w:rsid w:val="005705BA"/>
    <w:rsid w:val="00576EAD"/>
    <w:rsid w:val="00586F04"/>
    <w:rsid w:val="005905CA"/>
    <w:rsid w:val="005915A1"/>
    <w:rsid w:val="00592973"/>
    <w:rsid w:val="00595944"/>
    <w:rsid w:val="005A16F1"/>
    <w:rsid w:val="005A5679"/>
    <w:rsid w:val="005A5D93"/>
    <w:rsid w:val="005A5F19"/>
    <w:rsid w:val="005B6196"/>
    <w:rsid w:val="005C036B"/>
    <w:rsid w:val="005C455F"/>
    <w:rsid w:val="005D05A8"/>
    <w:rsid w:val="005D215C"/>
    <w:rsid w:val="005D5886"/>
    <w:rsid w:val="005D668D"/>
    <w:rsid w:val="005D68F5"/>
    <w:rsid w:val="005E143B"/>
    <w:rsid w:val="005E7F0B"/>
    <w:rsid w:val="005E7FD6"/>
    <w:rsid w:val="005F0DB5"/>
    <w:rsid w:val="005F3875"/>
    <w:rsid w:val="00601BCD"/>
    <w:rsid w:val="006028BE"/>
    <w:rsid w:val="00603F89"/>
    <w:rsid w:val="00606E9C"/>
    <w:rsid w:val="00607E78"/>
    <w:rsid w:val="00611507"/>
    <w:rsid w:val="00616FC2"/>
    <w:rsid w:val="006233FC"/>
    <w:rsid w:val="006250A5"/>
    <w:rsid w:val="00632A5A"/>
    <w:rsid w:val="00635216"/>
    <w:rsid w:val="006453FE"/>
    <w:rsid w:val="006562DE"/>
    <w:rsid w:val="00661BC3"/>
    <w:rsid w:val="00662168"/>
    <w:rsid w:val="006623DA"/>
    <w:rsid w:val="00662763"/>
    <w:rsid w:val="006627E9"/>
    <w:rsid w:val="00664214"/>
    <w:rsid w:val="00672D47"/>
    <w:rsid w:val="00680CBD"/>
    <w:rsid w:val="006818C1"/>
    <w:rsid w:val="00684116"/>
    <w:rsid w:val="00684720"/>
    <w:rsid w:val="0069171A"/>
    <w:rsid w:val="00697F86"/>
    <w:rsid w:val="006A367A"/>
    <w:rsid w:val="006A60C2"/>
    <w:rsid w:val="006A70DE"/>
    <w:rsid w:val="006B705D"/>
    <w:rsid w:val="006C6AC0"/>
    <w:rsid w:val="006C7651"/>
    <w:rsid w:val="006C7C8C"/>
    <w:rsid w:val="006D2D90"/>
    <w:rsid w:val="006E0898"/>
    <w:rsid w:val="006E366D"/>
    <w:rsid w:val="006E3F0A"/>
    <w:rsid w:val="006F1BFF"/>
    <w:rsid w:val="006F7A73"/>
    <w:rsid w:val="0070465A"/>
    <w:rsid w:val="00706ABB"/>
    <w:rsid w:val="00710319"/>
    <w:rsid w:val="00711AAB"/>
    <w:rsid w:val="007140E2"/>
    <w:rsid w:val="007169E0"/>
    <w:rsid w:val="00716FA1"/>
    <w:rsid w:val="00724C21"/>
    <w:rsid w:val="00724D08"/>
    <w:rsid w:val="00726D53"/>
    <w:rsid w:val="007341C8"/>
    <w:rsid w:val="007434EA"/>
    <w:rsid w:val="00746C4B"/>
    <w:rsid w:val="0075072B"/>
    <w:rsid w:val="007564EA"/>
    <w:rsid w:val="00756CB7"/>
    <w:rsid w:val="00763146"/>
    <w:rsid w:val="0077022C"/>
    <w:rsid w:val="00771189"/>
    <w:rsid w:val="00772FA4"/>
    <w:rsid w:val="00774B87"/>
    <w:rsid w:val="00776787"/>
    <w:rsid w:val="00790F73"/>
    <w:rsid w:val="00794834"/>
    <w:rsid w:val="007952EA"/>
    <w:rsid w:val="007A41FB"/>
    <w:rsid w:val="007C52B3"/>
    <w:rsid w:val="007C5CFE"/>
    <w:rsid w:val="007D3138"/>
    <w:rsid w:val="007E2849"/>
    <w:rsid w:val="007E6268"/>
    <w:rsid w:val="007F043C"/>
    <w:rsid w:val="007F5FA0"/>
    <w:rsid w:val="008018F7"/>
    <w:rsid w:val="00805C3C"/>
    <w:rsid w:val="0080643D"/>
    <w:rsid w:val="00806C10"/>
    <w:rsid w:val="00812D75"/>
    <w:rsid w:val="00813375"/>
    <w:rsid w:val="008142DD"/>
    <w:rsid w:val="008150BB"/>
    <w:rsid w:val="00816992"/>
    <w:rsid w:val="008228C2"/>
    <w:rsid w:val="00826D4A"/>
    <w:rsid w:val="00827523"/>
    <w:rsid w:val="00827C1A"/>
    <w:rsid w:val="00827FA8"/>
    <w:rsid w:val="00835BF0"/>
    <w:rsid w:val="00850393"/>
    <w:rsid w:val="008566F0"/>
    <w:rsid w:val="00856E9E"/>
    <w:rsid w:val="00860454"/>
    <w:rsid w:val="00860840"/>
    <w:rsid w:val="00861647"/>
    <w:rsid w:val="008704C8"/>
    <w:rsid w:val="0087198D"/>
    <w:rsid w:val="008740BB"/>
    <w:rsid w:val="00876F2B"/>
    <w:rsid w:val="008836FA"/>
    <w:rsid w:val="0089421C"/>
    <w:rsid w:val="008A2BDA"/>
    <w:rsid w:val="008A7B21"/>
    <w:rsid w:val="008C029C"/>
    <w:rsid w:val="008C0426"/>
    <w:rsid w:val="008C41E8"/>
    <w:rsid w:val="008C4342"/>
    <w:rsid w:val="008C6C21"/>
    <w:rsid w:val="008C6D6A"/>
    <w:rsid w:val="008D337D"/>
    <w:rsid w:val="008E1813"/>
    <w:rsid w:val="008E6062"/>
    <w:rsid w:val="008F2417"/>
    <w:rsid w:val="009247D2"/>
    <w:rsid w:val="009252BF"/>
    <w:rsid w:val="00927EDF"/>
    <w:rsid w:val="0094492A"/>
    <w:rsid w:val="00951826"/>
    <w:rsid w:val="00951CD8"/>
    <w:rsid w:val="00956BE3"/>
    <w:rsid w:val="00964804"/>
    <w:rsid w:val="00965F33"/>
    <w:rsid w:val="0097011B"/>
    <w:rsid w:val="0097074D"/>
    <w:rsid w:val="00982D5A"/>
    <w:rsid w:val="009938F2"/>
    <w:rsid w:val="009A0028"/>
    <w:rsid w:val="009A2D6A"/>
    <w:rsid w:val="009A71D8"/>
    <w:rsid w:val="009B37C2"/>
    <w:rsid w:val="009B37CE"/>
    <w:rsid w:val="009B5868"/>
    <w:rsid w:val="009C2BB6"/>
    <w:rsid w:val="009C7B02"/>
    <w:rsid w:val="009D2B2C"/>
    <w:rsid w:val="009D59EA"/>
    <w:rsid w:val="009E03C2"/>
    <w:rsid w:val="009F2BEC"/>
    <w:rsid w:val="009F75B0"/>
    <w:rsid w:val="00A13BF2"/>
    <w:rsid w:val="00A142A1"/>
    <w:rsid w:val="00A15E10"/>
    <w:rsid w:val="00A1674E"/>
    <w:rsid w:val="00A21CB3"/>
    <w:rsid w:val="00A24CF3"/>
    <w:rsid w:val="00A26025"/>
    <w:rsid w:val="00A33965"/>
    <w:rsid w:val="00A40285"/>
    <w:rsid w:val="00A52C6C"/>
    <w:rsid w:val="00A55590"/>
    <w:rsid w:val="00A560B2"/>
    <w:rsid w:val="00A576BE"/>
    <w:rsid w:val="00A57E23"/>
    <w:rsid w:val="00A65DBF"/>
    <w:rsid w:val="00A73E84"/>
    <w:rsid w:val="00A8255B"/>
    <w:rsid w:val="00A82836"/>
    <w:rsid w:val="00A86F20"/>
    <w:rsid w:val="00A90CF6"/>
    <w:rsid w:val="00A94096"/>
    <w:rsid w:val="00A96A8E"/>
    <w:rsid w:val="00AA32E4"/>
    <w:rsid w:val="00AB0EA3"/>
    <w:rsid w:val="00AB0EC0"/>
    <w:rsid w:val="00AB26C9"/>
    <w:rsid w:val="00AB78BE"/>
    <w:rsid w:val="00AC3E42"/>
    <w:rsid w:val="00AD54B7"/>
    <w:rsid w:val="00AD600B"/>
    <w:rsid w:val="00AD623F"/>
    <w:rsid w:val="00AE55CE"/>
    <w:rsid w:val="00AE7505"/>
    <w:rsid w:val="00B01F8B"/>
    <w:rsid w:val="00B02FDA"/>
    <w:rsid w:val="00B066CB"/>
    <w:rsid w:val="00B1352F"/>
    <w:rsid w:val="00B1668F"/>
    <w:rsid w:val="00B166DE"/>
    <w:rsid w:val="00B23213"/>
    <w:rsid w:val="00B27E74"/>
    <w:rsid w:val="00B31812"/>
    <w:rsid w:val="00B3265A"/>
    <w:rsid w:val="00B40FDD"/>
    <w:rsid w:val="00B417BD"/>
    <w:rsid w:val="00B45F4B"/>
    <w:rsid w:val="00B55FCF"/>
    <w:rsid w:val="00B56674"/>
    <w:rsid w:val="00B67971"/>
    <w:rsid w:val="00B70C4B"/>
    <w:rsid w:val="00B74883"/>
    <w:rsid w:val="00B8101C"/>
    <w:rsid w:val="00B81FDB"/>
    <w:rsid w:val="00B852B6"/>
    <w:rsid w:val="00B90685"/>
    <w:rsid w:val="00BB75F1"/>
    <w:rsid w:val="00BC0BCE"/>
    <w:rsid w:val="00BD5973"/>
    <w:rsid w:val="00BD6178"/>
    <w:rsid w:val="00BE1BEA"/>
    <w:rsid w:val="00BE797A"/>
    <w:rsid w:val="00BF3D2C"/>
    <w:rsid w:val="00BF430A"/>
    <w:rsid w:val="00C00A2C"/>
    <w:rsid w:val="00C01EF5"/>
    <w:rsid w:val="00C13C6D"/>
    <w:rsid w:val="00C14F90"/>
    <w:rsid w:val="00C20DDB"/>
    <w:rsid w:val="00C2213A"/>
    <w:rsid w:val="00C407EE"/>
    <w:rsid w:val="00C41508"/>
    <w:rsid w:val="00C43035"/>
    <w:rsid w:val="00C51493"/>
    <w:rsid w:val="00C543F1"/>
    <w:rsid w:val="00C54F6C"/>
    <w:rsid w:val="00C57795"/>
    <w:rsid w:val="00C64CBB"/>
    <w:rsid w:val="00C66486"/>
    <w:rsid w:val="00C718B5"/>
    <w:rsid w:val="00C7492C"/>
    <w:rsid w:val="00C760B4"/>
    <w:rsid w:val="00C774BB"/>
    <w:rsid w:val="00C94C7B"/>
    <w:rsid w:val="00C9718F"/>
    <w:rsid w:val="00C97AFD"/>
    <w:rsid w:val="00C97C47"/>
    <w:rsid w:val="00CA5922"/>
    <w:rsid w:val="00CB2E17"/>
    <w:rsid w:val="00CD752B"/>
    <w:rsid w:val="00CE3F56"/>
    <w:rsid w:val="00CF008F"/>
    <w:rsid w:val="00CF30DB"/>
    <w:rsid w:val="00CF6F27"/>
    <w:rsid w:val="00D06B83"/>
    <w:rsid w:val="00D150B5"/>
    <w:rsid w:val="00D15392"/>
    <w:rsid w:val="00D16011"/>
    <w:rsid w:val="00D2209B"/>
    <w:rsid w:val="00D25A72"/>
    <w:rsid w:val="00D30508"/>
    <w:rsid w:val="00D30652"/>
    <w:rsid w:val="00D350F8"/>
    <w:rsid w:val="00D3643E"/>
    <w:rsid w:val="00D43577"/>
    <w:rsid w:val="00D443FB"/>
    <w:rsid w:val="00D44EB8"/>
    <w:rsid w:val="00D4716C"/>
    <w:rsid w:val="00D52236"/>
    <w:rsid w:val="00D5595E"/>
    <w:rsid w:val="00D736DE"/>
    <w:rsid w:val="00D83DD4"/>
    <w:rsid w:val="00D852B1"/>
    <w:rsid w:val="00D85C4E"/>
    <w:rsid w:val="00D86009"/>
    <w:rsid w:val="00D86903"/>
    <w:rsid w:val="00D97C33"/>
    <w:rsid w:val="00DA1D08"/>
    <w:rsid w:val="00DA583F"/>
    <w:rsid w:val="00DC433A"/>
    <w:rsid w:val="00DC6BF4"/>
    <w:rsid w:val="00DD2DEB"/>
    <w:rsid w:val="00DD41A5"/>
    <w:rsid w:val="00DD6252"/>
    <w:rsid w:val="00DE48A8"/>
    <w:rsid w:val="00DE522A"/>
    <w:rsid w:val="00DE67CE"/>
    <w:rsid w:val="00DF559E"/>
    <w:rsid w:val="00DF5B3F"/>
    <w:rsid w:val="00DF7C3C"/>
    <w:rsid w:val="00DF7F23"/>
    <w:rsid w:val="00E04DA7"/>
    <w:rsid w:val="00E060D8"/>
    <w:rsid w:val="00E12573"/>
    <w:rsid w:val="00E205B6"/>
    <w:rsid w:val="00E256FC"/>
    <w:rsid w:val="00E40478"/>
    <w:rsid w:val="00E40C8E"/>
    <w:rsid w:val="00E41419"/>
    <w:rsid w:val="00E42933"/>
    <w:rsid w:val="00E46DC3"/>
    <w:rsid w:val="00E477CA"/>
    <w:rsid w:val="00E515F9"/>
    <w:rsid w:val="00E521BC"/>
    <w:rsid w:val="00E53ED2"/>
    <w:rsid w:val="00E547AC"/>
    <w:rsid w:val="00E566A4"/>
    <w:rsid w:val="00E64E7D"/>
    <w:rsid w:val="00E6582C"/>
    <w:rsid w:val="00E73C29"/>
    <w:rsid w:val="00E73F37"/>
    <w:rsid w:val="00E7415C"/>
    <w:rsid w:val="00E76F2D"/>
    <w:rsid w:val="00E916FD"/>
    <w:rsid w:val="00E91E56"/>
    <w:rsid w:val="00E957EF"/>
    <w:rsid w:val="00EA77AB"/>
    <w:rsid w:val="00EA7844"/>
    <w:rsid w:val="00EB4823"/>
    <w:rsid w:val="00EC0157"/>
    <w:rsid w:val="00EC4B96"/>
    <w:rsid w:val="00ED6288"/>
    <w:rsid w:val="00EE1B0E"/>
    <w:rsid w:val="00EE1B8C"/>
    <w:rsid w:val="00EF2D97"/>
    <w:rsid w:val="00EF5587"/>
    <w:rsid w:val="00EF58A2"/>
    <w:rsid w:val="00EF5ABA"/>
    <w:rsid w:val="00EF5B3F"/>
    <w:rsid w:val="00F068B7"/>
    <w:rsid w:val="00F16715"/>
    <w:rsid w:val="00F24F37"/>
    <w:rsid w:val="00F254FD"/>
    <w:rsid w:val="00F32966"/>
    <w:rsid w:val="00F34BDE"/>
    <w:rsid w:val="00F352E2"/>
    <w:rsid w:val="00F4201B"/>
    <w:rsid w:val="00F47879"/>
    <w:rsid w:val="00F578C0"/>
    <w:rsid w:val="00F604B7"/>
    <w:rsid w:val="00F62353"/>
    <w:rsid w:val="00F64F1B"/>
    <w:rsid w:val="00F663C4"/>
    <w:rsid w:val="00F67D64"/>
    <w:rsid w:val="00F71538"/>
    <w:rsid w:val="00F72939"/>
    <w:rsid w:val="00F7796F"/>
    <w:rsid w:val="00F80855"/>
    <w:rsid w:val="00F82CA2"/>
    <w:rsid w:val="00F82F53"/>
    <w:rsid w:val="00FA4C52"/>
    <w:rsid w:val="00FA726D"/>
    <w:rsid w:val="00FC0A20"/>
    <w:rsid w:val="00FC0E42"/>
    <w:rsid w:val="00FC72C9"/>
    <w:rsid w:val="00FD0D94"/>
    <w:rsid w:val="00FE167F"/>
    <w:rsid w:val="00FE6B27"/>
    <w:rsid w:val="00FF0DE6"/>
    <w:rsid w:val="00FF6C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70886C"/>
  <w15:chartTrackingRefBased/>
  <w15:docId w15:val="{70BF7737-135D-433D-BAFF-7282FA96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FCF"/>
    <w:pPr>
      <w:widowControl w:val="0"/>
    </w:pPr>
    <w:rPr>
      <w:kern w:val="2"/>
      <w:sz w:val="24"/>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563C1"/>
      <w:u w:val="single"/>
    </w:rPr>
  </w:style>
  <w:style w:type="character" w:styleId="PageNumber">
    <w:name w:val="page number"/>
    <w:basedOn w:val="DefaultParagraphFont"/>
  </w:style>
  <w:style w:type="paragraph" w:styleId="Header">
    <w:name w:val="header"/>
    <w:basedOn w:val="Normal"/>
    <w:link w:val="HeaderChar"/>
    <w:uiPriority w:val="99"/>
    <w:pPr>
      <w:tabs>
        <w:tab w:val="center" w:pos="4153"/>
        <w:tab w:val="right" w:pos="8306"/>
      </w:tabs>
      <w:snapToGrid w:val="0"/>
    </w:pPr>
    <w:rPr>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ListParagraph">
    <w:name w:val="List Paragraph"/>
    <w:basedOn w:val="Normal"/>
    <w:qFormat/>
    <w:pPr>
      <w:ind w:left="720"/>
    </w:pPr>
  </w:style>
  <w:style w:type="paragraph" w:styleId="Bibliography">
    <w:name w:val="Bibliography"/>
    <w:basedOn w:val="Normal"/>
    <w:next w:val="Normal"/>
    <w:uiPriority w:val="37"/>
    <w:unhideWhenUsed/>
    <w:rsid w:val="003971FD"/>
  </w:style>
  <w:style w:type="character" w:customStyle="1" w:styleId="HeaderChar">
    <w:name w:val="Header Char"/>
    <w:link w:val="Header"/>
    <w:uiPriority w:val="99"/>
    <w:rsid w:val="002333B1"/>
    <w:rPr>
      <w:kern w:val="2"/>
      <w:sz w:val="18"/>
      <w:szCs w:val="18"/>
      <w:lang w:eastAsia="zh-CN"/>
    </w:rPr>
  </w:style>
  <w:style w:type="character" w:customStyle="1" w:styleId="FooterChar">
    <w:name w:val="Footer Char"/>
    <w:link w:val="Footer"/>
    <w:uiPriority w:val="99"/>
    <w:rsid w:val="00850393"/>
    <w:rPr>
      <w:kern w:val="2"/>
      <w:sz w:val="18"/>
      <w:szCs w:val="18"/>
      <w:lang w:eastAsia="zh-CN"/>
    </w:rPr>
  </w:style>
  <w:style w:type="paragraph" w:styleId="TOCHeading">
    <w:name w:val="TOC Heading"/>
    <w:basedOn w:val="Heading1"/>
    <w:next w:val="Normal"/>
    <w:uiPriority w:val="39"/>
    <w:unhideWhenUsed/>
    <w:qFormat/>
    <w:rsid w:val="00F32966"/>
    <w:pPr>
      <w:widowControl/>
      <w:spacing w:after="0" w:line="259" w:lineRule="auto"/>
      <w:outlineLvl w:val="9"/>
    </w:pPr>
    <w:rPr>
      <w:rFonts w:ascii="Calibri Light" w:eastAsia="Times New Roman" w:hAnsi="Calibri Light"/>
      <w:b w:val="0"/>
      <w:color w:val="2F5496"/>
      <w:kern w:val="0"/>
      <w:szCs w:val="32"/>
      <w:lang w:eastAsia="en-US"/>
    </w:rPr>
  </w:style>
  <w:style w:type="character" w:styleId="PlaceholderText">
    <w:name w:val="Placeholder Text"/>
    <w:basedOn w:val="DefaultParagraphFont"/>
    <w:uiPriority w:val="99"/>
    <w:semiHidden/>
    <w:rsid w:val="002577A8"/>
    <w:rPr>
      <w:color w:val="808080"/>
    </w:rPr>
  </w:style>
  <w:style w:type="paragraph" w:customStyle="1" w:styleId="HALAMANSAMPUL">
    <w:name w:val="HALAMAN SAMPUL"/>
    <w:basedOn w:val="Normal"/>
    <w:link w:val="HALAMANSAMPULChar"/>
    <w:qFormat/>
    <w:rsid w:val="005246BF"/>
    <w:pPr>
      <w:widowControl/>
      <w:jc w:val="center"/>
    </w:pPr>
    <w:rPr>
      <w:rFonts w:asciiTheme="majorBidi" w:eastAsiaTheme="minorEastAsia" w:hAnsiTheme="majorBidi" w:cstheme="majorBidi"/>
      <w:b/>
      <w:kern w:val="0"/>
      <w:sz w:val="28"/>
      <w:szCs w:val="24"/>
      <w:lang w:val="id-ID"/>
    </w:rPr>
  </w:style>
  <w:style w:type="character" w:customStyle="1" w:styleId="HALAMANSAMPULChar">
    <w:name w:val="HALAMAN SAMPUL Char"/>
    <w:basedOn w:val="DefaultParagraphFont"/>
    <w:link w:val="HALAMANSAMPUL"/>
    <w:rsid w:val="005246BF"/>
    <w:rPr>
      <w:rFonts w:asciiTheme="majorBidi" w:eastAsiaTheme="minorEastAsia" w:hAnsiTheme="majorBidi" w:cstheme="majorBidi"/>
      <w:b/>
      <w:sz w:val="28"/>
      <w:szCs w:val="24"/>
      <w:lang w:eastAsia="zh-CN"/>
    </w:rPr>
  </w:style>
  <w:style w:type="paragraph" w:styleId="NormalWeb">
    <w:name w:val="Normal (Web)"/>
    <w:basedOn w:val="Normal"/>
    <w:uiPriority w:val="99"/>
    <w:semiHidden/>
    <w:unhideWhenUsed/>
    <w:rsid w:val="000047DF"/>
    <w:pPr>
      <w:widowControl/>
      <w:spacing w:before="100" w:beforeAutospacing="1" w:after="100" w:afterAutospacing="1"/>
    </w:pPr>
    <w:rPr>
      <w:rFonts w:eastAsia="Times New Roman"/>
      <w:kern w:val="0"/>
      <w:szCs w:val="24"/>
      <w:lang w:eastAsia="en-US"/>
    </w:rPr>
  </w:style>
  <w:style w:type="character" w:customStyle="1" w:styleId="apple-tab-span">
    <w:name w:val="apple-tab-span"/>
    <w:basedOn w:val="DefaultParagraphFont"/>
    <w:rsid w:val="0000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5117">
      <w:bodyDiv w:val="1"/>
      <w:marLeft w:val="0"/>
      <w:marRight w:val="0"/>
      <w:marTop w:val="0"/>
      <w:marBottom w:val="0"/>
      <w:divBdr>
        <w:top w:val="none" w:sz="0" w:space="0" w:color="auto"/>
        <w:left w:val="none" w:sz="0" w:space="0" w:color="auto"/>
        <w:bottom w:val="none" w:sz="0" w:space="0" w:color="auto"/>
        <w:right w:val="none" w:sz="0" w:space="0" w:color="auto"/>
      </w:divBdr>
    </w:div>
    <w:div w:id="305209197">
      <w:bodyDiv w:val="1"/>
      <w:marLeft w:val="0"/>
      <w:marRight w:val="0"/>
      <w:marTop w:val="0"/>
      <w:marBottom w:val="0"/>
      <w:divBdr>
        <w:top w:val="none" w:sz="0" w:space="0" w:color="auto"/>
        <w:left w:val="none" w:sz="0" w:space="0" w:color="auto"/>
        <w:bottom w:val="none" w:sz="0" w:space="0" w:color="auto"/>
        <w:right w:val="none" w:sz="0" w:space="0" w:color="auto"/>
      </w:divBdr>
    </w:div>
    <w:div w:id="414211830">
      <w:bodyDiv w:val="1"/>
      <w:marLeft w:val="0"/>
      <w:marRight w:val="0"/>
      <w:marTop w:val="0"/>
      <w:marBottom w:val="0"/>
      <w:divBdr>
        <w:top w:val="none" w:sz="0" w:space="0" w:color="auto"/>
        <w:left w:val="none" w:sz="0" w:space="0" w:color="auto"/>
        <w:bottom w:val="none" w:sz="0" w:space="0" w:color="auto"/>
        <w:right w:val="none" w:sz="0" w:space="0" w:color="auto"/>
      </w:divBdr>
    </w:div>
    <w:div w:id="474686654">
      <w:bodyDiv w:val="1"/>
      <w:marLeft w:val="0"/>
      <w:marRight w:val="0"/>
      <w:marTop w:val="0"/>
      <w:marBottom w:val="0"/>
      <w:divBdr>
        <w:top w:val="none" w:sz="0" w:space="0" w:color="auto"/>
        <w:left w:val="none" w:sz="0" w:space="0" w:color="auto"/>
        <w:bottom w:val="none" w:sz="0" w:space="0" w:color="auto"/>
        <w:right w:val="none" w:sz="0" w:space="0" w:color="auto"/>
      </w:divBdr>
    </w:div>
    <w:div w:id="629819540">
      <w:bodyDiv w:val="1"/>
      <w:marLeft w:val="0"/>
      <w:marRight w:val="0"/>
      <w:marTop w:val="0"/>
      <w:marBottom w:val="0"/>
      <w:divBdr>
        <w:top w:val="none" w:sz="0" w:space="0" w:color="auto"/>
        <w:left w:val="none" w:sz="0" w:space="0" w:color="auto"/>
        <w:bottom w:val="none" w:sz="0" w:space="0" w:color="auto"/>
        <w:right w:val="none" w:sz="0" w:space="0" w:color="auto"/>
      </w:divBdr>
    </w:div>
    <w:div w:id="747505986">
      <w:bodyDiv w:val="1"/>
      <w:marLeft w:val="0"/>
      <w:marRight w:val="0"/>
      <w:marTop w:val="0"/>
      <w:marBottom w:val="0"/>
      <w:divBdr>
        <w:top w:val="none" w:sz="0" w:space="0" w:color="auto"/>
        <w:left w:val="none" w:sz="0" w:space="0" w:color="auto"/>
        <w:bottom w:val="none" w:sz="0" w:space="0" w:color="auto"/>
        <w:right w:val="none" w:sz="0" w:space="0" w:color="auto"/>
      </w:divBdr>
    </w:div>
    <w:div w:id="765811074">
      <w:bodyDiv w:val="1"/>
      <w:marLeft w:val="0"/>
      <w:marRight w:val="0"/>
      <w:marTop w:val="0"/>
      <w:marBottom w:val="0"/>
      <w:divBdr>
        <w:top w:val="none" w:sz="0" w:space="0" w:color="auto"/>
        <w:left w:val="none" w:sz="0" w:space="0" w:color="auto"/>
        <w:bottom w:val="none" w:sz="0" w:space="0" w:color="auto"/>
        <w:right w:val="none" w:sz="0" w:space="0" w:color="auto"/>
      </w:divBdr>
    </w:div>
    <w:div w:id="822965990">
      <w:bodyDiv w:val="1"/>
      <w:marLeft w:val="0"/>
      <w:marRight w:val="0"/>
      <w:marTop w:val="0"/>
      <w:marBottom w:val="0"/>
      <w:divBdr>
        <w:top w:val="none" w:sz="0" w:space="0" w:color="auto"/>
        <w:left w:val="none" w:sz="0" w:space="0" w:color="auto"/>
        <w:bottom w:val="none" w:sz="0" w:space="0" w:color="auto"/>
        <w:right w:val="none" w:sz="0" w:space="0" w:color="auto"/>
      </w:divBdr>
    </w:div>
    <w:div w:id="966663659">
      <w:bodyDiv w:val="1"/>
      <w:marLeft w:val="0"/>
      <w:marRight w:val="0"/>
      <w:marTop w:val="0"/>
      <w:marBottom w:val="0"/>
      <w:divBdr>
        <w:top w:val="none" w:sz="0" w:space="0" w:color="auto"/>
        <w:left w:val="none" w:sz="0" w:space="0" w:color="auto"/>
        <w:bottom w:val="none" w:sz="0" w:space="0" w:color="auto"/>
        <w:right w:val="none" w:sz="0" w:space="0" w:color="auto"/>
      </w:divBdr>
    </w:div>
    <w:div w:id="1054233254">
      <w:bodyDiv w:val="1"/>
      <w:marLeft w:val="0"/>
      <w:marRight w:val="0"/>
      <w:marTop w:val="0"/>
      <w:marBottom w:val="0"/>
      <w:divBdr>
        <w:top w:val="none" w:sz="0" w:space="0" w:color="auto"/>
        <w:left w:val="none" w:sz="0" w:space="0" w:color="auto"/>
        <w:bottom w:val="none" w:sz="0" w:space="0" w:color="auto"/>
        <w:right w:val="none" w:sz="0" w:space="0" w:color="auto"/>
      </w:divBdr>
    </w:div>
    <w:div w:id="1118715332">
      <w:bodyDiv w:val="1"/>
      <w:marLeft w:val="0"/>
      <w:marRight w:val="0"/>
      <w:marTop w:val="0"/>
      <w:marBottom w:val="0"/>
      <w:divBdr>
        <w:top w:val="none" w:sz="0" w:space="0" w:color="auto"/>
        <w:left w:val="none" w:sz="0" w:space="0" w:color="auto"/>
        <w:bottom w:val="none" w:sz="0" w:space="0" w:color="auto"/>
        <w:right w:val="none" w:sz="0" w:space="0" w:color="auto"/>
      </w:divBdr>
    </w:div>
    <w:div w:id="1132290611">
      <w:bodyDiv w:val="1"/>
      <w:marLeft w:val="0"/>
      <w:marRight w:val="0"/>
      <w:marTop w:val="0"/>
      <w:marBottom w:val="0"/>
      <w:divBdr>
        <w:top w:val="none" w:sz="0" w:space="0" w:color="auto"/>
        <w:left w:val="none" w:sz="0" w:space="0" w:color="auto"/>
        <w:bottom w:val="none" w:sz="0" w:space="0" w:color="auto"/>
        <w:right w:val="none" w:sz="0" w:space="0" w:color="auto"/>
      </w:divBdr>
    </w:div>
    <w:div w:id="1142118978">
      <w:bodyDiv w:val="1"/>
      <w:marLeft w:val="0"/>
      <w:marRight w:val="0"/>
      <w:marTop w:val="0"/>
      <w:marBottom w:val="0"/>
      <w:divBdr>
        <w:top w:val="none" w:sz="0" w:space="0" w:color="auto"/>
        <w:left w:val="none" w:sz="0" w:space="0" w:color="auto"/>
        <w:bottom w:val="none" w:sz="0" w:space="0" w:color="auto"/>
        <w:right w:val="none" w:sz="0" w:space="0" w:color="auto"/>
      </w:divBdr>
    </w:div>
    <w:div w:id="1278365339">
      <w:bodyDiv w:val="1"/>
      <w:marLeft w:val="0"/>
      <w:marRight w:val="0"/>
      <w:marTop w:val="0"/>
      <w:marBottom w:val="0"/>
      <w:divBdr>
        <w:top w:val="none" w:sz="0" w:space="0" w:color="auto"/>
        <w:left w:val="none" w:sz="0" w:space="0" w:color="auto"/>
        <w:bottom w:val="none" w:sz="0" w:space="0" w:color="auto"/>
        <w:right w:val="none" w:sz="0" w:space="0" w:color="auto"/>
      </w:divBdr>
    </w:div>
    <w:div w:id="1475561854">
      <w:bodyDiv w:val="1"/>
      <w:marLeft w:val="0"/>
      <w:marRight w:val="0"/>
      <w:marTop w:val="0"/>
      <w:marBottom w:val="0"/>
      <w:divBdr>
        <w:top w:val="none" w:sz="0" w:space="0" w:color="auto"/>
        <w:left w:val="none" w:sz="0" w:space="0" w:color="auto"/>
        <w:bottom w:val="none" w:sz="0" w:space="0" w:color="auto"/>
        <w:right w:val="none" w:sz="0" w:space="0" w:color="auto"/>
      </w:divBdr>
    </w:div>
    <w:div w:id="1900900983">
      <w:bodyDiv w:val="1"/>
      <w:marLeft w:val="0"/>
      <w:marRight w:val="0"/>
      <w:marTop w:val="0"/>
      <w:marBottom w:val="0"/>
      <w:divBdr>
        <w:top w:val="none" w:sz="0" w:space="0" w:color="auto"/>
        <w:left w:val="none" w:sz="0" w:space="0" w:color="auto"/>
        <w:bottom w:val="none" w:sz="0" w:space="0" w:color="auto"/>
        <w:right w:val="none" w:sz="0" w:space="0" w:color="auto"/>
      </w:divBdr>
    </w:div>
    <w:div w:id="209978854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20Kuliahan\00%20TUGAS%20AKHIR%20SKRIPSI\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HOL18</b:Tag>
    <b:SourceType>InternetSite</b:SourceType>
    <b:Guid>{3F8CCF9F-4F79-4B12-9826-3AFEDFDB22DD}</b:Guid>
    <b:Title>Faraday Effect Apparatus - Multi Wavelength</b:Title>
    <b:Year>2018</b:Year>
    <b:Author>
      <b:Author>
        <b:Corporate>HOLMARC OPTO - ELECTRONICS PVT.LTD.</b:Corporate>
      </b:Author>
    </b:Author>
    <b:InternetSiteTitle>Holmarc Web site</b:InternetSiteTitle>
    <b:Month>February</b:Month>
    <b:Day>9</b:Day>
    <b:URL>http://www.holmarc.com/faraday_effect_multi_wavelength.php</b:URL>
    <b:RefOrder>1</b:RefOrder>
  </b:Source>
  <b:Source>
    <b:Tag>Wid09</b:Tag>
    <b:SourceType>JournalArticle</b:SourceType>
    <b:Guid>{3A065717-6E7A-4E86-8379-557EA3A506A5}</b:Guid>
    <b:Title>Studi Efek Elektrooptis pada Minyak Goreng</b:Title>
    <b:Year>2009</b:Year>
    <b:Pages>63 - 68</b:Pages>
    <b:Author>
      <b:Author>
        <b:NameList>
          <b:Person>
            <b:Last>Widyastuti</b:Last>
            <b:First>Nina</b:First>
          </b:Person>
          <b:Person>
            <b:Last>Azam</b:Last>
            <b:First>Much</b:First>
          </b:Person>
          <b:Person>
            <b:Last>Firdausi</b:Last>
            <b:First>K</b:First>
            <b:Middle>Sofjan</b:Middle>
          </b:Person>
        </b:NameList>
      </b:Author>
    </b:Author>
    <b:JournalName>Berkala Fisika</b:JournalName>
    <b:RefOrder>2</b:RefOrder>
  </b:Source>
  <b:Source>
    <b:Tag>Edb18</b:Tag>
    <b:SourceType>InternetSite</b:SourceType>
    <b:Guid>{42D6A180-C456-459A-A92E-B2AE86F9FCEC}</b:Guid>
    <b:Title>Photo Tip : Polarizing Filters</b:Title>
    <b:Year>2018</b:Year>
    <b:InternetSiteTitle>edbergphoto</b:InternetSiteTitle>
    <b:Month>February</b:Month>
    <b:Day>9</b:Day>
    <b:URL>http://www.edbergphoto.com/pages/Tip-polarizers.html</b:URL>
    <b:Author>
      <b:Author>
        <b:NameList>
          <b:Person>
            <b:Last>Edberg</b:Last>
            <b:First>Timothy</b:First>
          </b:Person>
        </b:NameList>
      </b:Author>
    </b:Author>
    <b:RefOrder>3</b:RefOrder>
  </b:Source>
</b:Sources>
</file>

<file path=customXml/itemProps1.xml><?xml version="1.0" encoding="utf-8"?>
<ds:datastoreItem xmlns:ds="http://schemas.openxmlformats.org/officeDocument/2006/customXml" ds:itemID="{6EE3E1DF-FF1A-435D-AD53-978C2928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376</TotalTime>
  <Pages>20</Pages>
  <Words>3284</Words>
  <Characters>18720</Characters>
  <Application>Microsoft Office Word</Application>
  <DocSecurity>0</DocSecurity>
  <PresentationFormat/>
  <Lines>156</Lines>
  <Paragraphs>43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vt:lpstr>
    </vt:vector>
  </TitlesOfParts>
  <Manager/>
  <Company/>
  <LinksUpToDate>false</LinksUpToDate>
  <CharactersWithSpaces>21961</CharactersWithSpaces>
  <SharedDoc>false</SharedDoc>
  <HLinks>
    <vt:vector size="114" baseType="variant">
      <vt:variant>
        <vt:i4>1376317</vt:i4>
      </vt:variant>
      <vt:variant>
        <vt:i4>110</vt:i4>
      </vt:variant>
      <vt:variant>
        <vt:i4>0</vt:i4>
      </vt:variant>
      <vt:variant>
        <vt:i4>5</vt:i4>
      </vt:variant>
      <vt:variant>
        <vt:lpwstr/>
      </vt:variant>
      <vt:variant>
        <vt:lpwstr>_Toc522794332</vt:lpwstr>
      </vt:variant>
      <vt:variant>
        <vt:i4>1376317</vt:i4>
      </vt:variant>
      <vt:variant>
        <vt:i4>104</vt:i4>
      </vt:variant>
      <vt:variant>
        <vt:i4>0</vt:i4>
      </vt:variant>
      <vt:variant>
        <vt:i4>5</vt:i4>
      </vt:variant>
      <vt:variant>
        <vt:lpwstr/>
      </vt:variant>
      <vt:variant>
        <vt:lpwstr>_Toc522794331</vt:lpwstr>
      </vt:variant>
      <vt:variant>
        <vt:i4>1376317</vt:i4>
      </vt:variant>
      <vt:variant>
        <vt:i4>98</vt:i4>
      </vt:variant>
      <vt:variant>
        <vt:i4>0</vt:i4>
      </vt:variant>
      <vt:variant>
        <vt:i4>5</vt:i4>
      </vt:variant>
      <vt:variant>
        <vt:lpwstr/>
      </vt:variant>
      <vt:variant>
        <vt:lpwstr>_Toc522794330</vt:lpwstr>
      </vt:variant>
      <vt:variant>
        <vt:i4>1310781</vt:i4>
      </vt:variant>
      <vt:variant>
        <vt:i4>92</vt:i4>
      </vt:variant>
      <vt:variant>
        <vt:i4>0</vt:i4>
      </vt:variant>
      <vt:variant>
        <vt:i4>5</vt:i4>
      </vt:variant>
      <vt:variant>
        <vt:lpwstr/>
      </vt:variant>
      <vt:variant>
        <vt:lpwstr>_Toc522794329</vt:lpwstr>
      </vt:variant>
      <vt:variant>
        <vt:i4>1310781</vt:i4>
      </vt:variant>
      <vt:variant>
        <vt:i4>86</vt:i4>
      </vt:variant>
      <vt:variant>
        <vt:i4>0</vt:i4>
      </vt:variant>
      <vt:variant>
        <vt:i4>5</vt:i4>
      </vt:variant>
      <vt:variant>
        <vt:lpwstr/>
      </vt:variant>
      <vt:variant>
        <vt:lpwstr>_Toc522794328</vt:lpwstr>
      </vt:variant>
      <vt:variant>
        <vt:i4>1310781</vt:i4>
      </vt:variant>
      <vt:variant>
        <vt:i4>80</vt:i4>
      </vt:variant>
      <vt:variant>
        <vt:i4>0</vt:i4>
      </vt:variant>
      <vt:variant>
        <vt:i4>5</vt:i4>
      </vt:variant>
      <vt:variant>
        <vt:lpwstr/>
      </vt:variant>
      <vt:variant>
        <vt:lpwstr>_Toc522794327</vt:lpwstr>
      </vt:variant>
      <vt:variant>
        <vt:i4>1310781</vt:i4>
      </vt:variant>
      <vt:variant>
        <vt:i4>74</vt:i4>
      </vt:variant>
      <vt:variant>
        <vt:i4>0</vt:i4>
      </vt:variant>
      <vt:variant>
        <vt:i4>5</vt:i4>
      </vt:variant>
      <vt:variant>
        <vt:lpwstr/>
      </vt:variant>
      <vt:variant>
        <vt:lpwstr>_Toc522794326</vt:lpwstr>
      </vt:variant>
      <vt:variant>
        <vt:i4>1310781</vt:i4>
      </vt:variant>
      <vt:variant>
        <vt:i4>68</vt:i4>
      </vt:variant>
      <vt:variant>
        <vt:i4>0</vt:i4>
      </vt:variant>
      <vt:variant>
        <vt:i4>5</vt:i4>
      </vt:variant>
      <vt:variant>
        <vt:lpwstr/>
      </vt:variant>
      <vt:variant>
        <vt:lpwstr>_Toc522794325</vt:lpwstr>
      </vt:variant>
      <vt:variant>
        <vt:i4>1310781</vt:i4>
      </vt:variant>
      <vt:variant>
        <vt:i4>62</vt:i4>
      </vt:variant>
      <vt:variant>
        <vt:i4>0</vt:i4>
      </vt:variant>
      <vt:variant>
        <vt:i4>5</vt:i4>
      </vt:variant>
      <vt:variant>
        <vt:lpwstr/>
      </vt:variant>
      <vt:variant>
        <vt:lpwstr>_Toc522794324</vt:lpwstr>
      </vt:variant>
      <vt:variant>
        <vt:i4>1310781</vt:i4>
      </vt:variant>
      <vt:variant>
        <vt:i4>56</vt:i4>
      </vt:variant>
      <vt:variant>
        <vt:i4>0</vt:i4>
      </vt:variant>
      <vt:variant>
        <vt:i4>5</vt:i4>
      </vt:variant>
      <vt:variant>
        <vt:lpwstr/>
      </vt:variant>
      <vt:variant>
        <vt:lpwstr>_Toc522794323</vt:lpwstr>
      </vt:variant>
      <vt:variant>
        <vt:i4>1310781</vt:i4>
      </vt:variant>
      <vt:variant>
        <vt:i4>50</vt:i4>
      </vt:variant>
      <vt:variant>
        <vt:i4>0</vt:i4>
      </vt:variant>
      <vt:variant>
        <vt:i4>5</vt:i4>
      </vt:variant>
      <vt:variant>
        <vt:lpwstr/>
      </vt:variant>
      <vt:variant>
        <vt:lpwstr>_Toc522794322</vt:lpwstr>
      </vt:variant>
      <vt:variant>
        <vt:i4>1310781</vt:i4>
      </vt:variant>
      <vt:variant>
        <vt:i4>44</vt:i4>
      </vt:variant>
      <vt:variant>
        <vt:i4>0</vt:i4>
      </vt:variant>
      <vt:variant>
        <vt:i4>5</vt:i4>
      </vt:variant>
      <vt:variant>
        <vt:lpwstr/>
      </vt:variant>
      <vt:variant>
        <vt:lpwstr>_Toc522794321</vt:lpwstr>
      </vt:variant>
      <vt:variant>
        <vt:i4>1310781</vt:i4>
      </vt:variant>
      <vt:variant>
        <vt:i4>38</vt:i4>
      </vt:variant>
      <vt:variant>
        <vt:i4>0</vt:i4>
      </vt:variant>
      <vt:variant>
        <vt:i4>5</vt:i4>
      </vt:variant>
      <vt:variant>
        <vt:lpwstr/>
      </vt:variant>
      <vt:variant>
        <vt:lpwstr>_Toc522794320</vt:lpwstr>
      </vt:variant>
      <vt:variant>
        <vt:i4>1507389</vt:i4>
      </vt:variant>
      <vt:variant>
        <vt:i4>32</vt:i4>
      </vt:variant>
      <vt:variant>
        <vt:i4>0</vt:i4>
      </vt:variant>
      <vt:variant>
        <vt:i4>5</vt:i4>
      </vt:variant>
      <vt:variant>
        <vt:lpwstr/>
      </vt:variant>
      <vt:variant>
        <vt:lpwstr>_Toc522794319</vt:lpwstr>
      </vt:variant>
      <vt:variant>
        <vt:i4>1507389</vt:i4>
      </vt:variant>
      <vt:variant>
        <vt:i4>26</vt:i4>
      </vt:variant>
      <vt:variant>
        <vt:i4>0</vt:i4>
      </vt:variant>
      <vt:variant>
        <vt:i4>5</vt:i4>
      </vt:variant>
      <vt:variant>
        <vt:lpwstr/>
      </vt:variant>
      <vt:variant>
        <vt:lpwstr>_Toc522794318</vt:lpwstr>
      </vt:variant>
      <vt:variant>
        <vt:i4>1507389</vt:i4>
      </vt:variant>
      <vt:variant>
        <vt:i4>20</vt:i4>
      </vt:variant>
      <vt:variant>
        <vt:i4>0</vt:i4>
      </vt:variant>
      <vt:variant>
        <vt:i4>5</vt:i4>
      </vt:variant>
      <vt:variant>
        <vt:lpwstr/>
      </vt:variant>
      <vt:variant>
        <vt:lpwstr>_Toc522794317</vt:lpwstr>
      </vt:variant>
      <vt:variant>
        <vt:i4>1507389</vt:i4>
      </vt:variant>
      <vt:variant>
        <vt:i4>14</vt:i4>
      </vt:variant>
      <vt:variant>
        <vt:i4>0</vt:i4>
      </vt:variant>
      <vt:variant>
        <vt:i4>5</vt:i4>
      </vt:variant>
      <vt:variant>
        <vt:lpwstr/>
      </vt:variant>
      <vt:variant>
        <vt:lpwstr>_Toc522794316</vt:lpwstr>
      </vt:variant>
      <vt:variant>
        <vt:i4>1507389</vt:i4>
      </vt:variant>
      <vt:variant>
        <vt:i4>8</vt:i4>
      </vt:variant>
      <vt:variant>
        <vt:i4>0</vt:i4>
      </vt:variant>
      <vt:variant>
        <vt:i4>5</vt:i4>
      </vt:variant>
      <vt:variant>
        <vt:lpwstr/>
      </vt:variant>
      <vt:variant>
        <vt:lpwstr>_Toc522794315</vt:lpwstr>
      </vt:variant>
      <vt:variant>
        <vt:i4>1507389</vt:i4>
      </vt:variant>
      <vt:variant>
        <vt:i4>2</vt:i4>
      </vt:variant>
      <vt:variant>
        <vt:i4>0</vt:i4>
      </vt:variant>
      <vt:variant>
        <vt:i4>5</vt:i4>
      </vt:variant>
      <vt:variant>
        <vt:lpwstr/>
      </vt:variant>
      <vt:variant>
        <vt:lpwstr>_Toc522794314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rian</dc:creator>
  <cp:keywords/>
  <dc:description/>
  <cp:lastModifiedBy>Eufrat Tsaqib Qasthari</cp:lastModifiedBy>
  <cp:revision>151</cp:revision>
  <cp:lastPrinted>2018-09-27T12:41:00Z</cp:lastPrinted>
  <dcterms:created xsi:type="dcterms:W3CDTF">2018-11-01T05:28:00Z</dcterms:created>
  <dcterms:modified xsi:type="dcterms:W3CDTF">2018-11-01T12:03:00Z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1033-8.1.0.3032</vt:lpwstr>
  </property>
</Properties>
</file>